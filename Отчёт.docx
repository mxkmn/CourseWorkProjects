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F49D" w14:textId="3155E98E" w:rsidR="007C7DDF" w:rsidRPr="00B22FE5" w:rsidRDefault="007C7DDF" w:rsidP="006426EF">
      <w:pPr>
        <w:pStyle w:val="aff3"/>
      </w:pPr>
      <w:bookmarkStart w:id="0" w:name="_Toc71213124"/>
      <w:bookmarkStart w:id="1" w:name="_Toc71213176"/>
      <w:bookmarkStart w:id="2" w:name="_Toc72594468"/>
      <w:r w:rsidRPr="00B22FE5">
        <w:t>Содержание</w:t>
      </w:r>
      <w:bookmarkEnd w:id="0"/>
      <w:bookmarkEnd w:id="1"/>
      <w:bookmarkEnd w:id="2"/>
    </w:p>
    <w:bookmarkStart w:id="3" w:name="_Toc68945518"/>
    <w:bookmarkStart w:id="4" w:name="_Toc71213125"/>
    <w:bookmarkStart w:id="5" w:name="_Toc71213177"/>
    <w:bookmarkStart w:id="6" w:name="_Toc72260156"/>
    <w:bookmarkStart w:id="7" w:name="_Toc72508117"/>
    <w:p w14:paraId="62331ADC" w14:textId="64102A5D" w:rsidR="006426EF" w:rsidRDefault="00840D42" w:rsidP="001C650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840D42">
        <w:fldChar w:fldCharType="begin"/>
      </w:r>
      <w:r w:rsidRPr="00840D42">
        <w:instrText xml:space="preserve"> TOC \o "1-3" \h \z \u </w:instrText>
      </w:r>
      <w:r w:rsidRPr="00840D42">
        <w:fldChar w:fldCharType="separate"/>
      </w:r>
    </w:p>
    <w:p w14:paraId="5D9A5D89" w14:textId="784BF888" w:rsidR="006426EF" w:rsidRDefault="00000000" w:rsidP="001C650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72594470" w:history="1">
        <w:r w:rsidR="006426EF" w:rsidRPr="00577AB1">
          <w:rPr>
            <w:rStyle w:val="af2"/>
            <w:lang w:val="ru-RU"/>
          </w:rPr>
          <w:t>1</w:t>
        </w:r>
        <w:r w:rsidR="006426EF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6426EF" w:rsidRPr="00577AB1">
          <w:rPr>
            <w:rStyle w:val="af2"/>
            <w:lang w:val="ru-RU"/>
          </w:rPr>
          <w:t>Постановка задачи</w:t>
        </w:r>
        <w:r w:rsidR="006426EF">
          <w:rPr>
            <w:webHidden/>
          </w:rPr>
          <w:tab/>
        </w:r>
        <w:r w:rsidR="006426EF">
          <w:rPr>
            <w:webHidden/>
          </w:rPr>
          <w:fldChar w:fldCharType="begin"/>
        </w:r>
        <w:r w:rsidR="006426EF">
          <w:rPr>
            <w:webHidden/>
          </w:rPr>
          <w:instrText xml:space="preserve"> PAGEREF _Toc72594470 \h </w:instrText>
        </w:r>
        <w:r w:rsidR="006426EF">
          <w:rPr>
            <w:webHidden/>
          </w:rPr>
        </w:r>
        <w:r w:rsidR="006426EF">
          <w:rPr>
            <w:webHidden/>
          </w:rPr>
          <w:fldChar w:fldCharType="separate"/>
        </w:r>
        <w:r w:rsidR="00C2425B">
          <w:rPr>
            <w:webHidden/>
          </w:rPr>
          <w:t>5</w:t>
        </w:r>
        <w:r w:rsidR="006426EF">
          <w:rPr>
            <w:webHidden/>
          </w:rPr>
          <w:fldChar w:fldCharType="end"/>
        </w:r>
      </w:hyperlink>
    </w:p>
    <w:p w14:paraId="06033507" w14:textId="73F1518D" w:rsidR="006426EF" w:rsidRDefault="00000000" w:rsidP="001C650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72594471" w:history="1">
        <w:r w:rsidR="006426EF" w:rsidRPr="00577AB1">
          <w:rPr>
            <w:rStyle w:val="af2"/>
            <w:lang w:val="ru-RU"/>
          </w:rPr>
          <w:t>2</w:t>
        </w:r>
        <w:r w:rsidR="006426EF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6426EF" w:rsidRPr="00577AB1">
          <w:rPr>
            <w:rStyle w:val="af2"/>
            <w:lang w:val="ru-RU"/>
          </w:rPr>
          <w:t>Глобальные переменные</w:t>
        </w:r>
        <w:r w:rsidR="006426EF">
          <w:rPr>
            <w:webHidden/>
          </w:rPr>
          <w:tab/>
        </w:r>
        <w:r w:rsidR="006426EF">
          <w:rPr>
            <w:webHidden/>
          </w:rPr>
          <w:fldChar w:fldCharType="begin"/>
        </w:r>
        <w:r w:rsidR="006426EF">
          <w:rPr>
            <w:webHidden/>
          </w:rPr>
          <w:instrText xml:space="preserve"> PAGEREF _Toc72594471 \h </w:instrText>
        </w:r>
        <w:r w:rsidR="006426EF">
          <w:rPr>
            <w:webHidden/>
          </w:rPr>
        </w:r>
        <w:r w:rsidR="006426EF">
          <w:rPr>
            <w:webHidden/>
          </w:rPr>
          <w:fldChar w:fldCharType="separate"/>
        </w:r>
        <w:r w:rsidR="00C2425B">
          <w:rPr>
            <w:webHidden/>
          </w:rPr>
          <w:t>6</w:t>
        </w:r>
        <w:r w:rsidR="006426EF">
          <w:rPr>
            <w:webHidden/>
          </w:rPr>
          <w:fldChar w:fldCharType="end"/>
        </w:r>
      </w:hyperlink>
    </w:p>
    <w:p w14:paraId="4416025E" w14:textId="245343F1" w:rsidR="006426EF" w:rsidRDefault="00000000" w:rsidP="001C650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72594472" w:history="1">
        <w:r w:rsidR="006426EF" w:rsidRPr="00577AB1">
          <w:rPr>
            <w:rStyle w:val="af2"/>
            <w:lang w:val="ru-RU"/>
          </w:rPr>
          <w:t>3</w:t>
        </w:r>
        <w:r w:rsidR="006426EF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6426EF" w:rsidRPr="00577AB1">
          <w:rPr>
            <w:rStyle w:val="af2"/>
            <w:lang w:val="ru-RU"/>
          </w:rPr>
          <w:t xml:space="preserve">Переменные модуля </w:t>
        </w:r>
        <w:r w:rsidR="006426EF" w:rsidRPr="00577AB1">
          <w:rPr>
            <w:rStyle w:val="af2"/>
          </w:rPr>
          <w:t>main</w:t>
        </w:r>
        <w:r w:rsidR="006426EF" w:rsidRPr="00577AB1">
          <w:rPr>
            <w:rStyle w:val="af2"/>
            <w:lang w:val="ru-RU"/>
          </w:rPr>
          <w:t>()</w:t>
        </w:r>
        <w:r w:rsidR="006426EF">
          <w:rPr>
            <w:webHidden/>
          </w:rPr>
          <w:tab/>
        </w:r>
        <w:r w:rsidR="006426EF">
          <w:rPr>
            <w:webHidden/>
          </w:rPr>
          <w:fldChar w:fldCharType="begin"/>
        </w:r>
        <w:r w:rsidR="006426EF">
          <w:rPr>
            <w:webHidden/>
          </w:rPr>
          <w:instrText xml:space="preserve"> PAGEREF _Toc72594472 \h </w:instrText>
        </w:r>
        <w:r w:rsidR="006426EF">
          <w:rPr>
            <w:webHidden/>
          </w:rPr>
        </w:r>
        <w:r w:rsidR="006426EF">
          <w:rPr>
            <w:webHidden/>
          </w:rPr>
          <w:fldChar w:fldCharType="separate"/>
        </w:r>
        <w:r w:rsidR="00C2425B">
          <w:rPr>
            <w:webHidden/>
          </w:rPr>
          <w:t>6</w:t>
        </w:r>
        <w:r w:rsidR="006426EF">
          <w:rPr>
            <w:webHidden/>
          </w:rPr>
          <w:fldChar w:fldCharType="end"/>
        </w:r>
      </w:hyperlink>
    </w:p>
    <w:p w14:paraId="1B65AC2A" w14:textId="36447F1A" w:rsidR="006426EF" w:rsidRDefault="00000000" w:rsidP="001C650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72594473" w:history="1">
        <w:r w:rsidR="006426EF" w:rsidRPr="00577AB1">
          <w:rPr>
            <w:rStyle w:val="af2"/>
            <w:lang w:val="ru-RU"/>
          </w:rPr>
          <w:t>4</w:t>
        </w:r>
        <w:r w:rsidR="006426EF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6426EF" w:rsidRPr="00577AB1">
          <w:rPr>
            <w:rStyle w:val="af2"/>
            <w:lang w:val="ru-RU"/>
          </w:rPr>
          <w:t>Структура записи в файле</w:t>
        </w:r>
        <w:r w:rsidR="006426EF">
          <w:rPr>
            <w:webHidden/>
          </w:rPr>
          <w:tab/>
        </w:r>
        <w:r w:rsidR="006426EF">
          <w:rPr>
            <w:webHidden/>
          </w:rPr>
          <w:fldChar w:fldCharType="begin"/>
        </w:r>
        <w:r w:rsidR="006426EF">
          <w:rPr>
            <w:webHidden/>
          </w:rPr>
          <w:instrText xml:space="preserve"> PAGEREF _Toc72594473 \h </w:instrText>
        </w:r>
        <w:r w:rsidR="006426EF">
          <w:rPr>
            <w:webHidden/>
          </w:rPr>
        </w:r>
        <w:r w:rsidR="006426EF">
          <w:rPr>
            <w:webHidden/>
          </w:rPr>
          <w:fldChar w:fldCharType="separate"/>
        </w:r>
        <w:r w:rsidR="00C2425B">
          <w:rPr>
            <w:webHidden/>
          </w:rPr>
          <w:t>6</w:t>
        </w:r>
        <w:r w:rsidR="006426EF">
          <w:rPr>
            <w:webHidden/>
          </w:rPr>
          <w:fldChar w:fldCharType="end"/>
        </w:r>
      </w:hyperlink>
    </w:p>
    <w:p w14:paraId="268A7CD5" w14:textId="5B87B6E3" w:rsidR="006426EF" w:rsidRDefault="00000000" w:rsidP="001C650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72594474" w:history="1">
        <w:r w:rsidR="006426EF" w:rsidRPr="00577AB1">
          <w:rPr>
            <w:rStyle w:val="af2"/>
            <w:lang w:val="ru-RU"/>
          </w:rPr>
          <w:t>5</w:t>
        </w:r>
        <w:r w:rsidR="006426EF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6426EF" w:rsidRPr="00577AB1">
          <w:rPr>
            <w:rStyle w:val="af2"/>
            <w:lang w:val="ru-RU"/>
          </w:rPr>
          <w:t>Схема иерархии классов и модулей</w:t>
        </w:r>
        <w:r w:rsidR="006426EF">
          <w:rPr>
            <w:webHidden/>
          </w:rPr>
          <w:tab/>
        </w:r>
        <w:r w:rsidR="006426EF">
          <w:rPr>
            <w:webHidden/>
          </w:rPr>
          <w:fldChar w:fldCharType="begin"/>
        </w:r>
        <w:r w:rsidR="006426EF">
          <w:rPr>
            <w:webHidden/>
          </w:rPr>
          <w:instrText xml:space="preserve"> PAGEREF _Toc72594474 \h </w:instrText>
        </w:r>
        <w:r w:rsidR="006426EF">
          <w:rPr>
            <w:webHidden/>
          </w:rPr>
        </w:r>
        <w:r w:rsidR="006426EF">
          <w:rPr>
            <w:webHidden/>
          </w:rPr>
          <w:fldChar w:fldCharType="separate"/>
        </w:r>
        <w:r w:rsidR="00C2425B">
          <w:rPr>
            <w:webHidden/>
          </w:rPr>
          <w:t>7</w:t>
        </w:r>
        <w:r w:rsidR="006426EF">
          <w:rPr>
            <w:webHidden/>
          </w:rPr>
          <w:fldChar w:fldCharType="end"/>
        </w:r>
      </w:hyperlink>
    </w:p>
    <w:p w14:paraId="29E3CC59" w14:textId="4C5D6736" w:rsidR="006426EF" w:rsidRDefault="00000000" w:rsidP="001C650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72594475" w:history="1">
        <w:r w:rsidR="006426EF" w:rsidRPr="00577AB1">
          <w:rPr>
            <w:rStyle w:val="af2"/>
          </w:rPr>
          <w:t>6</w:t>
        </w:r>
        <w:r w:rsidR="006426EF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6426EF" w:rsidRPr="00577AB1">
          <w:rPr>
            <w:rStyle w:val="af2"/>
          </w:rPr>
          <w:t>Спецификация модулей</w:t>
        </w:r>
        <w:r w:rsidR="006426EF">
          <w:rPr>
            <w:webHidden/>
          </w:rPr>
          <w:tab/>
        </w:r>
        <w:r w:rsidR="006426EF">
          <w:rPr>
            <w:webHidden/>
          </w:rPr>
          <w:fldChar w:fldCharType="begin"/>
        </w:r>
        <w:r w:rsidR="006426EF">
          <w:rPr>
            <w:webHidden/>
          </w:rPr>
          <w:instrText xml:space="preserve"> PAGEREF _Toc72594475 \h </w:instrText>
        </w:r>
        <w:r w:rsidR="006426EF">
          <w:rPr>
            <w:webHidden/>
          </w:rPr>
        </w:r>
        <w:r w:rsidR="006426EF">
          <w:rPr>
            <w:webHidden/>
          </w:rPr>
          <w:fldChar w:fldCharType="separate"/>
        </w:r>
        <w:r w:rsidR="00C2425B">
          <w:rPr>
            <w:webHidden/>
          </w:rPr>
          <w:t>8</w:t>
        </w:r>
        <w:r w:rsidR="006426EF">
          <w:rPr>
            <w:webHidden/>
          </w:rPr>
          <w:fldChar w:fldCharType="end"/>
        </w:r>
      </w:hyperlink>
    </w:p>
    <w:p w14:paraId="23234B6D" w14:textId="4F82216B" w:rsidR="006426EF" w:rsidRDefault="00000000" w:rsidP="001C650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72594476" w:history="1">
        <w:r w:rsidR="006426EF" w:rsidRPr="00577AB1">
          <w:rPr>
            <w:rStyle w:val="af2"/>
            <w:lang w:val="ru-RU"/>
          </w:rPr>
          <w:t>7</w:t>
        </w:r>
        <w:r w:rsidR="006426EF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6426EF" w:rsidRPr="00577AB1">
          <w:rPr>
            <w:rStyle w:val="af2"/>
            <w:lang w:val="ru-RU"/>
          </w:rPr>
          <w:t>Таблица тестов и результаты тестирования, результаты работы программы</w:t>
        </w:r>
        <w:r w:rsidR="006426EF">
          <w:rPr>
            <w:webHidden/>
          </w:rPr>
          <w:tab/>
        </w:r>
        <w:r w:rsidR="006426EF">
          <w:rPr>
            <w:webHidden/>
          </w:rPr>
          <w:fldChar w:fldCharType="begin"/>
        </w:r>
        <w:r w:rsidR="006426EF">
          <w:rPr>
            <w:webHidden/>
          </w:rPr>
          <w:instrText xml:space="preserve"> PAGEREF _Toc72594476 \h </w:instrText>
        </w:r>
        <w:r w:rsidR="006426EF">
          <w:rPr>
            <w:webHidden/>
          </w:rPr>
        </w:r>
        <w:r w:rsidR="006426EF">
          <w:rPr>
            <w:webHidden/>
          </w:rPr>
          <w:fldChar w:fldCharType="separate"/>
        </w:r>
        <w:r w:rsidR="00C2425B">
          <w:rPr>
            <w:webHidden/>
          </w:rPr>
          <w:t>12</w:t>
        </w:r>
        <w:r w:rsidR="006426EF">
          <w:rPr>
            <w:webHidden/>
          </w:rPr>
          <w:fldChar w:fldCharType="end"/>
        </w:r>
      </w:hyperlink>
    </w:p>
    <w:p w14:paraId="1C1146F4" w14:textId="5C11826B" w:rsidR="006426EF" w:rsidRDefault="00000000" w:rsidP="001C650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72594477" w:history="1">
        <w:r w:rsidR="006426EF" w:rsidRPr="00577AB1">
          <w:rPr>
            <w:rStyle w:val="af2"/>
            <w:lang w:val="ru-RU"/>
          </w:rPr>
          <w:t>8</w:t>
        </w:r>
        <w:r w:rsidR="006426EF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6426EF" w:rsidRPr="00577AB1">
          <w:rPr>
            <w:rStyle w:val="af2"/>
            <w:lang w:val="ru-RU"/>
          </w:rPr>
          <w:t>Руководство для пользователя</w:t>
        </w:r>
        <w:r w:rsidR="006426EF">
          <w:rPr>
            <w:webHidden/>
          </w:rPr>
          <w:tab/>
        </w:r>
        <w:r w:rsidR="006426EF">
          <w:rPr>
            <w:webHidden/>
          </w:rPr>
          <w:fldChar w:fldCharType="begin"/>
        </w:r>
        <w:r w:rsidR="006426EF">
          <w:rPr>
            <w:webHidden/>
          </w:rPr>
          <w:instrText xml:space="preserve"> PAGEREF _Toc72594477 \h </w:instrText>
        </w:r>
        <w:r w:rsidR="006426EF">
          <w:rPr>
            <w:webHidden/>
          </w:rPr>
        </w:r>
        <w:r w:rsidR="006426EF">
          <w:rPr>
            <w:webHidden/>
          </w:rPr>
          <w:fldChar w:fldCharType="separate"/>
        </w:r>
        <w:r w:rsidR="00C2425B">
          <w:rPr>
            <w:webHidden/>
          </w:rPr>
          <w:t>20</w:t>
        </w:r>
        <w:r w:rsidR="006426EF">
          <w:rPr>
            <w:webHidden/>
          </w:rPr>
          <w:fldChar w:fldCharType="end"/>
        </w:r>
      </w:hyperlink>
    </w:p>
    <w:p w14:paraId="7D02C8ED" w14:textId="74CB4E30" w:rsidR="006426EF" w:rsidRDefault="00000000" w:rsidP="001C650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72594478" w:history="1">
        <w:r w:rsidR="006426EF" w:rsidRPr="00577AB1">
          <w:rPr>
            <w:rStyle w:val="af2"/>
            <w:lang w:val="ru-RU"/>
          </w:rPr>
          <w:t>9</w:t>
        </w:r>
        <w:r w:rsidR="006426EF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6426EF" w:rsidRPr="00577AB1">
          <w:rPr>
            <w:rStyle w:val="af2"/>
            <w:lang w:val="ru-RU"/>
          </w:rPr>
          <w:t>Исходный код</w:t>
        </w:r>
        <w:r w:rsidR="006426EF">
          <w:rPr>
            <w:webHidden/>
          </w:rPr>
          <w:tab/>
        </w:r>
        <w:r w:rsidR="006426EF">
          <w:rPr>
            <w:webHidden/>
          </w:rPr>
          <w:fldChar w:fldCharType="begin"/>
        </w:r>
        <w:r w:rsidR="006426EF">
          <w:rPr>
            <w:webHidden/>
          </w:rPr>
          <w:instrText xml:space="preserve"> PAGEREF _Toc72594478 \h </w:instrText>
        </w:r>
        <w:r w:rsidR="006426EF">
          <w:rPr>
            <w:webHidden/>
          </w:rPr>
        </w:r>
        <w:r w:rsidR="006426EF">
          <w:rPr>
            <w:webHidden/>
          </w:rPr>
          <w:fldChar w:fldCharType="separate"/>
        </w:r>
        <w:r w:rsidR="00C2425B">
          <w:rPr>
            <w:webHidden/>
          </w:rPr>
          <w:t>21</w:t>
        </w:r>
        <w:r w:rsidR="006426EF">
          <w:rPr>
            <w:webHidden/>
          </w:rPr>
          <w:fldChar w:fldCharType="end"/>
        </w:r>
      </w:hyperlink>
    </w:p>
    <w:p w14:paraId="39BF33C0" w14:textId="6EE32CAC" w:rsidR="00B22FE5" w:rsidRDefault="00840D42" w:rsidP="008B3FC3">
      <w:r w:rsidRPr="00840D42">
        <w:fldChar w:fldCharType="end"/>
      </w:r>
    </w:p>
    <w:p w14:paraId="331566DE" w14:textId="77777777" w:rsidR="00B22FE5" w:rsidRDefault="00B22FE5" w:rsidP="008B3FC3">
      <w:r>
        <w:br w:type="page"/>
      </w:r>
    </w:p>
    <w:p w14:paraId="352CD6C5" w14:textId="773122EA" w:rsidR="009C2B25" w:rsidRPr="006426EF" w:rsidRDefault="00C36E63" w:rsidP="006426EF">
      <w:pPr>
        <w:pStyle w:val="aff3"/>
      </w:pPr>
      <w:bookmarkStart w:id="8" w:name="_Toc72587813"/>
      <w:bookmarkStart w:id="9" w:name="_Toc72594469"/>
      <w:r w:rsidRPr="006426EF">
        <w:lastRenderedPageBreak/>
        <w:t>Введение</w:t>
      </w:r>
      <w:bookmarkEnd w:id="3"/>
      <w:bookmarkEnd w:id="4"/>
      <w:bookmarkEnd w:id="5"/>
      <w:bookmarkEnd w:id="6"/>
      <w:bookmarkEnd w:id="7"/>
      <w:bookmarkEnd w:id="8"/>
      <w:bookmarkEnd w:id="9"/>
    </w:p>
    <w:p w14:paraId="3C8DE3A7" w14:textId="4841D968" w:rsidR="001F7487" w:rsidRPr="006426EF" w:rsidRDefault="009C2B25" w:rsidP="008B3FC3">
      <w:pPr>
        <w:rPr>
          <w:lang w:val="ru-RU"/>
        </w:rPr>
      </w:pPr>
      <w:r w:rsidRPr="006426EF">
        <w:rPr>
          <w:lang w:val="ru-RU"/>
        </w:rPr>
        <w:t xml:space="preserve">В </w:t>
      </w:r>
      <w:r w:rsidR="00AE274E" w:rsidRPr="006426EF">
        <w:rPr>
          <w:lang w:val="ru-RU"/>
        </w:rPr>
        <w:t>рамках</w:t>
      </w:r>
      <w:r w:rsidRPr="006426EF">
        <w:rPr>
          <w:lang w:val="ru-RU"/>
        </w:rPr>
        <w:t xml:space="preserve"> курсовой работ</w:t>
      </w:r>
      <w:r w:rsidR="00AE274E" w:rsidRPr="006426EF">
        <w:rPr>
          <w:lang w:val="ru-RU"/>
        </w:rPr>
        <w:t>ы</w:t>
      </w:r>
      <w:r w:rsidRPr="006426EF">
        <w:rPr>
          <w:lang w:val="ru-RU"/>
        </w:rPr>
        <w:t xml:space="preserve"> н</w:t>
      </w:r>
      <w:r w:rsidR="00AE274E" w:rsidRPr="006426EF">
        <w:rPr>
          <w:lang w:val="ru-RU"/>
        </w:rPr>
        <w:t>ужно создать</w:t>
      </w:r>
      <w:r w:rsidRPr="006426EF">
        <w:rPr>
          <w:lang w:val="ru-RU"/>
        </w:rPr>
        <w:t xml:space="preserve"> </w:t>
      </w:r>
      <w:r w:rsidR="00AE274E" w:rsidRPr="006426EF">
        <w:rPr>
          <w:lang w:val="ru-RU"/>
        </w:rPr>
        <w:t>программу</w:t>
      </w:r>
      <w:r w:rsidRPr="006426EF">
        <w:rPr>
          <w:lang w:val="ru-RU"/>
        </w:rPr>
        <w:t xml:space="preserve"> “</w:t>
      </w:r>
      <w:proofErr w:type="spellStart"/>
      <w:r w:rsidR="00AE274E" w:rsidRPr="006426EF">
        <w:rPr>
          <w:lang w:val="ru-RU"/>
        </w:rPr>
        <w:t>Автоаукцион</w:t>
      </w:r>
      <w:proofErr w:type="spellEnd"/>
      <w:r w:rsidRPr="006426EF">
        <w:rPr>
          <w:lang w:val="ru-RU"/>
        </w:rPr>
        <w:t xml:space="preserve">”, </w:t>
      </w:r>
      <w:r w:rsidR="00AE274E" w:rsidRPr="006426EF">
        <w:rPr>
          <w:lang w:val="ru-RU"/>
        </w:rPr>
        <w:t>позволяющую обрабатывать файл, содержащий сведения: производитель а/м, марка, год выпуска, цвет, пробег, начальная цена; формировать список автомобилей одной марки, отсортированный по цене; строить диаграмму средней стоимости а/м одной марки в зависимости от года выпуска; выводить список автомашин заданного производителя; отвечать всем требованиям и реализовывать все задания курсовой работы</w:t>
      </w:r>
      <w:r w:rsidRPr="006426EF">
        <w:rPr>
          <w:lang w:val="ru-RU"/>
        </w:rPr>
        <w:t>.</w:t>
      </w:r>
    </w:p>
    <w:p w14:paraId="213E3C88" w14:textId="658CCA2B" w:rsidR="006D1497" w:rsidRPr="006426EF" w:rsidRDefault="006D1497" w:rsidP="008B3FC3">
      <w:pPr>
        <w:rPr>
          <w:lang w:val="ru-RU"/>
        </w:rPr>
      </w:pPr>
      <w:r w:rsidRPr="006426EF">
        <w:rPr>
          <w:lang w:val="ru-RU"/>
        </w:rPr>
        <w:t xml:space="preserve">Для </w:t>
      </w:r>
      <w:r w:rsidR="00997994" w:rsidRPr="006426EF">
        <w:rPr>
          <w:lang w:val="ru-RU"/>
        </w:rPr>
        <w:t xml:space="preserve">написания программы с интерфейсом на языке </w:t>
      </w:r>
      <w:r w:rsidR="00997994">
        <w:t>C</w:t>
      </w:r>
      <w:r w:rsidR="00997994" w:rsidRPr="006426EF">
        <w:rPr>
          <w:lang w:val="ru-RU"/>
        </w:rPr>
        <w:t xml:space="preserve">++ был выбран современный </w:t>
      </w:r>
      <w:r w:rsidR="00B22FE5" w:rsidRPr="006426EF">
        <w:rPr>
          <w:lang w:val="ru-RU"/>
        </w:rPr>
        <w:t xml:space="preserve">кроссплатформенный </w:t>
      </w:r>
      <w:r w:rsidR="00997994" w:rsidRPr="006426EF">
        <w:rPr>
          <w:lang w:val="ru-RU"/>
        </w:rPr>
        <w:t xml:space="preserve">фреймворк </w:t>
      </w:r>
      <w:r w:rsidR="00997994">
        <w:t>Qt</w:t>
      </w:r>
      <w:r w:rsidR="00997994" w:rsidRPr="006426EF">
        <w:rPr>
          <w:lang w:val="ru-RU"/>
        </w:rPr>
        <w:t xml:space="preserve"> (версия 5.15.2), предоставляющий удобную работу с </w:t>
      </w:r>
      <w:r w:rsidR="00B22FE5" w:rsidRPr="006426EF">
        <w:rPr>
          <w:lang w:val="ru-RU"/>
        </w:rPr>
        <w:t xml:space="preserve">визуальными </w:t>
      </w:r>
      <w:r w:rsidR="00997994" w:rsidRPr="006426EF">
        <w:rPr>
          <w:lang w:val="ru-RU"/>
        </w:rPr>
        <w:t>формами, имеющий возможность отрисовки графики. Хорошая документация, известность среди программистов и бесплатность позволили написать программу с удобством и лёгкостью.</w:t>
      </w:r>
    </w:p>
    <w:p w14:paraId="6534D2D9" w14:textId="461ED781" w:rsidR="00732817" w:rsidRPr="006426EF" w:rsidRDefault="00732817" w:rsidP="008B3FC3">
      <w:pPr>
        <w:rPr>
          <w:lang w:val="ru-RU"/>
        </w:rPr>
      </w:pPr>
      <w:r>
        <w:t>Qt</w:t>
      </w:r>
      <w:r w:rsidRPr="006426EF">
        <w:rPr>
          <w:lang w:val="ru-RU"/>
        </w:rPr>
        <w:t xml:space="preserve"> позволяет создавать различные типы приложений, в случае программы “</w:t>
      </w:r>
      <w:proofErr w:type="spellStart"/>
      <w:r w:rsidRPr="006426EF">
        <w:rPr>
          <w:lang w:val="ru-RU"/>
        </w:rPr>
        <w:t>Автоаукцион</w:t>
      </w:r>
      <w:proofErr w:type="spellEnd"/>
      <w:r w:rsidRPr="006426EF">
        <w:rPr>
          <w:lang w:val="ru-RU"/>
        </w:rPr>
        <w:t>” наиболее предпочтительно создание приложения типа «</w:t>
      </w:r>
      <w:r>
        <w:t>Qt</w:t>
      </w:r>
      <w:r w:rsidRPr="006426EF">
        <w:rPr>
          <w:lang w:val="ru-RU"/>
        </w:rPr>
        <w:t xml:space="preserve"> </w:t>
      </w:r>
      <w:r>
        <w:t>Widget</w:t>
      </w:r>
      <w:r w:rsidRPr="006426EF">
        <w:rPr>
          <w:lang w:val="ru-RU"/>
        </w:rPr>
        <w:t xml:space="preserve">» – этот тип используется для создания программ на </w:t>
      </w:r>
      <w:r>
        <w:t>C</w:t>
      </w:r>
      <w:r w:rsidRPr="006426EF">
        <w:rPr>
          <w:lang w:val="ru-RU"/>
        </w:rPr>
        <w:t>++ для настольных компьютеров с классическим графическим интерфейсом.</w:t>
      </w:r>
    </w:p>
    <w:p w14:paraId="799BDB94" w14:textId="65B3E084" w:rsidR="00B22FE5" w:rsidRPr="006426EF" w:rsidRDefault="00B22FE5" w:rsidP="008B3FC3">
      <w:pPr>
        <w:rPr>
          <w:lang w:val="ru-RU"/>
        </w:rPr>
      </w:pPr>
      <w:r w:rsidRPr="006426EF">
        <w:rPr>
          <w:lang w:val="ru-RU"/>
        </w:rPr>
        <w:br w:type="page"/>
      </w:r>
    </w:p>
    <w:p w14:paraId="40B902EB" w14:textId="77777777" w:rsidR="00B22FE5" w:rsidRPr="006426EF" w:rsidRDefault="00B22FE5" w:rsidP="008B3FC3">
      <w:pPr>
        <w:rPr>
          <w:lang w:val="ru-RU"/>
        </w:rPr>
      </w:pPr>
    </w:p>
    <w:p w14:paraId="3C753872" w14:textId="6A24CB1D" w:rsidR="006E59D2" w:rsidRPr="006426EF" w:rsidRDefault="00C36E63" w:rsidP="008B3FC3">
      <w:pPr>
        <w:pStyle w:val="1"/>
        <w:rPr>
          <w:lang w:val="ru-RU"/>
        </w:rPr>
      </w:pPr>
      <w:bookmarkStart w:id="10" w:name="_Toc72260157"/>
      <w:bookmarkStart w:id="11" w:name="_Toc72508118"/>
      <w:bookmarkStart w:id="12" w:name="_Toc72587814"/>
      <w:bookmarkStart w:id="13" w:name="_Toc72594470"/>
      <w:r w:rsidRPr="006426EF">
        <w:rPr>
          <w:lang w:val="ru-RU"/>
        </w:rPr>
        <w:t>Постановка задачи</w:t>
      </w:r>
      <w:bookmarkEnd w:id="10"/>
      <w:bookmarkEnd w:id="11"/>
      <w:bookmarkEnd w:id="12"/>
      <w:bookmarkEnd w:id="13"/>
    </w:p>
    <w:p w14:paraId="3836B823" w14:textId="77777777" w:rsidR="00594E81" w:rsidRDefault="009A5FC7" w:rsidP="006426EF">
      <w:r w:rsidRPr="006426EF">
        <w:rPr>
          <w:snapToGrid w:val="0"/>
          <w:lang w:val="ru-RU"/>
        </w:rPr>
        <w:t xml:space="preserve">Необходимо </w:t>
      </w:r>
      <w:r w:rsidR="00594E81" w:rsidRPr="006426EF">
        <w:rPr>
          <w:snapToGrid w:val="0"/>
          <w:lang w:val="ru-RU"/>
        </w:rPr>
        <w:t>создать</w:t>
      </w:r>
      <w:r w:rsidR="00C36E63" w:rsidRPr="006426EF">
        <w:rPr>
          <w:snapToGrid w:val="0"/>
          <w:lang w:val="ru-RU"/>
        </w:rPr>
        <w:t xml:space="preserve"> программу, </w:t>
      </w:r>
      <w:r w:rsidR="00594E81" w:rsidRPr="006426EF">
        <w:rPr>
          <w:snapToGrid w:val="0"/>
          <w:lang w:val="ru-RU"/>
        </w:rPr>
        <w:t>выдающую записи об автомобилях</w:t>
      </w:r>
      <w:r w:rsidR="0063341D" w:rsidRPr="006426EF">
        <w:rPr>
          <w:snapToGrid w:val="0"/>
          <w:lang w:val="ru-RU"/>
        </w:rPr>
        <w:t>.</w:t>
      </w:r>
      <w:r w:rsidR="00594E81" w:rsidRPr="006426EF">
        <w:rPr>
          <w:snapToGrid w:val="0"/>
          <w:lang w:val="ru-RU"/>
        </w:rPr>
        <w:t xml:space="preserve"> </w:t>
      </w:r>
      <w:proofErr w:type="spellStart"/>
      <w:r w:rsidR="00594E81">
        <w:rPr>
          <w:snapToGrid w:val="0"/>
        </w:rPr>
        <w:t>Включаются</w:t>
      </w:r>
      <w:proofErr w:type="spellEnd"/>
      <w:r w:rsidR="00594E81">
        <w:rPr>
          <w:snapToGrid w:val="0"/>
        </w:rPr>
        <w:t xml:space="preserve"> </w:t>
      </w:r>
      <w:proofErr w:type="spellStart"/>
      <w:r w:rsidR="00594E81">
        <w:rPr>
          <w:snapToGrid w:val="0"/>
        </w:rPr>
        <w:t>следующие</w:t>
      </w:r>
      <w:proofErr w:type="spellEnd"/>
      <w:r w:rsidR="00594E81">
        <w:rPr>
          <w:snapToGrid w:val="0"/>
        </w:rPr>
        <w:t xml:space="preserve"> </w:t>
      </w:r>
      <w:proofErr w:type="spellStart"/>
      <w:r w:rsidR="00594E81">
        <w:rPr>
          <w:snapToGrid w:val="0"/>
        </w:rPr>
        <w:t>данные</w:t>
      </w:r>
      <w:proofErr w:type="spellEnd"/>
      <w:r w:rsidR="00594E81">
        <w:rPr>
          <w:snapToGrid w:val="0"/>
        </w:rPr>
        <w:t>:</w:t>
      </w:r>
    </w:p>
    <w:p w14:paraId="5CA86498" w14:textId="52C43B65" w:rsidR="00594E81" w:rsidRPr="00594E81" w:rsidRDefault="00594E81" w:rsidP="006426EF">
      <w:pPr>
        <w:pStyle w:val="aff2"/>
        <w:numPr>
          <w:ilvl w:val="0"/>
          <w:numId w:val="8"/>
        </w:numPr>
      </w:pPr>
      <w:proofErr w:type="spellStart"/>
      <w:r>
        <w:t>Производитель</w:t>
      </w:r>
      <w:proofErr w:type="spellEnd"/>
      <w:r w:rsidR="00FD7DA4" w:rsidRPr="00653799">
        <w:t>;</w:t>
      </w:r>
    </w:p>
    <w:p w14:paraId="4D276277" w14:textId="2E1D4472" w:rsidR="00594E81" w:rsidRDefault="00594E81" w:rsidP="006426EF">
      <w:pPr>
        <w:pStyle w:val="aff2"/>
        <w:numPr>
          <w:ilvl w:val="0"/>
          <w:numId w:val="8"/>
        </w:numPr>
      </w:pPr>
      <w:proofErr w:type="spellStart"/>
      <w:r>
        <w:t>Марка</w:t>
      </w:r>
      <w:proofErr w:type="spellEnd"/>
      <w:r>
        <w:t>;</w:t>
      </w:r>
    </w:p>
    <w:p w14:paraId="69F23BDD" w14:textId="33D7941E" w:rsidR="00594E81" w:rsidRDefault="00594E81" w:rsidP="006426EF">
      <w:pPr>
        <w:pStyle w:val="aff2"/>
        <w:numPr>
          <w:ilvl w:val="0"/>
          <w:numId w:val="8"/>
        </w:numPr>
      </w:pPr>
      <w:proofErr w:type="spellStart"/>
      <w:r>
        <w:t>Год</w:t>
      </w:r>
      <w:proofErr w:type="spellEnd"/>
      <w:r>
        <w:t xml:space="preserve"> </w:t>
      </w:r>
      <w:proofErr w:type="spellStart"/>
      <w:r>
        <w:t>выпуска</w:t>
      </w:r>
      <w:proofErr w:type="spellEnd"/>
      <w:r>
        <w:t>;</w:t>
      </w:r>
    </w:p>
    <w:p w14:paraId="1B872FF4" w14:textId="74925D96" w:rsidR="00594E81" w:rsidRPr="00594E81" w:rsidRDefault="00594E81" w:rsidP="006426EF">
      <w:pPr>
        <w:pStyle w:val="aff2"/>
        <w:numPr>
          <w:ilvl w:val="0"/>
          <w:numId w:val="8"/>
        </w:numPr>
      </w:pPr>
      <w:proofErr w:type="spellStart"/>
      <w:r>
        <w:t>Цвет</w:t>
      </w:r>
      <w:proofErr w:type="spellEnd"/>
      <w:r>
        <w:t>;</w:t>
      </w:r>
    </w:p>
    <w:p w14:paraId="3074FA4F" w14:textId="6F7D69BD" w:rsidR="00594E81" w:rsidRDefault="00594E81" w:rsidP="006426EF">
      <w:pPr>
        <w:pStyle w:val="aff2"/>
        <w:numPr>
          <w:ilvl w:val="0"/>
          <w:numId w:val="8"/>
        </w:numPr>
      </w:pPr>
      <w:proofErr w:type="spellStart"/>
      <w:r>
        <w:t>Пробег</w:t>
      </w:r>
      <w:proofErr w:type="spellEnd"/>
      <w:r>
        <w:t>;</w:t>
      </w:r>
    </w:p>
    <w:p w14:paraId="0872F644" w14:textId="08EC0765" w:rsidR="00594E81" w:rsidRDefault="00594E81" w:rsidP="006426EF">
      <w:pPr>
        <w:pStyle w:val="aff2"/>
        <w:numPr>
          <w:ilvl w:val="0"/>
          <w:numId w:val="8"/>
        </w:numPr>
      </w:pPr>
      <w:proofErr w:type="spellStart"/>
      <w:r>
        <w:t>Начальная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>.</w:t>
      </w:r>
      <w:bookmarkStart w:id="14" w:name="_Toc72260158"/>
    </w:p>
    <w:p w14:paraId="61E46E21" w14:textId="48F3B3B4" w:rsidR="00594E81" w:rsidRPr="006426EF" w:rsidRDefault="00594E81" w:rsidP="006426EF">
      <w:pPr>
        <w:rPr>
          <w:lang w:val="ru-RU"/>
        </w:rPr>
      </w:pPr>
      <w:r w:rsidRPr="006426EF">
        <w:rPr>
          <w:lang w:val="ru-RU"/>
        </w:rPr>
        <w:t>Программа должна уметь работать с основной БД и</w:t>
      </w:r>
      <w:r w:rsidR="006D1497" w:rsidRPr="006426EF">
        <w:rPr>
          <w:lang w:val="ru-RU"/>
        </w:rPr>
        <w:t xml:space="preserve"> пользовательскими</w:t>
      </w:r>
      <w:r w:rsidRPr="006426EF">
        <w:rPr>
          <w:lang w:val="ru-RU"/>
        </w:rPr>
        <w:t xml:space="preserve"> файлами</w:t>
      </w:r>
      <w:r w:rsidR="006D1497" w:rsidRPr="006426EF">
        <w:rPr>
          <w:lang w:val="ru-RU"/>
        </w:rPr>
        <w:t>;</w:t>
      </w:r>
      <w:r w:rsidRPr="006426EF">
        <w:rPr>
          <w:lang w:val="ru-RU"/>
        </w:rPr>
        <w:t xml:space="preserve"> добавлять, редактировать и удалять записи; иметь поиск и сортировку по возрастанию/убыванию каждого критерия таблицы; строить среднегодовую диаграмму цен автомобилей; иметь </w:t>
      </w:r>
      <w:r w:rsidR="006D1497" w:rsidRPr="006426EF">
        <w:rPr>
          <w:lang w:val="ru-RU"/>
        </w:rPr>
        <w:t xml:space="preserve">три вида </w:t>
      </w:r>
      <w:r w:rsidRPr="006426EF">
        <w:rPr>
          <w:lang w:val="ru-RU"/>
        </w:rPr>
        <w:t>справк</w:t>
      </w:r>
      <w:r w:rsidR="006D1497" w:rsidRPr="006426EF">
        <w:rPr>
          <w:lang w:val="ru-RU"/>
        </w:rPr>
        <w:t>и</w:t>
      </w:r>
      <w:r w:rsidRPr="006426EF">
        <w:rPr>
          <w:lang w:val="ru-RU"/>
        </w:rPr>
        <w:t xml:space="preserve">: </w:t>
      </w:r>
      <w:r w:rsidR="006D1497" w:rsidRPr="006426EF">
        <w:rPr>
          <w:lang w:val="ru-RU"/>
        </w:rPr>
        <w:t>«Р</w:t>
      </w:r>
      <w:r w:rsidRPr="006426EF">
        <w:rPr>
          <w:lang w:val="ru-RU"/>
        </w:rPr>
        <w:t>уководство пользователя</w:t>
      </w:r>
      <w:r w:rsidR="006D1497" w:rsidRPr="006426EF">
        <w:rPr>
          <w:lang w:val="ru-RU"/>
        </w:rPr>
        <w:t>»</w:t>
      </w:r>
      <w:r w:rsidRPr="006426EF">
        <w:rPr>
          <w:lang w:val="ru-RU"/>
        </w:rPr>
        <w:t>,</w:t>
      </w:r>
      <w:r w:rsidR="006D1497" w:rsidRPr="006426EF">
        <w:rPr>
          <w:lang w:val="ru-RU"/>
        </w:rPr>
        <w:t xml:space="preserve"> «Задание», «О программе».</w:t>
      </w:r>
      <w:r w:rsidRPr="006426EF">
        <w:rPr>
          <w:lang w:val="ru-RU"/>
        </w:rPr>
        <w:t xml:space="preserve"> </w:t>
      </w:r>
    </w:p>
    <w:p w14:paraId="77B0F2D6" w14:textId="1F689158" w:rsidR="006D1497" w:rsidRPr="006426EF" w:rsidRDefault="006D1497" w:rsidP="006426EF">
      <w:pPr>
        <w:rPr>
          <w:lang w:val="ru-RU"/>
        </w:rPr>
      </w:pPr>
      <w:r w:rsidRPr="006426EF">
        <w:rPr>
          <w:lang w:val="ru-RU"/>
        </w:rPr>
        <w:t>Из требований необходимо подчеркнуть, что необходимо реализовать проверку правильного чтения и записи в файл</w:t>
      </w:r>
      <w:r w:rsidR="00997994" w:rsidRPr="006426EF">
        <w:rPr>
          <w:lang w:val="ru-RU"/>
        </w:rPr>
        <w:t xml:space="preserve"> (проверка удачного чтения и записи, проверка данных в файле)</w:t>
      </w:r>
      <w:r w:rsidRPr="006426EF">
        <w:rPr>
          <w:lang w:val="ru-RU"/>
        </w:rPr>
        <w:t>, проверку правильного ввода добавляемых и редактируемых данных, поиск должен производиться даже при неполном вводе данных, пункты меню должны иметь горячие клавиши для быстрого доступа к функциям программы</w:t>
      </w:r>
      <w:r w:rsidR="00B22FE5" w:rsidRPr="006426EF">
        <w:rPr>
          <w:lang w:val="ru-RU"/>
        </w:rPr>
        <w:t>.</w:t>
      </w:r>
    </w:p>
    <w:p w14:paraId="099CB324" w14:textId="2FDAA00E" w:rsidR="00B22FE5" w:rsidRPr="006426EF" w:rsidRDefault="00B22FE5" w:rsidP="008B3FC3">
      <w:pPr>
        <w:rPr>
          <w:lang w:val="ru-RU" w:eastAsia="ru-RU"/>
        </w:rPr>
      </w:pPr>
      <w:r w:rsidRPr="006426EF">
        <w:rPr>
          <w:lang w:val="ru-RU"/>
        </w:rPr>
        <w:br w:type="page"/>
      </w:r>
    </w:p>
    <w:p w14:paraId="6BF7BA0B" w14:textId="1AFB78B6" w:rsidR="00FD7DA4" w:rsidRPr="006426EF" w:rsidRDefault="00AA154A" w:rsidP="008B3FC3">
      <w:pPr>
        <w:pStyle w:val="1"/>
        <w:rPr>
          <w:lang w:val="ru-RU"/>
        </w:rPr>
      </w:pPr>
      <w:bookmarkStart w:id="15" w:name="_Toc72508119"/>
      <w:bookmarkStart w:id="16" w:name="_Toc72587815"/>
      <w:bookmarkStart w:id="17" w:name="_Toc72594471"/>
      <w:r w:rsidRPr="006426EF">
        <w:rPr>
          <w:lang w:val="ru-RU"/>
        </w:rPr>
        <w:lastRenderedPageBreak/>
        <w:t xml:space="preserve">Глобальные </w:t>
      </w:r>
      <w:r w:rsidR="00997994" w:rsidRPr="006426EF">
        <w:rPr>
          <w:lang w:val="ru-RU"/>
        </w:rPr>
        <w:t>п</w:t>
      </w:r>
      <w:r w:rsidRPr="006426EF">
        <w:rPr>
          <w:lang w:val="ru-RU"/>
        </w:rPr>
        <w:t>еременные</w:t>
      </w:r>
      <w:bookmarkEnd w:id="14"/>
      <w:bookmarkEnd w:id="15"/>
      <w:bookmarkEnd w:id="16"/>
      <w:bookmarkEnd w:id="17"/>
    </w:p>
    <w:p w14:paraId="7F45B63D" w14:textId="1FDD1C72" w:rsidR="0095387E" w:rsidRPr="006426EF" w:rsidRDefault="00997994" w:rsidP="008B3FC3">
      <w:pPr>
        <w:rPr>
          <w:lang w:val="ru-RU"/>
        </w:rPr>
      </w:pPr>
      <w:r w:rsidRPr="006426EF">
        <w:rPr>
          <w:lang w:val="ru-RU"/>
        </w:rPr>
        <w:t>Глобальные переменные отсутствуют, поскольку программа использует классы</w:t>
      </w:r>
      <w:r w:rsidR="00B22FE5" w:rsidRPr="006426EF">
        <w:rPr>
          <w:lang w:val="ru-RU"/>
        </w:rPr>
        <w:t>, и именно в них хранятся переменные</w:t>
      </w:r>
      <w:r w:rsidR="00732817" w:rsidRPr="006426EF">
        <w:rPr>
          <w:lang w:val="ru-RU"/>
        </w:rPr>
        <w:t>, необходимые конкретному окну</w:t>
      </w:r>
      <w:r w:rsidR="00B22FE5" w:rsidRPr="006426EF">
        <w:rPr>
          <w:lang w:val="ru-RU"/>
        </w:rPr>
        <w:t>.</w:t>
      </w:r>
    </w:p>
    <w:p w14:paraId="297A281B" w14:textId="0CFDE393" w:rsidR="00B22FE5" w:rsidRPr="00B7274D" w:rsidRDefault="00B22FE5" w:rsidP="008B3FC3">
      <w:pPr>
        <w:pStyle w:val="1"/>
        <w:rPr>
          <w:lang w:val="ru-RU"/>
        </w:rPr>
      </w:pPr>
      <w:bookmarkStart w:id="18" w:name="_Toc72587816"/>
      <w:bookmarkStart w:id="19" w:name="_Toc72594472"/>
      <w:r w:rsidRPr="006426EF">
        <w:rPr>
          <w:lang w:val="ru-RU"/>
        </w:rPr>
        <w:t xml:space="preserve">Переменные модуля </w:t>
      </w:r>
      <w:proofErr w:type="gramStart"/>
      <w:r>
        <w:t>main</w:t>
      </w:r>
      <w:r w:rsidRPr="00B7274D">
        <w:rPr>
          <w:lang w:val="ru-RU"/>
        </w:rPr>
        <w:t>(</w:t>
      </w:r>
      <w:proofErr w:type="gramEnd"/>
      <w:r w:rsidRPr="00B7274D">
        <w:rPr>
          <w:lang w:val="ru-RU"/>
        </w:rPr>
        <w:t>)</w:t>
      </w:r>
      <w:bookmarkEnd w:id="18"/>
      <w:bookmarkEnd w:id="19"/>
    </w:p>
    <w:p w14:paraId="03102751" w14:textId="75634BA3" w:rsidR="00B22FE5" w:rsidRPr="006426EF" w:rsidRDefault="00B22FE5" w:rsidP="008B3FC3">
      <w:pPr>
        <w:rPr>
          <w:lang w:val="ru-RU"/>
        </w:rPr>
      </w:pPr>
      <w:proofErr w:type="spellStart"/>
      <w:r w:rsidRPr="00732817">
        <w:t>QApplication</w:t>
      </w:r>
      <w:proofErr w:type="spellEnd"/>
      <w:r w:rsidRPr="006426EF">
        <w:rPr>
          <w:lang w:val="ru-RU"/>
        </w:rPr>
        <w:t xml:space="preserve"> </w:t>
      </w:r>
      <w:r w:rsidRPr="00732817">
        <w:t>a</w:t>
      </w:r>
      <w:r w:rsidRPr="006426EF">
        <w:rPr>
          <w:lang w:val="ru-RU"/>
        </w:rPr>
        <w:t xml:space="preserve">, </w:t>
      </w:r>
      <w:proofErr w:type="spellStart"/>
      <w:r w:rsidRPr="00732817">
        <w:t>MainWindow</w:t>
      </w:r>
      <w:proofErr w:type="spellEnd"/>
      <w:r w:rsidRPr="006426EF">
        <w:rPr>
          <w:lang w:val="ru-RU"/>
        </w:rPr>
        <w:t xml:space="preserve"> </w:t>
      </w:r>
      <w:r w:rsidRPr="00732817">
        <w:t>w</w:t>
      </w:r>
      <w:r w:rsidRPr="006426EF">
        <w:rPr>
          <w:lang w:val="ru-RU"/>
        </w:rPr>
        <w:t xml:space="preserve"> – переменные, определённые автоматически </w:t>
      </w:r>
      <w:r w:rsidR="00732817" w:rsidRPr="006426EF">
        <w:rPr>
          <w:lang w:val="ru-RU"/>
        </w:rPr>
        <w:t xml:space="preserve">при создании нового приложения </w:t>
      </w:r>
      <w:r w:rsidR="00732817" w:rsidRPr="00732817">
        <w:t>Qt</w:t>
      </w:r>
      <w:r w:rsidR="00732817" w:rsidRPr="006426EF">
        <w:rPr>
          <w:lang w:val="ru-RU"/>
        </w:rPr>
        <w:t xml:space="preserve"> </w:t>
      </w:r>
      <w:r w:rsidR="00732817" w:rsidRPr="00732817">
        <w:t>Widget</w:t>
      </w:r>
      <w:r w:rsidR="00732817" w:rsidRPr="006426EF">
        <w:rPr>
          <w:lang w:val="ru-RU"/>
        </w:rPr>
        <w:t>. Они должны быть созданы для функционирования программы и вывода главного окна.</w:t>
      </w:r>
    </w:p>
    <w:p w14:paraId="09850962" w14:textId="77777777" w:rsidR="004D427B" w:rsidRPr="006426EF" w:rsidRDefault="004D427B" w:rsidP="008B3FC3">
      <w:pPr>
        <w:pStyle w:val="1"/>
        <w:rPr>
          <w:lang w:val="ru-RU"/>
        </w:rPr>
      </w:pPr>
      <w:bookmarkStart w:id="20" w:name="_Toc72260159"/>
      <w:bookmarkStart w:id="21" w:name="_Toc72508120"/>
      <w:bookmarkStart w:id="22" w:name="_Toc72587817"/>
      <w:bookmarkStart w:id="23" w:name="_Toc72594473"/>
      <w:r w:rsidRPr="006426EF">
        <w:rPr>
          <w:lang w:val="ru-RU"/>
        </w:rPr>
        <w:t>Структура записи в файле</w:t>
      </w:r>
      <w:bookmarkEnd w:id="20"/>
      <w:bookmarkEnd w:id="21"/>
      <w:bookmarkEnd w:id="22"/>
      <w:bookmarkEnd w:id="23"/>
    </w:p>
    <w:p w14:paraId="306BB052" w14:textId="673DBCB8" w:rsidR="00D3644B" w:rsidRPr="006426EF" w:rsidRDefault="00D3644B" w:rsidP="008B3FC3">
      <w:pPr>
        <w:rPr>
          <w:lang w:val="ru-RU"/>
        </w:rPr>
      </w:pPr>
      <w:r w:rsidRPr="006426EF">
        <w:rPr>
          <w:lang w:val="ru-RU"/>
        </w:rPr>
        <w:t>Стандартный файл БД (</w:t>
      </w:r>
      <w:r>
        <w:t>cars</w:t>
      </w:r>
      <w:r w:rsidRPr="006426EF">
        <w:rPr>
          <w:lang w:val="ru-RU"/>
        </w:rPr>
        <w:t>.</w:t>
      </w:r>
      <w:r>
        <w:t>data</w:t>
      </w:r>
      <w:r w:rsidRPr="006426EF">
        <w:rPr>
          <w:lang w:val="ru-RU"/>
        </w:rPr>
        <w:t>) и файлы, создаваемые пользователем, идентичны по структуре и представляют из себя перечисление всех данных об автомобиле, разделённых знаком табуляции (\</w:t>
      </w:r>
      <w:r>
        <w:t>t</w:t>
      </w:r>
      <w:r w:rsidRPr="006426EF">
        <w:rPr>
          <w:lang w:val="ru-RU"/>
        </w:rPr>
        <w:t xml:space="preserve">), причём информация о каждом автомобиле хранится на отдельной строке. Порядок данных в строке идентичен </w:t>
      </w:r>
      <w:r w:rsidR="00361584" w:rsidRPr="006426EF">
        <w:rPr>
          <w:lang w:val="ru-RU"/>
        </w:rPr>
        <w:t xml:space="preserve">приведённому в </w:t>
      </w:r>
      <w:r w:rsidRPr="006426EF">
        <w:rPr>
          <w:lang w:val="ru-RU"/>
        </w:rPr>
        <w:t>задани</w:t>
      </w:r>
      <w:r w:rsidR="00361584" w:rsidRPr="006426EF">
        <w:rPr>
          <w:lang w:val="ru-RU"/>
        </w:rPr>
        <w:t>и</w:t>
      </w:r>
      <w:r w:rsidRPr="006426EF">
        <w:rPr>
          <w:lang w:val="ru-RU"/>
        </w:rPr>
        <w:t>: производитель, марка, год выпуска, цвет, пробег, начальная цена.</w:t>
      </w:r>
      <w:r w:rsidR="00361584" w:rsidRPr="006426EF">
        <w:rPr>
          <w:lang w:val="ru-RU"/>
        </w:rPr>
        <w:t xml:space="preserve"> Такая запись наглядна и предоставляет возможность использования текста с любыми знаками, кроме знака табуляции</w:t>
      </w:r>
      <w:r w:rsidR="00B16275" w:rsidRPr="006426EF">
        <w:rPr>
          <w:lang w:val="ru-RU"/>
        </w:rPr>
        <w:t xml:space="preserve"> (символ \</w:t>
      </w:r>
      <w:r w:rsidR="00B16275">
        <w:t>t</w:t>
      </w:r>
      <w:r w:rsidR="00B16275" w:rsidRPr="006426EF">
        <w:rPr>
          <w:lang w:val="ru-RU"/>
        </w:rPr>
        <w:t>)</w:t>
      </w:r>
      <w:r w:rsidR="00361584" w:rsidRPr="006426EF">
        <w:rPr>
          <w:lang w:val="ru-RU"/>
        </w:rPr>
        <w:t xml:space="preserve"> и перехода на следующую строку</w:t>
      </w:r>
      <w:r w:rsidR="00B16275" w:rsidRPr="006426EF">
        <w:rPr>
          <w:lang w:val="ru-RU"/>
        </w:rPr>
        <w:t xml:space="preserve"> (символ \</w:t>
      </w:r>
      <w:r w:rsidR="00B16275">
        <w:t>n</w:t>
      </w:r>
      <w:r w:rsidR="00B16275" w:rsidRPr="006426EF">
        <w:rPr>
          <w:lang w:val="ru-RU"/>
        </w:rPr>
        <w:t>)</w:t>
      </w:r>
      <w:r w:rsidR="00361584" w:rsidRPr="006426EF">
        <w:rPr>
          <w:lang w:val="ru-RU"/>
        </w:rPr>
        <w:t>.</w:t>
      </w:r>
    </w:p>
    <w:p w14:paraId="6FC9E52F" w14:textId="32B596E0" w:rsidR="00732817" w:rsidRPr="006426EF" w:rsidRDefault="0063341D" w:rsidP="008B3FC3">
      <w:pPr>
        <w:rPr>
          <w:lang w:val="ru-RU"/>
        </w:rPr>
      </w:pPr>
      <w:r w:rsidRPr="006426EF">
        <w:rPr>
          <w:lang w:val="ru-RU"/>
        </w:rPr>
        <w:t xml:space="preserve">Запись в файл </w:t>
      </w:r>
      <w:bookmarkStart w:id="24" w:name="_Toc72260160"/>
      <w:bookmarkStart w:id="25" w:name="_Toc72508121"/>
      <w:r w:rsidR="00732817" w:rsidRPr="006426EF">
        <w:rPr>
          <w:lang w:val="ru-RU"/>
        </w:rPr>
        <w:t xml:space="preserve">происходит автоматически при добавлении, изменении </w:t>
      </w:r>
      <w:r w:rsidR="00D3644B" w:rsidRPr="006426EF">
        <w:rPr>
          <w:lang w:val="ru-RU"/>
        </w:rPr>
        <w:t>и</w:t>
      </w:r>
      <w:r w:rsidR="00732817" w:rsidRPr="006426EF">
        <w:rPr>
          <w:lang w:val="ru-RU"/>
        </w:rPr>
        <w:t xml:space="preserve"> удалении данных. Программа устроена таким образом, </w:t>
      </w:r>
      <w:r w:rsidR="00D3644B" w:rsidRPr="006426EF">
        <w:rPr>
          <w:lang w:val="ru-RU"/>
        </w:rPr>
        <w:t>что изменение файла происходит сразу после добавления, изменения или удаления данных, поэтому проверка изменения файла перед выходом не требуется.</w:t>
      </w:r>
    </w:p>
    <w:p w14:paraId="7B69EBD5" w14:textId="62968153" w:rsidR="00361584" w:rsidRPr="006426EF" w:rsidRDefault="00361584" w:rsidP="008B3FC3">
      <w:pPr>
        <w:rPr>
          <w:lang w:val="ru-RU"/>
        </w:rPr>
      </w:pPr>
      <w:r w:rsidRPr="006426EF">
        <w:rPr>
          <w:lang w:val="ru-RU"/>
        </w:rPr>
        <w:t>В программе предусмотрена защита от «неправильных» строк, поэтому при получении на вход файла, содержащего лишние или повреждённые данные в строке, в таблице просто не появятся такие записи.</w:t>
      </w:r>
    </w:p>
    <w:p w14:paraId="16EE0045" w14:textId="77777777" w:rsidR="00732817" w:rsidRPr="006426EF" w:rsidRDefault="00732817" w:rsidP="008B3FC3">
      <w:pPr>
        <w:rPr>
          <w:lang w:val="ru-RU"/>
        </w:rPr>
      </w:pPr>
      <w:r w:rsidRPr="006426EF">
        <w:rPr>
          <w:lang w:val="ru-RU"/>
        </w:rPr>
        <w:br w:type="page"/>
      </w:r>
    </w:p>
    <w:p w14:paraId="774898B7" w14:textId="34562139" w:rsidR="00017B34" w:rsidRPr="006426EF" w:rsidRDefault="00017B34" w:rsidP="008B3FC3">
      <w:pPr>
        <w:pStyle w:val="1"/>
        <w:rPr>
          <w:lang w:val="ru-RU"/>
        </w:rPr>
      </w:pPr>
      <w:bookmarkStart w:id="26" w:name="_Toc72587818"/>
      <w:bookmarkStart w:id="27" w:name="_Toc72594474"/>
      <w:r w:rsidRPr="006426EF">
        <w:rPr>
          <w:lang w:val="ru-RU"/>
        </w:rPr>
        <w:lastRenderedPageBreak/>
        <w:t>Схема иерархии классов и модулей</w:t>
      </w:r>
      <w:bookmarkEnd w:id="26"/>
      <w:bookmarkEnd w:id="27"/>
    </w:p>
    <w:p w14:paraId="207D4641" w14:textId="7CEC1121" w:rsidR="00017B34" w:rsidRPr="006426EF" w:rsidRDefault="00B7274D" w:rsidP="008B3FC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14DD2" wp14:editId="075A099D">
                <wp:simplePos x="0" y="0"/>
                <wp:positionH relativeFrom="margin">
                  <wp:align>right</wp:align>
                </wp:positionH>
                <wp:positionV relativeFrom="paragraph">
                  <wp:posOffset>3764915</wp:posOffset>
                </wp:positionV>
                <wp:extent cx="611822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440342" w14:textId="11F8C57E" w:rsidR="00A57B2F" w:rsidRPr="0086298E" w:rsidRDefault="00A57B2F" w:rsidP="008B3FC3">
                            <w:pPr>
                              <w:pStyle w:val="aff"/>
                              <w:rPr>
                                <w:noProof/>
                                <w:szCs w:val="28"/>
                                <w:lang w:val="ru-RU"/>
                              </w:rPr>
                            </w:pPr>
                            <w:r w:rsidRPr="0086298E">
                              <w:rPr>
                                <w:szCs w:val="28"/>
                                <w:lang w:val="ru-RU"/>
                              </w:rPr>
                              <w:t xml:space="preserve">Рисунок </w:t>
                            </w:r>
                            <w:r w:rsidRPr="0086298E">
                              <w:rPr>
                                <w:szCs w:val="28"/>
                              </w:rPr>
                              <w:fldChar w:fldCharType="begin"/>
                            </w:r>
                            <w:r w:rsidRPr="0086298E">
                              <w:rPr>
                                <w:szCs w:val="28"/>
                                <w:lang w:val="ru-RU"/>
                              </w:rPr>
                              <w:instrText xml:space="preserve"> </w:instrText>
                            </w:r>
                            <w:r w:rsidRPr="0086298E">
                              <w:rPr>
                                <w:szCs w:val="28"/>
                              </w:rPr>
                              <w:instrText>SEQ</w:instrText>
                            </w:r>
                            <w:r w:rsidRPr="0086298E">
                              <w:rPr>
                                <w:szCs w:val="28"/>
                                <w:lang w:val="ru-RU"/>
                              </w:rPr>
                              <w:instrText xml:space="preserve"> Рисунок \* </w:instrText>
                            </w:r>
                            <w:r w:rsidRPr="0086298E">
                              <w:rPr>
                                <w:szCs w:val="28"/>
                              </w:rPr>
                              <w:instrText>ARABIC</w:instrText>
                            </w:r>
                            <w:r w:rsidRPr="0086298E">
                              <w:rPr>
                                <w:szCs w:val="28"/>
                                <w:lang w:val="ru-RU"/>
                              </w:rPr>
                              <w:instrText xml:space="preserve"> </w:instrText>
                            </w:r>
                            <w:r w:rsidRPr="0086298E">
                              <w:rPr>
                                <w:szCs w:val="28"/>
                              </w:rPr>
                              <w:fldChar w:fldCharType="separate"/>
                            </w:r>
                            <w:r w:rsidR="00C2425B" w:rsidRPr="00C2425B">
                              <w:rPr>
                                <w:noProof/>
                                <w:szCs w:val="28"/>
                                <w:lang w:val="ru-RU"/>
                              </w:rPr>
                              <w:t>1</w:t>
                            </w:r>
                            <w:r w:rsidRPr="0086298E">
                              <w:rPr>
                                <w:szCs w:val="28"/>
                              </w:rPr>
                              <w:fldChar w:fldCharType="end"/>
                            </w:r>
                            <w:r w:rsidRPr="0086298E">
                              <w:rPr>
                                <w:szCs w:val="28"/>
                                <w:lang w:val="ru-RU"/>
                              </w:rPr>
                              <w:t xml:space="preserve"> - схема иерархии классов и модулей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14DD2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30.55pt;margin-top:296.45pt;width:481.7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DrFgIAADgEAAAOAAAAZHJzL2Uyb0RvYy54bWysU8Fu2zAMvQ/YPwi6L04yN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" stroked="f">
                <v:textbox style="mso-fit-shape-to-text:t" inset="0,0,0,0">
                  <w:txbxContent>
                    <w:p w14:paraId="1D440342" w14:textId="11F8C57E" w:rsidR="00A57B2F" w:rsidRPr="0086298E" w:rsidRDefault="00A57B2F" w:rsidP="008B3FC3">
                      <w:pPr>
                        <w:pStyle w:val="aff"/>
                        <w:rPr>
                          <w:noProof/>
                          <w:szCs w:val="28"/>
                          <w:lang w:val="ru-RU"/>
                        </w:rPr>
                      </w:pPr>
                      <w:r w:rsidRPr="0086298E">
                        <w:rPr>
                          <w:szCs w:val="28"/>
                          <w:lang w:val="ru-RU"/>
                        </w:rPr>
                        <w:t xml:space="preserve">Рисунок </w:t>
                      </w:r>
                      <w:r w:rsidRPr="0086298E">
                        <w:rPr>
                          <w:szCs w:val="28"/>
                        </w:rPr>
                        <w:fldChar w:fldCharType="begin"/>
                      </w:r>
                      <w:r w:rsidRPr="0086298E">
                        <w:rPr>
                          <w:szCs w:val="28"/>
                          <w:lang w:val="ru-RU"/>
                        </w:rPr>
                        <w:instrText xml:space="preserve"> </w:instrText>
                      </w:r>
                      <w:r w:rsidRPr="0086298E">
                        <w:rPr>
                          <w:szCs w:val="28"/>
                        </w:rPr>
                        <w:instrText>SEQ</w:instrText>
                      </w:r>
                      <w:r w:rsidRPr="0086298E">
                        <w:rPr>
                          <w:szCs w:val="28"/>
                          <w:lang w:val="ru-RU"/>
                        </w:rPr>
                        <w:instrText xml:space="preserve"> Рисунок \* </w:instrText>
                      </w:r>
                      <w:r w:rsidRPr="0086298E">
                        <w:rPr>
                          <w:szCs w:val="28"/>
                        </w:rPr>
                        <w:instrText>ARABIC</w:instrText>
                      </w:r>
                      <w:r w:rsidRPr="0086298E">
                        <w:rPr>
                          <w:szCs w:val="28"/>
                          <w:lang w:val="ru-RU"/>
                        </w:rPr>
                        <w:instrText xml:space="preserve"> </w:instrText>
                      </w:r>
                      <w:r w:rsidRPr="0086298E">
                        <w:rPr>
                          <w:szCs w:val="28"/>
                        </w:rPr>
                        <w:fldChar w:fldCharType="separate"/>
                      </w:r>
                      <w:r w:rsidR="00C2425B" w:rsidRPr="00C2425B">
                        <w:rPr>
                          <w:noProof/>
                          <w:szCs w:val="28"/>
                          <w:lang w:val="ru-RU"/>
                        </w:rPr>
                        <w:t>1</w:t>
                      </w:r>
                      <w:r w:rsidRPr="0086298E">
                        <w:rPr>
                          <w:szCs w:val="28"/>
                        </w:rPr>
                        <w:fldChar w:fldCharType="end"/>
                      </w:r>
                      <w:r w:rsidRPr="0086298E">
                        <w:rPr>
                          <w:szCs w:val="28"/>
                          <w:lang w:val="ru-RU"/>
                        </w:rPr>
                        <w:t xml:space="preserve"> - схема иерархии классов и модулей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7B34" w:rsidRPr="006426EF">
        <w:rPr>
          <w:lang w:val="ru-RU"/>
        </w:rPr>
        <w:t>Схема иерархии классов и модулей представлена ниже на рисунке 1.</w:t>
      </w:r>
    </w:p>
    <w:p w14:paraId="41EAA257" w14:textId="242F91CC" w:rsidR="009239A2" w:rsidRPr="006426EF" w:rsidRDefault="00B7274D" w:rsidP="008B3FC3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3363FC" wp14:editId="142F0742">
            <wp:simplePos x="0" y="0"/>
            <wp:positionH relativeFrom="column">
              <wp:posOffset>2540</wp:posOffset>
            </wp:positionH>
            <wp:positionV relativeFrom="paragraph">
              <wp:posOffset>202565</wp:posOffset>
            </wp:positionV>
            <wp:extent cx="6117590" cy="3348355"/>
            <wp:effectExtent l="0" t="0" r="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4"/>
      <w:bookmarkEnd w:id="25"/>
    </w:p>
    <w:p w14:paraId="6162BD98" w14:textId="207DCE57" w:rsidR="0061015B" w:rsidRPr="006426EF" w:rsidRDefault="0061015B" w:rsidP="008B3FC3">
      <w:pPr>
        <w:rPr>
          <w:lang w:val="ru-RU"/>
        </w:rPr>
      </w:pPr>
      <w:r w:rsidRPr="006426EF">
        <w:rPr>
          <w:lang w:val="ru-RU"/>
        </w:rPr>
        <w:br w:type="page"/>
      </w:r>
    </w:p>
    <w:p w14:paraId="237CC3A7" w14:textId="00CB319C" w:rsidR="00133A48" w:rsidRPr="00DF655D" w:rsidRDefault="00133A48" w:rsidP="008B3FC3">
      <w:pPr>
        <w:pStyle w:val="1"/>
      </w:pPr>
      <w:bookmarkStart w:id="28" w:name="_Toc72587819"/>
      <w:bookmarkStart w:id="29" w:name="_Toc72594475"/>
      <w:proofErr w:type="spellStart"/>
      <w:r>
        <w:lastRenderedPageBreak/>
        <w:t>Спецификация</w:t>
      </w:r>
      <w:proofErr w:type="spellEnd"/>
      <w:r>
        <w:t xml:space="preserve"> </w:t>
      </w:r>
      <w:proofErr w:type="spellStart"/>
      <w:r w:rsidR="00DF655D">
        <w:t>модулей</w:t>
      </w:r>
      <w:bookmarkEnd w:id="28"/>
      <w:bookmarkEnd w:id="29"/>
      <w:proofErr w:type="spellEnd"/>
      <w:r w:rsidR="00DF655D">
        <w:t xml:space="preserve"> </w:t>
      </w:r>
    </w:p>
    <w:p w14:paraId="01739AAA" w14:textId="794DC3C7" w:rsidR="00133A48" w:rsidRPr="006426EF" w:rsidRDefault="00133A48" w:rsidP="008B3FC3">
      <w:pPr>
        <w:rPr>
          <w:lang w:val="ru-RU"/>
        </w:rPr>
      </w:pPr>
      <w:r w:rsidRPr="006426EF">
        <w:rPr>
          <w:lang w:val="ru-RU"/>
        </w:rPr>
        <w:t xml:space="preserve">Все функции, не считая </w:t>
      </w:r>
      <w:r>
        <w:t>int</w:t>
      </w:r>
      <w:r w:rsidRPr="006426EF">
        <w:rPr>
          <w:lang w:val="ru-RU"/>
        </w:rPr>
        <w:t xml:space="preserve"> </w:t>
      </w:r>
      <w:proofErr w:type="gramStart"/>
      <w:r>
        <w:t>main</w:t>
      </w:r>
      <w:r w:rsidRPr="006426EF">
        <w:rPr>
          <w:lang w:val="ru-RU"/>
        </w:rPr>
        <w:t>(</w:t>
      </w:r>
      <w:proofErr w:type="gramEnd"/>
      <w:r w:rsidRPr="00133A48">
        <w:t>int</w:t>
      </w:r>
      <w:r w:rsidRPr="006426EF">
        <w:rPr>
          <w:lang w:val="ru-RU"/>
        </w:rPr>
        <w:t xml:space="preserve"> </w:t>
      </w:r>
      <w:proofErr w:type="spellStart"/>
      <w:r w:rsidRPr="00133A48">
        <w:t>argc</w:t>
      </w:r>
      <w:proofErr w:type="spellEnd"/>
      <w:r w:rsidRPr="006426EF">
        <w:rPr>
          <w:lang w:val="ru-RU"/>
        </w:rPr>
        <w:t xml:space="preserve">, </w:t>
      </w:r>
      <w:r w:rsidRPr="00133A48">
        <w:t>char</w:t>
      </w:r>
      <w:r w:rsidRPr="006426EF">
        <w:rPr>
          <w:lang w:val="ru-RU"/>
        </w:rPr>
        <w:t xml:space="preserve"> *</w:t>
      </w:r>
      <w:proofErr w:type="spellStart"/>
      <w:r w:rsidRPr="00133A48">
        <w:t>argv</w:t>
      </w:r>
      <w:proofErr w:type="spellEnd"/>
      <w:r w:rsidRPr="006426EF">
        <w:rPr>
          <w:lang w:val="ru-RU"/>
        </w:rPr>
        <w:t xml:space="preserve">[]), содержатся в классах, относящихся к конкретному окну. Далее они будут приводиться в виде </w:t>
      </w:r>
      <w:r>
        <w:t>var</w:t>
      </w:r>
      <w:r w:rsidRPr="006426EF">
        <w:rPr>
          <w:lang w:val="ru-RU"/>
        </w:rPr>
        <w:t xml:space="preserve"> </w:t>
      </w:r>
      <w:proofErr w:type="gramStart"/>
      <w:r>
        <w:t>class</w:t>
      </w:r>
      <w:r w:rsidRPr="006426EF">
        <w:rPr>
          <w:lang w:val="ru-RU"/>
        </w:rPr>
        <w:t>::</w:t>
      </w:r>
      <w:proofErr w:type="gramEnd"/>
      <w:r>
        <w:t>function</w:t>
      </w:r>
      <w:r w:rsidRPr="006426EF">
        <w:rPr>
          <w:lang w:val="ru-RU"/>
        </w:rPr>
        <w:t xml:space="preserve">([]), где </w:t>
      </w:r>
      <w:r>
        <w:t>var</w:t>
      </w:r>
      <w:r w:rsidRPr="006426EF">
        <w:rPr>
          <w:lang w:val="ru-RU"/>
        </w:rPr>
        <w:t xml:space="preserve"> – возвращаемый функцией тип данных, </w:t>
      </w:r>
      <w:r>
        <w:t>class</w:t>
      </w:r>
      <w:r w:rsidRPr="006426EF">
        <w:rPr>
          <w:lang w:val="ru-RU"/>
        </w:rPr>
        <w:t xml:space="preserve"> – название класса, </w:t>
      </w:r>
      <w:r>
        <w:t>function</w:t>
      </w:r>
      <w:r w:rsidRPr="006426EF">
        <w:rPr>
          <w:lang w:val="ru-RU"/>
        </w:rPr>
        <w:t xml:space="preserve"> – название функции, [] – входные данные.</w:t>
      </w:r>
    </w:p>
    <w:p w14:paraId="375C94D1" w14:textId="78BA5C9A" w:rsidR="006A0D89" w:rsidRPr="006426EF" w:rsidRDefault="006A0D89" w:rsidP="008B3FC3">
      <w:pPr>
        <w:rPr>
          <w:lang w:val="ru-RU"/>
        </w:rPr>
      </w:pPr>
      <w:r w:rsidRPr="006426EF">
        <w:rPr>
          <w:lang w:val="ru-RU"/>
        </w:rPr>
        <w:t xml:space="preserve">Класс </w:t>
      </w:r>
      <w:proofErr w:type="spellStart"/>
      <w:r>
        <w:t>MainWindow</w:t>
      </w:r>
      <w:proofErr w:type="spellEnd"/>
      <w:r w:rsidRPr="006426EF">
        <w:rPr>
          <w:lang w:val="ru-RU"/>
        </w:rPr>
        <w:t xml:space="preserve"> относится к главному окну программ и содержит в себе все необходимые модули, позволяющие работать с таблицей, обрабатывать поиск, работать с данными и передавать нужные команды другим окнам.</w:t>
      </w:r>
    </w:p>
    <w:p w14:paraId="207F755C" w14:textId="72D8D04C" w:rsidR="006A0D89" w:rsidRPr="006426EF" w:rsidRDefault="006A0D89" w:rsidP="008B3FC3">
      <w:pPr>
        <w:rPr>
          <w:lang w:val="ru-RU"/>
        </w:rPr>
      </w:pPr>
      <w:r w:rsidRPr="006426EF">
        <w:rPr>
          <w:lang w:val="ru-RU"/>
        </w:rPr>
        <w:t xml:space="preserve">Класс </w:t>
      </w:r>
      <w:r w:rsidRPr="006A0D89">
        <w:t>Info</w:t>
      </w:r>
      <w:r w:rsidRPr="006426EF">
        <w:rPr>
          <w:lang w:val="ru-RU"/>
        </w:rPr>
        <w:t xml:space="preserve"> относится к информационному окну, позволяет получать данные из главного окна и выводить их на экран. Окно используется при нажатии на кнопки «Руководство пользователя», «Изучить задание» и «О программе».</w:t>
      </w:r>
    </w:p>
    <w:p w14:paraId="02BBF6D0" w14:textId="439FF700" w:rsidR="006A0D89" w:rsidRPr="006426EF" w:rsidRDefault="006A0D89" w:rsidP="008B3FC3">
      <w:pPr>
        <w:rPr>
          <w:lang w:val="ru-RU"/>
        </w:rPr>
      </w:pPr>
      <w:r w:rsidRPr="006426EF">
        <w:rPr>
          <w:lang w:val="ru-RU"/>
        </w:rPr>
        <w:t xml:space="preserve">Класс </w:t>
      </w:r>
      <w:proofErr w:type="spellStart"/>
      <w:r w:rsidRPr="006A0D89">
        <w:t>DeleteQuestion</w:t>
      </w:r>
      <w:proofErr w:type="spellEnd"/>
      <w:r w:rsidRPr="006426EF">
        <w:rPr>
          <w:lang w:val="ru-RU"/>
        </w:rPr>
        <w:t xml:space="preserve"> относится к окну</w:t>
      </w:r>
      <w:r w:rsidR="009310B0" w:rsidRPr="006426EF">
        <w:rPr>
          <w:lang w:val="ru-RU"/>
        </w:rPr>
        <w:t xml:space="preserve"> с вопросом об удалении, позволяет получать количество удаляемых элементов и подстраивать под это число выводимый текст.</w:t>
      </w:r>
    </w:p>
    <w:p w14:paraId="6AD38181" w14:textId="1F561CA3" w:rsidR="009310B0" w:rsidRPr="006426EF" w:rsidRDefault="009310B0" w:rsidP="008B3FC3">
      <w:pPr>
        <w:rPr>
          <w:lang w:val="ru-RU"/>
        </w:rPr>
      </w:pPr>
      <w:r w:rsidRPr="006426EF">
        <w:rPr>
          <w:lang w:val="ru-RU"/>
        </w:rPr>
        <w:t xml:space="preserve">Класс </w:t>
      </w:r>
      <w:proofErr w:type="spellStart"/>
      <w:r w:rsidRPr="009310B0">
        <w:t>ChartDialog</w:t>
      </w:r>
      <w:proofErr w:type="spellEnd"/>
      <w:r w:rsidRPr="006426EF">
        <w:rPr>
          <w:lang w:val="ru-RU"/>
        </w:rPr>
        <w:t xml:space="preserve"> относится к окну построения диаграмм, позволяет получать записи из главного окна и строить диаграмму на их основе.</w:t>
      </w:r>
    </w:p>
    <w:p w14:paraId="45955D06" w14:textId="5F913C1D" w:rsidR="009310B0" w:rsidRPr="006426EF" w:rsidRDefault="009310B0" w:rsidP="008B3FC3">
      <w:pPr>
        <w:rPr>
          <w:lang w:val="ru-RU"/>
        </w:rPr>
      </w:pPr>
      <w:r w:rsidRPr="006426EF">
        <w:rPr>
          <w:lang w:val="ru-RU"/>
        </w:rPr>
        <w:t xml:space="preserve">Класс </w:t>
      </w:r>
      <w:proofErr w:type="spellStart"/>
      <w:r w:rsidRPr="009310B0">
        <w:t>AddDialog</w:t>
      </w:r>
      <w:proofErr w:type="spellEnd"/>
      <w:r w:rsidRPr="006426EF">
        <w:rPr>
          <w:lang w:val="ru-RU"/>
        </w:rPr>
        <w:t xml:space="preserve"> относится к окнам добавления и изменения записи, позволяет в зависимости от выбранного режима добавить или изменить запись в файле, при этом в случае с изменением записи </w:t>
      </w:r>
      <w:r w:rsidR="00DF655D" w:rsidRPr="006426EF">
        <w:rPr>
          <w:lang w:val="ru-RU"/>
        </w:rPr>
        <w:t>подставляются данные изменяемой записи.</w:t>
      </w:r>
    </w:p>
    <w:p w14:paraId="60D1A408" w14:textId="7F0D1567" w:rsidR="00133A48" w:rsidRPr="00B659FA" w:rsidRDefault="00133A48" w:rsidP="008B3FC3">
      <w:pPr>
        <w:rPr>
          <w:lang w:val="ru-RU"/>
        </w:rPr>
      </w:pPr>
      <w:proofErr w:type="spellStart"/>
      <w:proofErr w:type="gramStart"/>
      <w:r w:rsidRPr="000C531C">
        <w:t>MainWindow</w:t>
      </w:r>
      <w:proofErr w:type="spellEnd"/>
      <w:r w:rsidRPr="00B659FA">
        <w:rPr>
          <w:lang w:val="ru-RU"/>
        </w:rPr>
        <w:t>::</w:t>
      </w:r>
      <w:proofErr w:type="spellStart"/>
      <w:proofErr w:type="gramEnd"/>
      <w:r w:rsidRPr="000C531C">
        <w:t>MainWindow</w:t>
      </w:r>
      <w:proofErr w:type="spellEnd"/>
      <w:r w:rsidRPr="00B659FA">
        <w:rPr>
          <w:lang w:val="ru-RU"/>
        </w:rPr>
        <w:t>(</w:t>
      </w:r>
      <w:proofErr w:type="spellStart"/>
      <w:r w:rsidRPr="000C531C">
        <w:t>QWidget</w:t>
      </w:r>
      <w:proofErr w:type="spellEnd"/>
      <w:r w:rsidRPr="00B659FA">
        <w:rPr>
          <w:lang w:val="ru-RU"/>
        </w:rPr>
        <w:t xml:space="preserve"> *</w:t>
      </w:r>
      <w:r w:rsidRPr="000C531C">
        <w:t>parent</w:t>
      </w:r>
      <w:r w:rsidRPr="00B659FA">
        <w:rPr>
          <w:lang w:val="ru-RU"/>
        </w:rPr>
        <w:t>)</w:t>
      </w:r>
      <w:r w:rsidR="000C531C" w:rsidRPr="00B659FA">
        <w:rPr>
          <w:lang w:val="ru-RU"/>
        </w:rPr>
        <w:t xml:space="preserve">, </w:t>
      </w:r>
      <w:r w:rsidR="000C531C" w:rsidRPr="000C531C">
        <w:t>Info</w:t>
      </w:r>
      <w:r w:rsidR="000C531C" w:rsidRPr="00B659FA">
        <w:rPr>
          <w:lang w:val="ru-RU"/>
        </w:rPr>
        <w:t>::</w:t>
      </w:r>
      <w:r w:rsidR="000C531C" w:rsidRPr="000C531C">
        <w:t>Info</w:t>
      </w:r>
      <w:r w:rsidR="000C531C" w:rsidRPr="00B659FA">
        <w:rPr>
          <w:lang w:val="ru-RU"/>
        </w:rPr>
        <w:t>(</w:t>
      </w:r>
      <w:proofErr w:type="spellStart"/>
      <w:r w:rsidR="000C531C" w:rsidRPr="000C531C">
        <w:t>QWidget</w:t>
      </w:r>
      <w:proofErr w:type="spellEnd"/>
      <w:r w:rsidR="000C531C" w:rsidRPr="00B659FA">
        <w:rPr>
          <w:lang w:val="ru-RU"/>
        </w:rPr>
        <w:t xml:space="preserve"> *</w:t>
      </w:r>
      <w:r w:rsidR="000C531C" w:rsidRPr="000C531C">
        <w:t>parent</w:t>
      </w:r>
      <w:r w:rsidR="000C531C" w:rsidRPr="00B659FA">
        <w:rPr>
          <w:lang w:val="ru-RU"/>
        </w:rPr>
        <w:t xml:space="preserve">), </w:t>
      </w:r>
      <w:proofErr w:type="spellStart"/>
      <w:r w:rsidR="000C531C" w:rsidRPr="000C531C">
        <w:t>DeleteQuestion</w:t>
      </w:r>
      <w:proofErr w:type="spellEnd"/>
      <w:r w:rsidR="000C531C" w:rsidRPr="00B659FA">
        <w:rPr>
          <w:lang w:val="ru-RU"/>
        </w:rPr>
        <w:t>::</w:t>
      </w:r>
      <w:proofErr w:type="spellStart"/>
      <w:r w:rsidR="000C531C" w:rsidRPr="000C531C">
        <w:t>DeleteQuestion</w:t>
      </w:r>
      <w:proofErr w:type="spellEnd"/>
      <w:r w:rsidR="000C531C" w:rsidRPr="00B659FA">
        <w:rPr>
          <w:lang w:val="ru-RU"/>
        </w:rPr>
        <w:t>(</w:t>
      </w:r>
      <w:proofErr w:type="spellStart"/>
      <w:r w:rsidR="000C531C" w:rsidRPr="000C531C">
        <w:t>QWidget</w:t>
      </w:r>
      <w:proofErr w:type="spellEnd"/>
      <w:r w:rsidR="000C531C" w:rsidRPr="00B659FA">
        <w:rPr>
          <w:lang w:val="ru-RU"/>
        </w:rPr>
        <w:t xml:space="preserve"> *</w:t>
      </w:r>
      <w:r w:rsidR="000C531C" w:rsidRPr="000C531C">
        <w:t>parent</w:t>
      </w:r>
      <w:r w:rsidR="000C531C" w:rsidRPr="00B659FA">
        <w:rPr>
          <w:lang w:val="ru-RU"/>
        </w:rPr>
        <w:t xml:space="preserve">), </w:t>
      </w:r>
      <w:proofErr w:type="spellStart"/>
      <w:r w:rsidR="000C531C" w:rsidRPr="000C531C">
        <w:t>ChartDialog</w:t>
      </w:r>
      <w:proofErr w:type="spellEnd"/>
      <w:r w:rsidR="000C531C" w:rsidRPr="00B659FA">
        <w:rPr>
          <w:lang w:val="ru-RU"/>
        </w:rPr>
        <w:t>::</w:t>
      </w:r>
      <w:proofErr w:type="spellStart"/>
      <w:r w:rsidR="000C531C" w:rsidRPr="000C531C">
        <w:t>ChartDialog</w:t>
      </w:r>
      <w:proofErr w:type="spellEnd"/>
      <w:r w:rsidR="000C531C" w:rsidRPr="00B659FA">
        <w:rPr>
          <w:lang w:val="ru-RU"/>
        </w:rPr>
        <w:t>(</w:t>
      </w:r>
      <w:proofErr w:type="spellStart"/>
      <w:r w:rsidR="000C531C" w:rsidRPr="000C531C">
        <w:t>QWidget</w:t>
      </w:r>
      <w:proofErr w:type="spellEnd"/>
      <w:r w:rsidR="000C531C" w:rsidRPr="00B659FA">
        <w:rPr>
          <w:lang w:val="ru-RU"/>
        </w:rPr>
        <w:t xml:space="preserve"> *</w:t>
      </w:r>
      <w:r w:rsidR="000C531C" w:rsidRPr="000C531C">
        <w:t>parent</w:t>
      </w:r>
      <w:r w:rsidR="000C531C" w:rsidRPr="00B659FA">
        <w:rPr>
          <w:lang w:val="ru-RU"/>
        </w:rPr>
        <w:t xml:space="preserve">), </w:t>
      </w:r>
      <w:proofErr w:type="spellStart"/>
      <w:r w:rsidR="000C531C" w:rsidRPr="000C531C">
        <w:t>AddDialog</w:t>
      </w:r>
      <w:proofErr w:type="spellEnd"/>
      <w:r w:rsidR="000C531C" w:rsidRPr="00B659FA">
        <w:rPr>
          <w:lang w:val="ru-RU"/>
        </w:rPr>
        <w:t>::</w:t>
      </w:r>
      <w:proofErr w:type="spellStart"/>
      <w:r w:rsidR="000C531C" w:rsidRPr="000C531C">
        <w:t>AddDialog</w:t>
      </w:r>
      <w:proofErr w:type="spellEnd"/>
      <w:r w:rsidR="000C531C" w:rsidRPr="00B659FA">
        <w:rPr>
          <w:lang w:val="ru-RU"/>
        </w:rPr>
        <w:t>(</w:t>
      </w:r>
      <w:proofErr w:type="spellStart"/>
      <w:r w:rsidR="000C531C" w:rsidRPr="000C531C">
        <w:t>QWidget</w:t>
      </w:r>
      <w:proofErr w:type="spellEnd"/>
      <w:r w:rsidR="000C531C" w:rsidRPr="00B659FA">
        <w:rPr>
          <w:lang w:val="ru-RU"/>
        </w:rPr>
        <w:t xml:space="preserve"> *</w:t>
      </w:r>
      <w:r w:rsidR="000C531C" w:rsidRPr="000C531C">
        <w:t>parent</w:t>
      </w:r>
      <w:r w:rsidR="000C531C" w:rsidRPr="00B659FA">
        <w:rPr>
          <w:lang w:val="ru-RU"/>
        </w:rPr>
        <w:t xml:space="preserve">) – конструкторы классов, автоматически </w:t>
      </w:r>
      <w:proofErr w:type="spellStart"/>
      <w:r w:rsidR="000C531C" w:rsidRPr="00B659FA">
        <w:rPr>
          <w:lang w:val="ru-RU"/>
        </w:rPr>
        <w:t>выполняющающие</w:t>
      </w:r>
      <w:proofErr w:type="spellEnd"/>
      <w:r w:rsidR="000C531C" w:rsidRPr="00B659FA">
        <w:rPr>
          <w:lang w:val="ru-RU"/>
        </w:rPr>
        <w:t xml:space="preserve"> некоторый код при вызове соответствующего её класса.</w:t>
      </w:r>
    </w:p>
    <w:p w14:paraId="33FB030F" w14:textId="11CEE2F7" w:rsidR="000C531C" w:rsidRPr="006426EF" w:rsidRDefault="000C531C" w:rsidP="008B3FC3">
      <w:pPr>
        <w:rPr>
          <w:lang w:val="ru-RU"/>
        </w:rPr>
      </w:pPr>
      <w:r w:rsidRPr="006426EF">
        <w:rPr>
          <w:lang w:val="ru-RU"/>
        </w:rPr>
        <w:t xml:space="preserve">При вызове </w:t>
      </w:r>
      <w:proofErr w:type="spellStart"/>
      <w:proofErr w:type="gramStart"/>
      <w:r w:rsidRPr="000C531C">
        <w:t>MainWindow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0C531C">
        <w:t>MainWindow</w:t>
      </w:r>
      <w:proofErr w:type="spellEnd"/>
      <w:r w:rsidRPr="006426EF">
        <w:rPr>
          <w:lang w:val="ru-RU"/>
        </w:rPr>
        <w:t>(</w:t>
      </w:r>
      <w:proofErr w:type="spellStart"/>
      <w:r w:rsidRPr="000C531C">
        <w:t>QWidget</w:t>
      </w:r>
      <w:proofErr w:type="spellEnd"/>
      <w:r w:rsidRPr="006426EF">
        <w:rPr>
          <w:lang w:val="ru-RU"/>
        </w:rPr>
        <w:t xml:space="preserve"> *</w:t>
      </w:r>
      <w:r w:rsidRPr="000C531C">
        <w:t>parent</w:t>
      </w:r>
      <w:r w:rsidRPr="006426EF">
        <w:rPr>
          <w:lang w:val="ru-RU"/>
        </w:rPr>
        <w:t>) отключается возможность изменения размера окна, устанавливается текущий год для поиска по</w:t>
      </w:r>
      <w:r w:rsidR="00840D42" w:rsidRPr="006426EF">
        <w:rPr>
          <w:lang w:val="ru-RU"/>
        </w:rPr>
        <w:t xml:space="preserve"> </w:t>
      </w:r>
      <w:r w:rsidRPr="006426EF">
        <w:rPr>
          <w:lang w:val="ru-RU"/>
        </w:rPr>
        <w:t>умолчанию, проверяется существование стандартного файла с данными, создаётся стандартный пустой файл при отсутствии, добавляется информация в таблицу, добавляются последние файлы в меню.</w:t>
      </w:r>
    </w:p>
    <w:p w14:paraId="6E0D6865" w14:textId="1C5345B1" w:rsidR="000C531C" w:rsidRPr="006426EF" w:rsidRDefault="000C531C" w:rsidP="008B3FC3">
      <w:pPr>
        <w:rPr>
          <w:lang w:val="ru-RU"/>
        </w:rPr>
      </w:pPr>
      <w:r w:rsidRPr="006426EF">
        <w:rPr>
          <w:lang w:val="ru-RU"/>
        </w:rPr>
        <w:t xml:space="preserve">При вызове </w:t>
      </w:r>
      <w:proofErr w:type="spellStart"/>
      <w:proofErr w:type="gramStart"/>
      <w:r w:rsidRPr="000C531C">
        <w:t>AddDialog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0C531C">
        <w:t>AddDialog</w:t>
      </w:r>
      <w:proofErr w:type="spellEnd"/>
      <w:r w:rsidRPr="006426EF">
        <w:rPr>
          <w:lang w:val="ru-RU"/>
        </w:rPr>
        <w:t>(</w:t>
      </w:r>
      <w:proofErr w:type="spellStart"/>
      <w:r w:rsidRPr="000C531C">
        <w:t>QWidget</w:t>
      </w:r>
      <w:proofErr w:type="spellEnd"/>
      <w:r w:rsidRPr="006426EF">
        <w:rPr>
          <w:lang w:val="ru-RU"/>
        </w:rPr>
        <w:t xml:space="preserve"> *</w:t>
      </w:r>
      <w:r w:rsidRPr="000C531C">
        <w:t>parent</w:t>
      </w:r>
      <w:r w:rsidRPr="006426EF">
        <w:rPr>
          <w:lang w:val="ru-RU"/>
        </w:rPr>
        <w:t xml:space="preserve">) отключается возможность </w:t>
      </w:r>
      <w:r w:rsidR="001A1AEB" w:rsidRPr="006426EF">
        <w:rPr>
          <w:lang w:val="ru-RU"/>
        </w:rPr>
        <w:t>изменения размера окна, убирается ненужная кнопка справки в углу окна, устанавливается текущий год в поле ввода года.</w:t>
      </w:r>
    </w:p>
    <w:p w14:paraId="06F92F19" w14:textId="5CC63359" w:rsidR="001A1AEB" w:rsidRPr="006426EF" w:rsidRDefault="001A1AEB" w:rsidP="008B3FC3">
      <w:pPr>
        <w:rPr>
          <w:lang w:val="ru-RU"/>
        </w:rPr>
      </w:pPr>
      <w:r w:rsidRPr="006426EF">
        <w:rPr>
          <w:lang w:val="ru-RU"/>
        </w:rPr>
        <w:t xml:space="preserve">При вызове </w:t>
      </w:r>
      <w:proofErr w:type="spellStart"/>
      <w:proofErr w:type="gramStart"/>
      <w:r w:rsidRPr="001A1AEB">
        <w:t>ChartDialog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1A1AEB">
        <w:t>ChartDialog</w:t>
      </w:r>
      <w:proofErr w:type="spellEnd"/>
      <w:r w:rsidRPr="006426EF">
        <w:rPr>
          <w:lang w:val="ru-RU"/>
        </w:rPr>
        <w:t>(</w:t>
      </w:r>
      <w:proofErr w:type="spellStart"/>
      <w:r w:rsidRPr="001A1AEB">
        <w:t>QWidget</w:t>
      </w:r>
      <w:proofErr w:type="spellEnd"/>
      <w:r w:rsidRPr="006426EF">
        <w:rPr>
          <w:lang w:val="ru-RU"/>
        </w:rPr>
        <w:t xml:space="preserve"> *</w:t>
      </w:r>
      <w:r w:rsidRPr="001A1AEB">
        <w:t>parent</w:t>
      </w:r>
      <w:r w:rsidRPr="006426EF">
        <w:rPr>
          <w:lang w:val="ru-RU"/>
        </w:rPr>
        <w:t xml:space="preserve">) и </w:t>
      </w:r>
      <w:proofErr w:type="spellStart"/>
      <w:r w:rsidRPr="001A1AEB">
        <w:t>DeleteQuestion</w:t>
      </w:r>
      <w:proofErr w:type="spellEnd"/>
      <w:r w:rsidRPr="006426EF">
        <w:rPr>
          <w:lang w:val="ru-RU"/>
        </w:rPr>
        <w:t>::</w:t>
      </w:r>
      <w:proofErr w:type="spellStart"/>
      <w:r w:rsidRPr="001A1AEB">
        <w:t>DeleteQuestion</w:t>
      </w:r>
      <w:proofErr w:type="spellEnd"/>
      <w:r w:rsidRPr="006426EF">
        <w:rPr>
          <w:lang w:val="ru-RU"/>
        </w:rPr>
        <w:t>(</w:t>
      </w:r>
      <w:proofErr w:type="spellStart"/>
      <w:r w:rsidRPr="001A1AEB">
        <w:t>QWidget</w:t>
      </w:r>
      <w:proofErr w:type="spellEnd"/>
      <w:r w:rsidRPr="006426EF">
        <w:rPr>
          <w:lang w:val="ru-RU"/>
        </w:rPr>
        <w:t xml:space="preserve"> *</w:t>
      </w:r>
      <w:r w:rsidRPr="001A1AEB">
        <w:t>parent</w:t>
      </w:r>
      <w:r w:rsidRPr="006426EF">
        <w:rPr>
          <w:lang w:val="ru-RU"/>
        </w:rPr>
        <w:t>) отключается возможность изменения размера окна, убирается ненужная кнопка справки в углу окна.</w:t>
      </w:r>
    </w:p>
    <w:p w14:paraId="3AACD272" w14:textId="3B378D97" w:rsidR="001A1AEB" w:rsidRPr="006426EF" w:rsidRDefault="001A1AEB" w:rsidP="008B3FC3">
      <w:pPr>
        <w:rPr>
          <w:lang w:val="ru-RU"/>
        </w:rPr>
      </w:pPr>
      <w:r w:rsidRPr="006426EF">
        <w:rPr>
          <w:lang w:val="ru-RU"/>
        </w:rPr>
        <w:t xml:space="preserve">При вызове </w:t>
      </w:r>
      <w:proofErr w:type="gramStart"/>
      <w:r w:rsidRPr="001A1AEB">
        <w:t>Info</w:t>
      </w:r>
      <w:r w:rsidRPr="006426EF">
        <w:rPr>
          <w:lang w:val="ru-RU"/>
        </w:rPr>
        <w:t>::</w:t>
      </w:r>
      <w:proofErr w:type="gramEnd"/>
      <w:r w:rsidRPr="001A1AEB">
        <w:t>Info</w:t>
      </w:r>
      <w:r w:rsidRPr="006426EF">
        <w:rPr>
          <w:lang w:val="ru-RU"/>
        </w:rPr>
        <w:t>(</w:t>
      </w:r>
      <w:proofErr w:type="spellStart"/>
      <w:r w:rsidRPr="001A1AEB">
        <w:t>QWidget</w:t>
      </w:r>
      <w:proofErr w:type="spellEnd"/>
      <w:r w:rsidRPr="006426EF">
        <w:rPr>
          <w:lang w:val="ru-RU"/>
        </w:rPr>
        <w:t xml:space="preserve"> *</w:t>
      </w:r>
      <w:r w:rsidRPr="001A1AEB">
        <w:t>parent</w:t>
      </w:r>
      <w:r w:rsidRPr="006426EF">
        <w:rPr>
          <w:lang w:val="ru-RU"/>
        </w:rPr>
        <w:t>) убирается ненужная кнопка справки в углу окна.</w:t>
      </w:r>
    </w:p>
    <w:p w14:paraId="5D3FB57E" w14:textId="763A6787" w:rsidR="001A1AEB" w:rsidRPr="006426EF" w:rsidRDefault="001A1AEB" w:rsidP="008B3FC3">
      <w:pPr>
        <w:rPr>
          <w:lang w:val="ru-RU"/>
        </w:rPr>
      </w:pPr>
      <w:r w:rsidRPr="006426EF">
        <w:rPr>
          <w:lang w:val="ru-RU"/>
        </w:rPr>
        <w:t xml:space="preserve">Классы также нуждаются в деструкторах </w:t>
      </w:r>
      <w:proofErr w:type="spellStart"/>
      <w:proofErr w:type="gramStart"/>
      <w:r w:rsidRPr="001A1AEB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6426EF">
        <w:rPr>
          <w:lang w:val="ru-RU"/>
        </w:rPr>
        <w:t>~</w:t>
      </w:r>
      <w:proofErr w:type="spellStart"/>
      <w:r w:rsidRPr="001A1AEB">
        <w:t>MainWindow</w:t>
      </w:r>
      <w:proofErr w:type="spellEnd"/>
      <w:r w:rsidRPr="006426EF">
        <w:rPr>
          <w:lang w:val="ru-RU"/>
        </w:rPr>
        <w:t xml:space="preserve">(), </w:t>
      </w:r>
      <w:r w:rsidRPr="001A1AEB">
        <w:t>Info</w:t>
      </w:r>
      <w:r w:rsidRPr="006426EF">
        <w:rPr>
          <w:lang w:val="ru-RU"/>
        </w:rPr>
        <w:t>::~</w:t>
      </w:r>
      <w:r w:rsidRPr="001A1AEB">
        <w:t>Info</w:t>
      </w:r>
      <w:r w:rsidRPr="006426EF">
        <w:rPr>
          <w:lang w:val="ru-RU"/>
        </w:rPr>
        <w:t xml:space="preserve">(), </w:t>
      </w:r>
      <w:proofErr w:type="spellStart"/>
      <w:r w:rsidRPr="001A1AEB">
        <w:t>DeleteQuestion</w:t>
      </w:r>
      <w:proofErr w:type="spellEnd"/>
      <w:r w:rsidRPr="006426EF">
        <w:rPr>
          <w:lang w:val="ru-RU"/>
        </w:rPr>
        <w:t>::~</w:t>
      </w:r>
      <w:proofErr w:type="spellStart"/>
      <w:r w:rsidRPr="001A1AEB">
        <w:t>DeleteQuestion</w:t>
      </w:r>
      <w:proofErr w:type="spellEnd"/>
      <w:r w:rsidRPr="006426EF">
        <w:rPr>
          <w:lang w:val="ru-RU"/>
        </w:rPr>
        <w:t xml:space="preserve">(), </w:t>
      </w:r>
      <w:proofErr w:type="spellStart"/>
      <w:r w:rsidRPr="001A1AEB">
        <w:t>ChartDialog</w:t>
      </w:r>
      <w:proofErr w:type="spellEnd"/>
      <w:r w:rsidRPr="006426EF">
        <w:rPr>
          <w:lang w:val="ru-RU"/>
        </w:rPr>
        <w:t>::~</w:t>
      </w:r>
      <w:proofErr w:type="spellStart"/>
      <w:r w:rsidRPr="001A1AEB">
        <w:t>ChartDialog</w:t>
      </w:r>
      <w:proofErr w:type="spellEnd"/>
      <w:r w:rsidRPr="006426EF">
        <w:rPr>
          <w:lang w:val="ru-RU"/>
        </w:rPr>
        <w:t xml:space="preserve">(), </w:t>
      </w:r>
      <w:proofErr w:type="spellStart"/>
      <w:r w:rsidRPr="001A1AEB">
        <w:t>AddDialog</w:t>
      </w:r>
      <w:proofErr w:type="spellEnd"/>
      <w:r w:rsidRPr="006426EF">
        <w:rPr>
          <w:lang w:val="ru-RU"/>
        </w:rPr>
        <w:t>::~</w:t>
      </w:r>
      <w:proofErr w:type="spellStart"/>
      <w:r w:rsidRPr="001A1AEB">
        <w:t>AddDialog</w:t>
      </w:r>
      <w:proofErr w:type="spellEnd"/>
      <w:r w:rsidRPr="006426EF">
        <w:rPr>
          <w:lang w:val="ru-RU"/>
        </w:rPr>
        <w:t>(). Они были созданы автоматически и не были изменены. Они вызываются при удалении класса для очистки ресурсов, появившихся в оперативной памяти во время работы с классом.</w:t>
      </w:r>
    </w:p>
    <w:p w14:paraId="39A29889" w14:textId="781E4029" w:rsidR="001A1AEB" w:rsidRPr="006426EF" w:rsidRDefault="001A1AEB" w:rsidP="008B3FC3">
      <w:pPr>
        <w:rPr>
          <w:lang w:val="ru-RU"/>
        </w:rPr>
      </w:pPr>
      <w:r w:rsidRPr="002D1853">
        <w:lastRenderedPageBreak/>
        <w:t>bool</w:t>
      </w:r>
      <w:r w:rsidRPr="006426EF">
        <w:rPr>
          <w:lang w:val="ru-RU"/>
        </w:rPr>
        <w:t xml:space="preserve"> </w:t>
      </w:r>
      <w:proofErr w:type="spellStart"/>
      <w:proofErr w:type="gramStart"/>
      <w:r w:rsidR="002D1853" w:rsidRPr="000C531C">
        <w:t>MainWindow</w:t>
      </w:r>
      <w:proofErr w:type="spellEnd"/>
      <w:r w:rsidR="002D1853" w:rsidRPr="006426EF">
        <w:rPr>
          <w:lang w:val="ru-RU"/>
        </w:rPr>
        <w:t>::</w:t>
      </w:r>
      <w:proofErr w:type="spellStart"/>
      <w:proofErr w:type="gramEnd"/>
      <w:r w:rsidRPr="002D1853">
        <w:t>lineFits</w:t>
      </w:r>
      <w:proofErr w:type="spellEnd"/>
      <w:r w:rsidRPr="006426EF">
        <w:rPr>
          <w:lang w:val="ru-RU"/>
        </w:rPr>
        <w:t>(</w:t>
      </w:r>
      <w:proofErr w:type="spellStart"/>
      <w:r w:rsidRPr="002D1853">
        <w:t>QString</w:t>
      </w:r>
      <w:proofErr w:type="spellEnd"/>
      <w:r w:rsidRPr="006426EF">
        <w:rPr>
          <w:lang w:val="ru-RU"/>
        </w:rPr>
        <w:t xml:space="preserve"> </w:t>
      </w:r>
      <w:r w:rsidRPr="002D1853">
        <w:t>line</w:t>
      </w:r>
      <w:r w:rsidRPr="006426EF">
        <w:rPr>
          <w:lang w:val="ru-RU"/>
        </w:rPr>
        <w:t xml:space="preserve">) </w:t>
      </w:r>
      <w:r w:rsidR="002D1853" w:rsidRPr="006426EF">
        <w:rPr>
          <w:lang w:val="ru-RU"/>
        </w:rPr>
        <w:t>– проверяет правильность строки данных и то, подходит ли она по выбранным критериям поиска.</w:t>
      </w:r>
    </w:p>
    <w:p w14:paraId="3B9060FA" w14:textId="4592A05C" w:rsidR="002D1853" w:rsidRPr="006426EF" w:rsidRDefault="002D1853" w:rsidP="008B3FC3">
      <w:pPr>
        <w:rPr>
          <w:lang w:val="ru-RU"/>
        </w:rPr>
      </w:pPr>
      <w:r w:rsidRPr="002D185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0C531C">
        <w:t>MainWindow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2D1853">
        <w:t>getDataFromFile</w:t>
      </w:r>
      <w:proofErr w:type="spellEnd"/>
      <w:r w:rsidRPr="006426EF">
        <w:rPr>
          <w:lang w:val="ru-RU"/>
        </w:rPr>
        <w:t>() – получает данные из файла и обрабатывает их.</w:t>
      </w:r>
    </w:p>
    <w:p w14:paraId="251ECFB3" w14:textId="54804DE4" w:rsidR="002D1853" w:rsidRPr="006426EF" w:rsidRDefault="002D1853" w:rsidP="008B3FC3">
      <w:pPr>
        <w:rPr>
          <w:lang w:val="ru-RU"/>
        </w:rPr>
      </w:pPr>
      <w:r w:rsidRPr="002D185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0C531C">
        <w:t>MainWindow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2D1853">
        <w:t>setSearch</w:t>
      </w:r>
      <w:proofErr w:type="spellEnd"/>
      <w:r w:rsidRPr="006426EF">
        <w:rPr>
          <w:lang w:val="ru-RU"/>
        </w:rPr>
        <w:t>() – берёт данные из полей ввода и применяет поиск для них.</w:t>
      </w:r>
    </w:p>
    <w:p w14:paraId="5938FF8A" w14:textId="0D54850B" w:rsidR="002D1853" w:rsidRPr="006426EF" w:rsidRDefault="002D1853" w:rsidP="008B3FC3">
      <w:pPr>
        <w:rPr>
          <w:lang w:val="ru-RU"/>
        </w:rPr>
      </w:pPr>
      <w:r w:rsidRPr="002D185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0C531C">
        <w:t>MainWindow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2D1853">
        <w:t>addLine</w:t>
      </w:r>
      <w:proofErr w:type="spellEnd"/>
      <w:r w:rsidRPr="006426EF">
        <w:rPr>
          <w:lang w:val="ru-RU"/>
        </w:rPr>
        <w:t>(</w:t>
      </w:r>
      <w:proofErr w:type="spellStart"/>
      <w:r w:rsidRPr="002D1853">
        <w:t>QString</w:t>
      </w:r>
      <w:proofErr w:type="spellEnd"/>
      <w:r w:rsidRPr="006426EF">
        <w:rPr>
          <w:lang w:val="ru-RU"/>
        </w:rPr>
        <w:t xml:space="preserve"> </w:t>
      </w:r>
      <w:r w:rsidRPr="002D1853">
        <w:t>line</w:t>
      </w:r>
      <w:r w:rsidRPr="006426EF">
        <w:rPr>
          <w:lang w:val="ru-RU"/>
        </w:rPr>
        <w:t>) – добавляет подходящую строку в таблицу, делая запись.</w:t>
      </w:r>
    </w:p>
    <w:p w14:paraId="7E809C3B" w14:textId="61BBFB13" w:rsidR="002D1853" w:rsidRPr="006426EF" w:rsidRDefault="002D1853" w:rsidP="008B3FC3">
      <w:pPr>
        <w:rPr>
          <w:lang w:val="ru-RU"/>
        </w:rPr>
      </w:pPr>
      <w:r w:rsidRPr="002D185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0C531C">
        <w:t>MainWindow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2D1853">
        <w:t>tryEditLine</w:t>
      </w:r>
      <w:proofErr w:type="spellEnd"/>
      <w:r w:rsidRPr="006426EF">
        <w:rPr>
          <w:lang w:val="ru-RU"/>
        </w:rPr>
        <w:t>() – позволяет изменить запись в случае правильного выделения данных.</w:t>
      </w:r>
    </w:p>
    <w:p w14:paraId="039C003E" w14:textId="3058E1E6" w:rsidR="00DF655D" w:rsidRPr="006426EF" w:rsidRDefault="00DF655D" w:rsidP="008B3FC3">
      <w:pPr>
        <w:rPr>
          <w:lang w:val="ru-RU"/>
        </w:rPr>
      </w:pPr>
      <w:r w:rsidRPr="002D185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0C531C">
        <w:t>MainWindow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DF655D">
        <w:t>paintSearchButton</w:t>
      </w:r>
      <w:proofErr w:type="spellEnd"/>
      <w:r w:rsidRPr="006426EF">
        <w:rPr>
          <w:lang w:val="ru-RU"/>
        </w:rPr>
        <w:t>() – изменяет шрифт кнопки «Найти записи» при взаимодействии с полями ввода.</w:t>
      </w:r>
    </w:p>
    <w:p w14:paraId="02607D07" w14:textId="33326BA8" w:rsidR="00DF655D" w:rsidRPr="006426EF" w:rsidRDefault="00DF655D" w:rsidP="008B3FC3">
      <w:pPr>
        <w:rPr>
          <w:lang w:val="ru-RU"/>
        </w:rPr>
      </w:pPr>
      <w:r w:rsidRPr="00DF655D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DF655D">
        <w:t>setRecentDataFile</w:t>
      </w:r>
      <w:proofErr w:type="spellEnd"/>
      <w:r w:rsidRPr="006426EF">
        <w:rPr>
          <w:lang w:val="ru-RU"/>
        </w:rPr>
        <w:t>(</w:t>
      </w:r>
      <w:proofErr w:type="spellStart"/>
      <w:r w:rsidRPr="00DF655D">
        <w:t>QString</w:t>
      </w:r>
      <w:proofErr w:type="spellEnd"/>
      <w:r w:rsidRPr="006426EF">
        <w:rPr>
          <w:lang w:val="ru-RU"/>
        </w:rPr>
        <w:t xml:space="preserve"> </w:t>
      </w:r>
      <w:r w:rsidRPr="00DF655D">
        <w:t>file</w:t>
      </w:r>
      <w:r w:rsidRPr="006426EF">
        <w:rPr>
          <w:lang w:val="ru-RU"/>
        </w:rPr>
        <w:t xml:space="preserve">) – устанавливает </w:t>
      </w:r>
      <w:r>
        <w:t>file</w:t>
      </w:r>
      <w:r w:rsidRPr="006426EF">
        <w:rPr>
          <w:lang w:val="ru-RU"/>
        </w:rPr>
        <w:t xml:space="preserve"> как текущий используемый файл, </w:t>
      </w:r>
      <w:r w:rsidR="006351E9" w:rsidRPr="006426EF">
        <w:rPr>
          <w:lang w:val="ru-RU"/>
        </w:rPr>
        <w:t>выводит данные из файла.</w:t>
      </w:r>
    </w:p>
    <w:p w14:paraId="6782E0BE" w14:textId="536446FB" w:rsidR="006351E9" w:rsidRPr="006426EF" w:rsidRDefault="006351E9" w:rsidP="008B3FC3">
      <w:pPr>
        <w:rPr>
          <w:lang w:val="ru-RU"/>
        </w:rPr>
      </w:pPr>
      <w:r w:rsidRPr="00DF655D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6351E9">
        <w:t>updateLastFilesMenu</w:t>
      </w:r>
      <w:proofErr w:type="spellEnd"/>
      <w:r w:rsidRPr="006426EF">
        <w:rPr>
          <w:lang w:val="ru-RU"/>
        </w:rPr>
        <w:t>() – добавляет последние файлы в меню.</w:t>
      </w:r>
    </w:p>
    <w:p w14:paraId="56B8C5BF" w14:textId="7318C098" w:rsidR="006351E9" w:rsidRPr="006426EF" w:rsidRDefault="006351E9" w:rsidP="008B3FC3">
      <w:pPr>
        <w:rPr>
          <w:lang w:val="ru-RU"/>
        </w:rPr>
      </w:pPr>
      <w:r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6351E9">
        <w:t>addNewLastFile</w:t>
      </w:r>
      <w:proofErr w:type="spellEnd"/>
      <w:r w:rsidRPr="006426EF">
        <w:rPr>
          <w:lang w:val="ru-RU"/>
        </w:rPr>
        <w:t>(</w:t>
      </w:r>
      <w:proofErr w:type="spellStart"/>
      <w:r w:rsidRPr="006351E9">
        <w:t>QString</w:t>
      </w:r>
      <w:proofErr w:type="spellEnd"/>
      <w:r w:rsidRPr="006426EF">
        <w:rPr>
          <w:lang w:val="ru-RU"/>
        </w:rPr>
        <w:t xml:space="preserve"> </w:t>
      </w:r>
      <w:r w:rsidRPr="006351E9">
        <w:t>f</w:t>
      </w:r>
      <w:r w:rsidRPr="006426EF">
        <w:rPr>
          <w:lang w:val="ru-RU"/>
        </w:rPr>
        <w:t xml:space="preserve">) – добавляет файл </w:t>
      </w:r>
      <w:r>
        <w:t>f</w:t>
      </w:r>
      <w:r w:rsidRPr="006426EF">
        <w:rPr>
          <w:lang w:val="ru-RU"/>
        </w:rPr>
        <w:t xml:space="preserve"> в верх файла, хранящего последние файлы, и добавляет его в меню.</w:t>
      </w:r>
    </w:p>
    <w:p w14:paraId="41A55D22" w14:textId="19F2FB36" w:rsidR="001A1AEB" w:rsidRDefault="006351E9" w:rsidP="008B3FC3">
      <w:r>
        <w:t>void</w:t>
      </w:r>
      <w:r w:rsidRPr="006351E9">
        <w:t xml:space="preserve"> </w:t>
      </w:r>
      <w:proofErr w:type="spellStart"/>
      <w:r w:rsidRPr="00DF655D">
        <w:t>MainWindow</w:t>
      </w:r>
      <w:proofErr w:type="spellEnd"/>
      <w:r w:rsidRPr="006351E9">
        <w:t>::</w:t>
      </w:r>
      <w:proofErr w:type="spellStart"/>
      <w:r w:rsidRPr="006351E9">
        <w:t>on_manufacturerInput_textChanged</w:t>
      </w:r>
      <w:proofErr w:type="spellEnd"/>
      <w:r w:rsidRPr="006351E9">
        <w:t>()</w:t>
      </w:r>
      <w:r>
        <w:t>, void</w:t>
      </w:r>
      <w:r w:rsidRPr="006351E9">
        <w:t xml:space="preserve"> </w:t>
      </w:r>
      <w:proofErr w:type="spellStart"/>
      <w:r w:rsidRPr="00DF655D">
        <w:t>MainWindow</w:t>
      </w:r>
      <w:proofErr w:type="spellEnd"/>
      <w:r w:rsidRPr="006351E9">
        <w:t>::</w:t>
      </w:r>
      <w:proofErr w:type="spellStart"/>
      <w:r w:rsidRPr="006351E9">
        <w:t>on_modelInput_textChanged</w:t>
      </w:r>
      <w:proofErr w:type="spellEnd"/>
      <w:r w:rsidRPr="006351E9">
        <w:t>()</w:t>
      </w:r>
      <w:r>
        <w:t>, void</w:t>
      </w:r>
      <w:r w:rsidRPr="006351E9">
        <w:t xml:space="preserve"> </w:t>
      </w:r>
      <w:proofErr w:type="spellStart"/>
      <w:r w:rsidRPr="00DF655D">
        <w:t>MainWindow</w:t>
      </w:r>
      <w:proofErr w:type="spellEnd"/>
      <w:r w:rsidRPr="006351E9">
        <w:t>::</w:t>
      </w:r>
      <w:proofErr w:type="spellStart"/>
      <w:r w:rsidRPr="006351E9">
        <w:t>on_colorInput_textChanged</w:t>
      </w:r>
      <w:proofErr w:type="spellEnd"/>
      <w:r w:rsidRPr="006351E9">
        <w:t>()</w:t>
      </w:r>
      <w:r>
        <w:t>, void</w:t>
      </w:r>
      <w:r w:rsidRPr="006351E9">
        <w:t xml:space="preserve"> </w:t>
      </w:r>
      <w:proofErr w:type="spellStart"/>
      <w:r w:rsidRPr="00DF655D">
        <w:t>MainWindow</w:t>
      </w:r>
      <w:proofErr w:type="spellEnd"/>
      <w:r w:rsidRPr="006351E9">
        <w:t>::on_yearInput1_valueChanged(int)</w:t>
      </w:r>
      <w:r>
        <w:t>, void</w:t>
      </w:r>
      <w:r w:rsidRPr="006351E9">
        <w:t xml:space="preserve"> </w:t>
      </w:r>
      <w:proofErr w:type="spellStart"/>
      <w:r w:rsidRPr="00DF655D">
        <w:t>MainWindow</w:t>
      </w:r>
      <w:proofErr w:type="spellEnd"/>
      <w:r w:rsidRPr="006351E9">
        <w:t>::on_yearInput2_valueChanged(int)</w:t>
      </w:r>
      <w:r>
        <w:t>, void</w:t>
      </w:r>
      <w:r w:rsidRPr="006351E9">
        <w:t xml:space="preserve"> </w:t>
      </w:r>
      <w:proofErr w:type="spellStart"/>
      <w:r w:rsidRPr="00DF655D">
        <w:t>MainWindow</w:t>
      </w:r>
      <w:proofErr w:type="spellEnd"/>
      <w:r w:rsidRPr="006351E9">
        <w:t>::on_mileageInput1_valueChanged(int)</w:t>
      </w:r>
      <w:r>
        <w:t>, void</w:t>
      </w:r>
      <w:r w:rsidRPr="006351E9">
        <w:t xml:space="preserve"> </w:t>
      </w:r>
      <w:proofErr w:type="spellStart"/>
      <w:r w:rsidRPr="00DF655D">
        <w:t>MainWindow</w:t>
      </w:r>
      <w:proofErr w:type="spellEnd"/>
      <w:r w:rsidRPr="006351E9">
        <w:t>::on_mileageInput2_valueChanged(int)</w:t>
      </w:r>
      <w:r>
        <w:t>, void</w:t>
      </w:r>
      <w:r w:rsidRPr="006351E9">
        <w:t xml:space="preserve"> </w:t>
      </w:r>
      <w:proofErr w:type="spellStart"/>
      <w:r w:rsidRPr="00DF655D">
        <w:t>MainWindow</w:t>
      </w:r>
      <w:proofErr w:type="spellEnd"/>
      <w:r w:rsidRPr="006351E9">
        <w:t>::on_priceInput1_valueChanged(int)</w:t>
      </w:r>
      <w:r>
        <w:t>, void</w:t>
      </w:r>
      <w:r w:rsidRPr="006351E9">
        <w:t xml:space="preserve"> </w:t>
      </w:r>
      <w:proofErr w:type="spellStart"/>
      <w:r w:rsidRPr="00DF655D">
        <w:t>MainWindow</w:t>
      </w:r>
      <w:proofErr w:type="spellEnd"/>
      <w:r w:rsidRPr="006351E9">
        <w:t>::on_priceInput2_valueChanged(int)</w:t>
      </w:r>
      <w:r>
        <w:t xml:space="preserve"> – </w:t>
      </w:r>
      <w:proofErr w:type="spellStart"/>
      <w:r>
        <w:t>функции</w:t>
      </w:r>
      <w:proofErr w:type="spellEnd"/>
      <w:r w:rsidRPr="006351E9">
        <w:t xml:space="preserve">, </w:t>
      </w:r>
      <w:proofErr w:type="spellStart"/>
      <w:r>
        <w:t>вызываемые</w:t>
      </w:r>
      <w:proofErr w:type="spellEnd"/>
      <w:r w:rsidRPr="006351E9">
        <w:t xml:space="preserve"> </w:t>
      </w:r>
      <w:r>
        <w:t>при</w:t>
      </w:r>
      <w:r w:rsidRPr="006351E9">
        <w:t xml:space="preserve"> </w:t>
      </w:r>
      <w:proofErr w:type="spellStart"/>
      <w:r>
        <w:t>изменении</w:t>
      </w:r>
      <w:proofErr w:type="spellEnd"/>
      <w:r w:rsidRPr="006351E9">
        <w:t xml:space="preserve"> </w:t>
      </w:r>
      <w:proofErr w:type="spellStart"/>
      <w:r>
        <w:t>данных</w:t>
      </w:r>
      <w:proofErr w:type="spellEnd"/>
      <w:r w:rsidRPr="006351E9">
        <w:t xml:space="preserve"> </w:t>
      </w:r>
      <w:r>
        <w:t>в</w:t>
      </w:r>
      <w:r w:rsidRPr="006351E9">
        <w:t xml:space="preserve"> </w:t>
      </w:r>
      <w:proofErr w:type="spellStart"/>
      <w:r>
        <w:t>полях</w:t>
      </w:r>
      <w:proofErr w:type="spellEnd"/>
      <w:r w:rsidRPr="006351E9">
        <w:t xml:space="preserve"> </w:t>
      </w:r>
      <w:proofErr w:type="spellStart"/>
      <w:r>
        <w:t>поиска</w:t>
      </w:r>
      <w:proofErr w:type="spellEnd"/>
      <w:r w:rsidRPr="006351E9">
        <w:t xml:space="preserve">, </w:t>
      </w:r>
      <w:proofErr w:type="spellStart"/>
      <w:r>
        <w:t>все</w:t>
      </w:r>
      <w:proofErr w:type="spellEnd"/>
      <w:r w:rsidRPr="006351E9">
        <w:t xml:space="preserve"> </w:t>
      </w:r>
      <w:proofErr w:type="spellStart"/>
      <w:r>
        <w:t>эти</w:t>
      </w:r>
      <w:proofErr w:type="spellEnd"/>
      <w:r w:rsidRPr="006351E9">
        <w:t xml:space="preserve"> </w:t>
      </w:r>
      <w:proofErr w:type="spellStart"/>
      <w:r>
        <w:t>функции</w:t>
      </w:r>
      <w:proofErr w:type="spellEnd"/>
      <w:r w:rsidRPr="006351E9">
        <w:t xml:space="preserve"> </w:t>
      </w:r>
      <w:proofErr w:type="spellStart"/>
      <w:r>
        <w:t>служат</w:t>
      </w:r>
      <w:proofErr w:type="spellEnd"/>
      <w:r w:rsidRPr="006351E9">
        <w:t xml:space="preserve"> </w:t>
      </w:r>
      <w:proofErr w:type="spellStart"/>
      <w:r>
        <w:t>только</w:t>
      </w:r>
      <w:proofErr w:type="spellEnd"/>
      <w:r w:rsidRPr="006351E9">
        <w:t xml:space="preserve"> </w:t>
      </w:r>
      <w:r>
        <w:t>для</w:t>
      </w:r>
      <w:r w:rsidRPr="006351E9">
        <w:t xml:space="preserve"> </w:t>
      </w:r>
      <w:r>
        <w:t>изменения</w:t>
      </w:r>
      <w:r w:rsidRPr="006351E9">
        <w:t xml:space="preserve"> </w:t>
      </w:r>
      <w:proofErr w:type="spellStart"/>
      <w:r>
        <w:t>шрифта</w:t>
      </w:r>
      <w:proofErr w:type="spellEnd"/>
      <w:r w:rsidRPr="006351E9">
        <w:t xml:space="preserve"> </w:t>
      </w:r>
      <w:proofErr w:type="spellStart"/>
      <w:r>
        <w:t>кнопки</w:t>
      </w:r>
      <w:proofErr w:type="spellEnd"/>
      <w:r w:rsidRPr="006351E9">
        <w:t xml:space="preserve"> «</w:t>
      </w:r>
      <w:proofErr w:type="spellStart"/>
      <w:r>
        <w:t>Найти</w:t>
      </w:r>
      <w:proofErr w:type="spellEnd"/>
      <w:r w:rsidRPr="006351E9">
        <w:t xml:space="preserve"> </w:t>
      </w:r>
      <w:proofErr w:type="spellStart"/>
      <w:r>
        <w:t>записи</w:t>
      </w:r>
      <w:proofErr w:type="spellEnd"/>
      <w:r w:rsidRPr="006351E9">
        <w:t>».</w:t>
      </w:r>
    </w:p>
    <w:p w14:paraId="199BF36D" w14:textId="574C188D" w:rsidR="006351E9" w:rsidRPr="006426EF" w:rsidRDefault="006351E9" w:rsidP="008B3FC3">
      <w:pPr>
        <w:rPr>
          <w:lang w:val="ru-RU"/>
        </w:rPr>
      </w:pPr>
      <w:r w:rsidRPr="006351E9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6351E9">
        <w:t>on</w:t>
      </w:r>
      <w:r w:rsidRPr="006426EF">
        <w:rPr>
          <w:lang w:val="ru-RU"/>
        </w:rPr>
        <w:t>_</w:t>
      </w:r>
      <w:proofErr w:type="spellStart"/>
      <w:r w:rsidRPr="006351E9">
        <w:t>searchButton</w:t>
      </w:r>
      <w:proofErr w:type="spellEnd"/>
      <w:r w:rsidRPr="006426EF">
        <w:rPr>
          <w:lang w:val="ru-RU"/>
        </w:rPr>
        <w:t>_</w:t>
      </w:r>
      <w:r w:rsidRPr="006351E9">
        <w:t>clicked</w:t>
      </w:r>
      <w:r w:rsidRPr="006426EF">
        <w:rPr>
          <w:lang w:val="ru-RU"/>
        </w:rPr>
        <w:t xml:space="preserve">() </w:t>
      </w:r>
      <w:r w:rsidR="002D7FE1" w:rsidRPr="006426EF">
        <w:rPr>
          <w:lang w:val="ru-RU"/>
        </w:rPr>
        <w:t>–</w:t>
      </w:r>
      <w:r w:rsidRPr="006426EF">
        <w:rPr>
          <w:lang w:val="ru-RU"/>
        </w:rPr>
        <w:t xml:space="preserve"> </w:t>
      </w:r>
      <w:r w:rsidR="002D7FE1" w:rsidRPr="006426EF">
        <w:rPr>
          <w:lang w:val="ru-RU"/>
        </w:rPr>
        <w:t>функция, вызываемая при нажатии кнопки «Найти записи», которая применяет поиск и ищет подходящие записи.</w:t>
      </w:r>
    </w:p>
    <w:p w14:paraId="7C33AABA" w14:textId="3E04919B" w:rsidR="002D7FE1" w:rsidRPr="006426EF" w:rsidRDefault="002D7FE1" w:rsidP="008B3FC3">
      <w:pPr>
        <w:rPr>
          <w:lang w:val="ru-RU"/>
        </w:rPr>
      </w:pPr>
      <w:r w:rsidRPr="006351E9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2D7FE1">
        <w:t>on</w:t>
      </w:r>
      <w:r w:rsidRPr="006426EF">
        <w:rPr>
          <w:lang w:val="ru-RU"/>
        </w:rPr>
        <w:t>_</w:t>
      </w:r>
      <w:proofErr w:type="spellStart"/>
      <w:r w:rsidRPr="002D7FE1">
        <w:t>disableSearchButton</w:t>
      </w:r>
      <w:proofErr w:type="spellEnd"/>
      <w:r w:rsidRPr="006426EF">
        <w:rPr>
          <w:lang w:val="ru-RU"/>
        </w:rPr>
        <w:t>_</w:t>
      </w:r>
      <w:r w:rsidRPr="002D7FE1">
        <w:t>clicked</w:t>
      </w:r>
      <w:r w:rsidRPr="006426EF">
        <w:rPr>
          <w:lang w:val="ru-RU"/>
        </w:rPr>
        <w:t>() – функция, вызываемая при нажатии кнопки «Сбросить поиск», которая сбрасывает поиск и выводит все записи.</w:t>
      </w:r>
    </w:p>
    <w:p w14:paraId="5052BC20" w14:textId="30F0837E" w:rsidR="002D7FE1" w:rsidRPr="006426EF" w:rsidRDefault="002D7FE1" w:rsidP="008B3FC3">
      <w:pPr>
        <w:rPr>
          <w:lang w:val="ru-RU"/>
        </w:rPr>
      </w:pPr>
      <w:r w:rsidRPr="002D7FE1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2D7FE1">
        <w:t>on</w:t>
      </w:r>
      <w:r w:rsidRPr="006426EF">
        <w:rPr>
          <w:lang w:val="ru-RU"/>
        </w:rPr>
        <w:t>_</w:t>
      </w:r>
      <w:proofErr w:type="spellStart"/>
      <w:r w:rsidRPr="002D7FE1">
        <w:t>chartButton</w:t>
      </w:r>
      <w:proofErr w:type="spellEnd"/>
      <w:r w:rsidRPr="006426EF">
        <w:rPr>
          <w:lang w:val="ru-RU"/>
        </w:rPr>
        <w:t>_</w:t>
      </w:r>
      <w:r w:rsidRPr="002D7FE1">
        <w:t>clicked</w:t>
      </w:r>
      <w:r w:rsidRPr="006426EF">
        <w:rPr>
          <w:lang w:val="ru-RU"/>
        </w:rPr>
        <w:t xml:space="preserve">() – функция, вызываемая при нажатии кнопки «Диаграмма цен», которая формирует пару массивов, </w:t>
      </w:r>
      <w:r w:rsidR="00B42723" w:rsidRPr="006426EF">
        <w:rPr>
          <w:lang w:val="ru-RU"/>
        </w:rPr>
        <w:t xml:space="preserve">имеющие в себе </w:t>
      </w:r>
      <w:r w:rsidRPr="006426EF">
        <w:rPr>
          <w:lang w:val="ru-RU"/>
        </w:rPr>
        <w:t xml:space="preserve">отсортированные </w:t>
      </w:r>
      <w:r w:rsidR="00B42723" w:rsidRPr="006426EF">
        <w:rPr>
          <w:lang w:val="ru-RU"/>
        </w:rPr>
        <w:t xml:space="preserve">по годам пары год-средняя цена, и </w:t>
      </w:r>
      <w:r w:rsidRPr="006426EF">
        <w:rPr>
          <w:lang w:val="ru-RU"/>
        </w:rPr>
        <w:t xml:space="preserve">передаёт </w:t>
      </w:r>
      <w:r w:rsidR="00B42723" w:rsidRPr="006426EF">
        <w:rPr>
          <w:lang w:val="ru-RU"/>
        </w:rPr>
        <w:t xml:space="preserve">их в класс </w:t>
      </w:r>
      <w:proofErr w:type="spellStart"/>
      <w:r w:rsidR="00B42723">
        <w:t>ChartDialog</w:t>
      </w:r>
      <w:proofErr w:type="spellEnd"/>
      <w:r w:rsidR="00B42723" w:rsidRPr="006426EF">
        <w:rPr>
          <w:lang w:val="ru-RU"/>
        </w:rPr>
        <w:t xml:space="preserve"> для отображения диаграммы.</w:t>
      </w:r>
      <w:r w:rsidRPr="006426EF">
        <w:rPr>
          <w:lang w:val="ru-RU"/>
        </w:rPr>
        <w:t xml:space="preserve"> </w:t>
      </w:r>
    </w:p>
    <w:p w14:paraId="11854B55" w14:textId="3E780D83" w:rsidR="005952B7" w:rsidRPr="006426EF" w:rsidRDefault="00B42723" w:rsidP="008B3FC3">
      <w:pPr>
        <w:rPr>
          <w:lang w:val="ru-RU"/>
        </w:rPr>
      </w:pPr>
      <w:r w:rsidRPr="00B4272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2D7FE1">
        <w:t>o</w:t>
      </w:r>
      <w:r w:rsidRPr="00B42723">
        <w:t>n</w:t>
      </w:r>
      <w:r w:rsidRPr="006426EF">
        <w:rPr>
          <w:lang w:val="ru-RU"/>
        </w:rPr>
        <w:t>_</w:t>
      </w:r>
      <w:proofErr w:type="spellStart"/>
      <w:r w:rsidRPr="00B42723">
        <w:t>saveFile</w:t>
      </w:r>
      <w:proofErr w:type="spellEnd"/>
      <w:r w:rsidRPr="006426EF">
        <w:rPr>
          <w:lang w:val="ru-RU"/>
        </w:rPr>
        <w:t>_</w:t>
      </w:r>
      <w:r w:rsidRPr="00B42723">
        <w:t>triggered</w:t>
      </w:r>
      <w:r w:rsidRPr="006426EF">
        <w:rPr>
          <w:lang w:val="ru-RU"/>
        </w:rPr>
        <w:t xml:space="preserve">() </w:t>
      </w:r>
      <w:r w:rsidR="005952B7" w:rsidRPr="006426EF">
        <w:rPr>
          <w:lang w:val="ru-RU"/>
        </w:rPr>
        <w:t>– функция, вызываемая при нажатии кнопки «Сохранить выборку в файл»</w:t>
      </w:r>
      <w:r w:rsidR="006C5BEB" w:rsidRPr="006426EF">
        <w:rPr>
          <w:lang w:val="ru-RU"/>
        </w:rPr>
        <w:t xml:space="preserve"> или </w:t>
      </w:r>
      <w:r w:rsidR="006C5BEB">
        <w:t>Ctrl</w:t>
      </w:r>
      <w:r w:rsidR="006C5BEB" w:rsidRPr="006426EF">
        <w:rPr>
          <w:lang w:val="ru-RU"/>
        </w:rPr>
        <w:t>+</w:t>
      </w:r>
      <w:r w:rsidR="006C5BEB">
        <w:t>S</w:t>
      </w:r>
      <w:r w:rsidR="006C5BEB" w:rsidRPr="006426EF">
        <w:rPr>
          <w:lang w:val="ru-RU"/>
        </w:rPr>
        <w:t xml:space="preserve"> на клавиатуре</w:t>
      </w:r>
      <w:r w:rsidR="005952B7" w:rsidRPr="006426EF">
        <w:rPr>
          <w:lang w:val="ru-RU"/>
        </w:rPr>
        <w:t>, которая сохраняет данные, выведенные в таблице, в файл.</w:t>
      </w:r>
    </w:p>
    <w:p w14:paraId="41000A16" w14:textId="26EAC9F3" w:rsidR="005952B7" w:rsidRPr="006426EF" w:rsidRDefault="005952B7" w:rsidP="008B3FC3">
      <w:pPr>
        <w:rPr>
          <w:lang w:val="ru-RU"/>
        </w:rPr>
      </w:pPr>
      <w:r w:rsidRPr="00B4272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5952B7">
        <w:t>on</w:t>
      </w:r>
      <w:r w:rsidRPr="006426EF">
        <w:rPr>
          <w:lang w:val="ru-RU"/>
        </w:rPr>
        <w:t>_</w:t>
      </w:r>
      <w:proofErr w:type="spellStart"/>
      <w:r w:rsidRPr="005952B7">
        <w:t>getFile</w:t>
      </w:r>
      <w:proofErr w:type="spellEnd"/>
      <w:r w:rsidRPr="006426EF">
        <w:rPr>
          <w:lang w:val="ru-RU"/>
        </w:rPr>
        <w:t>_</w:t>
      </w:r>
      <w:r w:rsidRPr="005952B7">
        <w:t>triggered</w:t>
      </w:r>
      <w:r w:rsidRPr="006426EF">
        <w:rPr>
          <w:lang w:val="ru-RU"/>
        </w:rPr>
        <w:t>() – функция, вызываемая при нажатии кнопки «Открыть файл»</w:t>
      </w:r>
      <w:r w:rsidR="006C5BEB" w:rsidRPr="006426EF">
        <w:rPr>
          <w:lang w:val="ru-RU"/>
        </w:rPr>
        <w:t xml:space="preserve"> или </w:t>
      </w:r>
      <w:r w:rsidR="006C5BEB">
        <w:t>Ctrl</w:t>
      </w:r>
      <w:r w:rsidR="006C5BEB" w:rsidRPr="006426EF">
        <w:rPr>
          <w:lang w:val="ru-RU"/>
        </w:rPr>
        <w:t>+</w:t>
      </w:r>
      <w:r w:rsidR="006C5BEB">
        <w:t>O</w:t>
      </w:r>
      <w:r w:rsidR="006C5BEB" w:rsidRPr="006426EF">
        <w:rPr>
          <w:lang w:val="ru-RU"/>
        </w:rPr>
        <w:t xml:space="preserve"> на клавиатуре</w:t>
      </w:r>
      <w:r w:rsidRPr="006426EF">
        <w:rPr>
          <w:lang w:val="ru-RU"/>
        </w:rPr>
        <w:t>, которая делает выбранный файл используемым и выводит данные из него.</w:t>
      </w:r>
    </w:p>
    <w:p w14:paraId="0F252E45" w14:textId="372CA6AC" w:rsidR="005952B7" w:rsidRPr="006426EF" w:rsidRDefault="005952B7" w:rsidP="008B3FC3">
      <w:pPr>
        <w:rPr>
          <w:lang w:val="ru-RU"/>
        </w:rPr>
      </w:pPr>
      <w:r w:rsidRPr="00B42723">
        <w:lastRenderedPageBreak/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5952B7">
        <w:t>on</w:t>
      </w:r>
      <w:r w:rsidRPr="006426EF">
        <w:rPr>
          <w:lang w:val="ru-RU"/>
        </w:rPr>
        <w:t>_</w:t>
      </w:r>
      <w:proofErr w:type="spellStart"/>
      <w:r w:rsidRPr="005952B7">
        <w:t>defaultFile</w:t>
      </w:r>
      <w:proofErr w:type="spellEnd"/>
      <w:r w:rsidRPr="006426EF">
        <w:rPr>
          <w:lang w:val="ru-RU"/>
        </w:rPr>
        <w:t>_</w:t>
      </w:r>
      <w:r w:rsidRPr="005952B7">
        <w:t>triggered</w:t>
      </w:r>
      <w:r w:rsidRPr="006426EF">
        <w:rPr>
          <w:lang w:val="ru-RU"/>
        </w:rPr>
        <w:t>() – функция, вызываемая при нажатии кнопки «Вернуться к стандартной БД»</w:t>
      </w:r>
      <w:r w:rsidR="006C5BEB" w:rsidRPr="006426EF">
        <w:rPr>
          <w:lang w:val="ru-RU"/>
        </w:rPr>
        <w:t xml:space="preserve"> или </w:t>
      </w:r>
      <w:r w:rsidR="006C5BEB">
        <w:t>Ctrl</w:t>
      </w:r>
      <w:r w:rsidR="006C5BEB" w:rsidRPr="006426EF">
        <w:rPr>
          <w:lang w:val="ru-RU"/>
        </w:rPr>
        <w:t>+</w:t>
      </w:r>
      <w:r w:rsidR="006C5BEB">
        <w:t>Q</w:t>
      </w:r>
      <w:r w:rsidR="006C5BEB" w:rsidRPr="006426EF">
        <w:rPr>
          <w:lang w:val="ru-RU"/>
        </w:rPr>
        <w:t xml:space="preserve"> на клавиатуре</w:t>
      </w:r>
      <w:r w:rsidRPr="006426EF">
        <w:rPr>
          <w:lang w:val="ru-RU"/>
        </w:rPr>
        <w:t>, которая делает файл по</w:t>
      </w:r>
      <w:r w:rsidR="00840D42" w:rsidRPr="006426EF">
        <w:rPr>
          <w:lang w:val="ru-RU"/>
        </w:rPr>
        <w:t xml:space="preserve"> </w:t>
      </w:r>
      <w:r w:rsidRPr="006426EF">
        <w:rPr>
          <w:lang w:val="ru-RU"/>
        </w:rPr>
        <w:t>умолчанию используемым и выводит данные из него.</w:t>
      </w:r>
    </w:p>
    <w:p w14:paraId="57824F0A" w14:textId="07A66991" w:rsidR="006C5BEB" w:rsidRPr="006426EF" w:rsidRDefault="006C5BEB" w:rsidP="008B3FC3">
      <w:pPr>
        <w:rPr>
          <w:lang w:val="ru-RU"/>
        </w:rPr>
      </w:pPr>
      <w:r w:rsidRPr="00B4272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5952B7">
        <w:t>on</w:t>
      </w:r>
      <w:r w:rsidRPr="006426EF">
        <w:rPr>
          <w:lang w:val="ru-RU"/>
        </w:rPr>
        <w:t>_</w:t>
      </w:r>
      <w:proofErr w:type="spellStart"/>
      <w:r w:rsidRPr="005952B7">
        <w:t>addElem</w:t>
      </w:r>
      <w:proofErr w:type="spellEnd"/>
      <w:r w:rsidRPr="006426EF">
        <w:rPr>
          <w:lang w:val="ru-RU"/>
        </w:rPr>
        <w:t>_</w:t>
      </w:r>
      <w:r w:rsidRPr="005952B7">
        <w:t>triggered</w:t>
      </w:r>
      <w:r w:rsidRPr="006426EF">
        <w:rPr>
          <w:lang w:val="ru-RU"/>
        </w:rPr>
        <w:t>() – функция, вызываемая при нажатии кнопки «Добавить запись»</w:t>
      </w:r>
      <w:bookmarkStart w:id="30" w:name="_Hlk72583295"/>
      <w:r w:rsidRPr="006426EF">
        <w:rPr>
          <w:lang w:val="ru-RU"/>
        </w:rPr>
        <w:t xml:space="preserve"> или </w:t>
      </w:r>
      <w:r>
        <w:t>Ctrl</w:t>
      </w:r>
      <w:r w:rsidRPr="006426EF">
        <w:rPr>
          <w:lang w:val="ru-RU"/>
        </w:rPr>
        <w:t>+</w:t>
      </w:r>
      <w:r>
        <w:t>A</w:t>
      </w:r>
      <w:r w:rsidRPr="006426EF">
        <w:rPr>
          <w:lang w:val="ru-RU"/>
        </w:rPr>
        <w:t xml:space="preserve"> на клавиатуре</w:t>
      </w:r>
      <w:bookmarkEnd w:id="30"/>
      <w:r w:rsidRPr="006426EF">
        <w:rPr>
          <w:lang w:val="ru-RU"/>
        </w:rPr>
        <w:t>, которая вызывает окно добавления записи и при успешном добавлении обновляет таблицу.</w:t>
      </w:r>
    </w:p>
    <w:p w14:paraId="37F6DFEF" w14:textId="77777777" w:rsidR="009A71C7" w:rsidRPr="006426EF" w:rsidRDefault="009A71C7" w:rsidP="008B3FC3">
      <w:pPr>
        <w:rPr>
          <w:lang w:val="ru-RU"/>
        </w:rPr>
      </w:pPr>
      <w:r w:rsidRPr="00B4272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5952B7">
        <w:t>on</w:t>
      </w:r>
      <w:r w:rsidRPr="006426EF">
        <w:rPr>
          <w:lang w:val="ru-RU"/>
        </w:rPr>
        <w:t>_</w:t>
      </w:r>
      <w:proofErr w:type="spellStart"/>
      <w:r w:rsidRPr="005952B7">
        <w:t>editElem</w:t>
      </w:r>
      <w:proofErr w:type="spellEnd"/>
      <w:r w:rsidRPr="006426EF">
        <w:rPr>
          <w:lang w:val="ru-RU"/>
        </w:rPr>
        <w:t>_</w:t>
      </w:r>
      <w:r w:rsidRPr="005952B7">
        <w:t>triggered</w:t>
      </w:r>
      <w:r w:rsidRPr="006426EF">
        <w:rPr>
          <w:lang w:val="ru-RU"/>
        </w:rPr>
        <w:t xml:space="preserve">() – функция, вызываемая при нажатии кнопки «Изменить запись» или основной </w:t>
      </w:r>
      <w:r>
        <w:t>Enter</w:t>
      </w:r>
      <w:r w:rsidRPr="006426EF">
        <w:rPr>
          <w:lang w:val="ru-RU"/>
        </w:rPr>
        <w:t xml:space="preserve"> на клавиатуре, которая вызывает окно изменения записи и при успешном изменении обновляет таблицу.</w:t>
      </w:r>
    </w:p>
    <w:p w14:paraId="14F99384" w14:textId="77777777" w:rsidR="009A71C7" w:rsidRPr="006426EF" w:rsidRDefault="009A71C7" w:rsidP="008B3FC3">
      <w:pPr>
        <w:rPr>
          <w:lang w:val="ru-RU"/>
        </w:rPr>
      </w:pPr>
      <w:r w:rsidRPr="00B4272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5952B7">
        <w:t>on</w:t>
      </w:r>
      <w:r w:rsidRPr="006426EF">
        <w:rPr>
          <w:lang w:val="ru-RU"/>
        </w:rPr>
        <w:t>_</w:t>
      </w:r>
      <w:proofErr w:type="spellStart"/>
      <w:r w:rsidRPr="006C5BEB">
        <w:t>delElem</w:t>
      </w:r>
      <w:proofErr w:type="spellEnd"/>
      <w:r w:rsidRPr="006426EF">
        <w:rPr>
          <w:lang w:val="ru-RU"/>
        </w:rPr>
        <w:t>_</w:t>
      </w:r>
      <w:r w:rsidRPr="005952B7">
        <w:t>triggered</w:t>
      </w:r>
      <w:r w:rsidRPr="006426EF">
        <w:rPr>
          <w:lang w:val="ru-RU"/>
        </w:rPr>
        <w:t xml:space="preserve">() – функция, вызываемая при нажатии кнопки «Удалить запись(-и)» или </w:t>
      </w:r>
      <w:r>
        <w:t>Delete</w:t>
      </w:r>
      <w:r w:rsidRPr="006426EF">
        <w:rPr>
          <w:lang w:val="ru-RU"/>
        </w:rPr>
        <w:t xml:space="preserve"> на клавиатуре, которая вызывает окно подтверждения удаления и при положительном ответе удаляет записи и обновляет таблицу.</w:t>
      </w:r>
    </w:p>
    <w:p w14:paraId="459CF190" w14:textId="77777777" w:rsidR="009A71C7" w:rsidRPr="006426EF" w:rsidRDefault="009A71C7" w:rsidP="008B3FC3">
      <w:pPr>
        <w:rPr>
          <w:lang w:val="ru-RU"/>
        </w:rPr>
      </w:pPr>
      <w:r w:rsidRPr="00B4272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5952B7">
        <w:t>on</w:t>
      </w:r>
      <w:r w:rsidRPr="006426EF">
        <w:rPr>
          <w:lang w:val="ru-RU"/>
        </w:rPr>
        <w:t>_</w:t>
      </w:r>
      <w:proofErr w:type="spellStart"/>
      <w:r w:rsidRPr="006C5BEB">
        <w:t>cancelElem</w:t>
      </w:r>
      <w:proofErr w:type="spellEnd"/>
      <w:r w:rsidRPr="006426EF">
        <w:rPr>
          <w:lang w:val="ru-RU"/>
        </w:rPr>
        <w:t>_</w:t>
      </w:r>
      <w:r w:rsidRPr="005952B7">
        <w:t>triggered</w:t>
      </w:r>
      <w:r w:rsidRPr="006426EF">
        <w:rPr>
          <w:lang w:val="ru-RU"/>
        </w:rPr>
        <w:t xml:space="preserve">() – функция, вызываемая при нажатии кнопки «Отменить выделение» или </w:t>
      </w:r>
      <w:r>
        <w:t>Esc</w:t>
      </w:r>
      <w:r w:rsidRPr="006426EF">
        <w:rPr>
          <w:lang w:val="ru-RU"/>
        </w:rPr>
        <w:t xml:space="preserve"> на клавиатуре, которая отменяет выделение записей в таблице.</w:t>
      </w:r>
    </w:p>
    <w:p w14:paraId="2604E0B6" w14:textId="1B7835DC" w:rsidR="009A71C7" w:rsidRPr="006426EF" w:rsidRDefault="009A71C7" w:rsidP="008B3FC3">
      <w:pPr>
        <w:rPr>
          <w:lang w:val="ru-RU"/>
        </w:rPr>
      </w:pPr>
      <w:r w:rsidRPr="00B4272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5952B7">
        <w:t>on</w:t>
      </w:r>
      <w:r w:rsidRPr="006426EF">
        <w:rPr>
          <w:lang w:val="ru-RU"/>
        </w:rPr>
        <w:t>_</w:t>
      </w:r>
      <w:r w:rsidRPr="009A71C7">
        <w:t>guide</w:t>
      </w:r>
      <w:r w:rsidRPr="006426EF">
        <w:rPr>
          <w:lang w:val="ru-RU"/>
        </w:rPr>
        <w:t>_</w:t>
      </w:r>
      <w:r w:rsidRPr="005952B7">
        <w:t>triggered</w:t>
      </w:r>
      <w:r w:rsidRPr="006426EF">
        <w:rPr>
          <w:lang w:val="ru-RU"/>
        </w:rPr>
        <w:t xml:space="preserve">() – функция, вызываемая при нажатии кнопки «Руководство пользователя» или </w:t>
      </w:r>
      <w:r>
        <w:t>F</w:t>
      </w:r>
      <w:r w:rsidRPr="006426EF">
        <w:rPr>
          <w:lang w:val="ru-RU"/>
        </w:rPr>
        <w:t xml:space="preserve">1 на клавиатуре, которая вызывает </w:t>
      </w:r>
      <w:r w:rsidR="002019F7" w:rsidRPr="006426EF">
        <w:rPr>
          <w:lang w:val="ru-RU"/>
        </w:rPr>
        <w:t xml:space="preserve">информационное </w:t>
      </w:r>
      <w:r w:rsidRPr="006426EF">
        <w:rPr>
          <w:lang w:val="ru-RU"/>
        </w:rPr>
        <w:t xml:space="preserve">окно </w:t>
      </w:r>
      <w:r w:rsidR="002019F7" w:rsidRPr="006426EF">
        <w:rPr>
          <w:lang w:val="ru-RU"/>
        </w:rPr>
        <w:t>с необходимыми данными из файла</w:t>
      </w:r>
      <w:r w:rsidRPr="006426EF">
        <w:rPr>
          <w:lang w:val="ru-RU"/>
        </w:rPr>
        <w:t>.</w:t>
      </w:r>
    </w:p>
    <w:p w14:paraId="242D5D31" w14:textId="19FD42D9" w:rsidR="009A71C7" w:rsidRPr="006426EF" w:rsidRDefault="009A71C7" w:rsidP="008B3FC3">
      <w:pPr>
        <w:rPr>
          <w:lang w:val="ru-RU"/>
        </w:rPr>
      </w:pPr>
      <w:r w:rsidRPr="00B4272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5952B7">
        <w:t>on</w:t>
      </w:r>
      <w:r w:rsidRPr="006426EF">
        <w:rPr>
          <w:lang w:val="ru-RU"/>
        </w:rPr>
        <w:t>_</w:t>
      </w:r>
      <w:r w:rsidRPr="009A71C7">
        <w:t>task</w:t>
      </w:r>
      <w:r w:rsidRPr="006426EF">
        <w:rPr>
          <w:lang w:val="ru-RU"/>
        </w:rPr>
        <w:t>_</w:t>
      </w:r>
      <w:r w:rsidRPr="005952B7">
        <w:t>triggered</w:t>
      </w:r>
      <w:r w:rsidRPr="006426EF">
        <w:rPr>
          <w:lang w:val="ru-RU"/>
        </w:rPr>
        <w:t xml:space="preserve">() – функция, вызываемая при нажатии кнопки «Задание» или </w:t>
      </w:r>
      <w:r>
        <w:t>F</w:t>
      </w:r>
      <w:r w:rsidRPr="006426EF">
        <w:rPr>
          <w:lang w:val="ru-RU"/>
        </w:rPr>
        <w:t xml:space="preserve">11 на клавиатуре, которая вызывает </w:t>
      </w:r>
      <w:r w:rsidR="002019F7" w:rsidRPr="006426EF">
        <w:rPr>
          <w:lang w:val="ru-RU"/>
        </w:rPr>
        <w:t>информационное окно с необходимыми данными из файла</w:t>
      </w:r>
      <w:r w:rsidRPr="006426EF">
        <w:rPr>
          <w:lang w:val="ru-RU"/>
        </w:rPr>
        <w:t>.</w:t>
      </w:r>
    </w:p>
    <w:p w14:paraId="7B5CE7AE" w14:textId="526C315B" w:rsidR="009A71C7" w:rsidRPr="006426EF" w:rsidRDefault="009A71C7" w:rsidP="008B3FC3">
      <w:pPr>
        <w:rPr>
          <w:lang w:val="ru-RU"/>
        </w:rPr>
      </w:pPr>
      <w:r w:rsidRPr="00B42723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DF655D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5952B7">
        <w:t>on</w:t>
      </w:r>
      <w:r w:rsidRPr="006426EF">
        <w:rPr>
          <w:lang w:val="ru-RU"/>
        </w:rPr>
        <w:t>_</w:t>
      </w:r>
      <w:r w:rsidRPr="009A71C7">
        <w:t>about</w:t>
      </w:r>
      <w:r w:rsidRPr="006426EF">
        <w:rPr>
          <w:lang w:val="ru-RU"/>
        </w:rPr>
        <w:t>_</w:t>
      </w:r>
      <w:r w:rsidRPr="005952B7">
        <w:t>triggered</w:t>
      </w:r>
      <w:r w:rsidRPr="006426EF">
        <w:rPr>
          <w:lang w:val="ru-RU"/>
        </w:rPr>
        <w:t xml:space="preserve">() – функция, вызываемая при нажатии кнопки «О программе» или </w:t>
      </w:r>
      <w:r>
        <w:t>F</w:t>
      </w:r>
      <w:r w:rsidRPr="006426EF">
        <w:rPr>
          <w:lang w:val="ru-RU"/>
        </w:rPr>
        <w:t xml:space="preserve">12 на клавиатуре, которая </w:t>
      </w:r>
      <w:r w:rsidR="002019F7" w:rsidRPr="006426EF">
        <w:rPr>
          <w:lang w:val="ru-RU"/>
        </w:rPr>
        <w:t>вызывает информационное окно с необходимыми данными</w:t>
      </w:r>
      <w:r w:rsidRPr="006426EF">
        <w:rPr>
          <w:lang w:val="ru-RU"/>
        </w:rPr>
        <w:t>.</w:t>
      </w:r>
    </w:p>
    <w:p w14:paraId="1BAE5584" w14:textId="2AF80B45" w:rsidR="002019F7" w:rsidRPr="006426EF" w:rsidRDefault="002019F7" w:rsidP="008B3FC3">
      <w:pPr>
        <w:rPr>
          <w:lang w:val="ru-RU"/>
        </w:rPr>
      </w:pPr>
      <w:r w:rsidRPr="002019F7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2019F7">
        <w:t>MainWindow</w:t>
      </w:r>
      <w:proofErr w:type="spellEnd"/>
      <w:r w:rsidRPr="006426EF">
        <w:rPr>
          <w:lang w:val="ru-RU"/>
        </w:rPr>
        <w:t>::</w:t>
      </w:r>
      <w:proofErr w:type="gramEnd"/>
      <w:r w:rsidRPr="002019F7">
        <w:t>on</w:t>
      </w:r>
      <w:r w:rsidRPr="006426EF">
        <w:rPr>
          <w:lang w:val="ru-RU"/>
        </w:rPr>
        <w:t>_</w:t>
      </w:r>
      <w:proofErr w:type="spellStart"/>
      <w:r w:rsidRPr="002019F7">
        <w:t>tableWidget</w:t>
      </w:r>
      <w:proofErr w:type="spellEnd"/>
      <w:r w:rsidRPr="006426EF">
        <w:rPr>
          <w:lang w:val="ru-RU"/>
        </w:rPr>
        <w:t>_</w:t>
      </w:r>
      <w:proofErr w:type="spellStart"/>
      <w:r w:rsidRPr="002019F7">
        <w:t>cellDoubleClicked</w:t>
      </w:r>
      <w:proofErr w:type="spellEnd"/>
      <w:r w:rsidRPr="006426EF">
        <w:rPr>
          <w:lang w:val="ru-RU"/>
        </w:rPr>
        <w:t>() – функция, вызываемая при двойном нажатии по элементу таблицы, которая вызывает действие кнопки «Изменить запись» для удобного изменения записи.</w:t>
      </w:r>
    </w:p>
    <w:p w14:paraId="08D52485" w14:textId="26DF2AFA" w:rsidR="002019F7" w:rsidRPr="006426EF" w:rsidRDefault="002019F7" w:rsidP="008B3FC3">
      <w:pPr>
        <w:rPr>
          <w:lang w:val="ru-RU"/>
        </w:rPr>
      </w:pPr>
      <w:r w:rsidRPr="002019F7">
        <w:t>void</w:t>
      </w:r>
      <w:r w:rsidRPr="006426EF">
        <w:rPr>
          <w:lang w:val="ru-RU"/>
        </w:rPr>
        <w:t xml:space="preserve"> </w:t>
      </w:r>
      <w:proofErr w:type="gramStart"/>
      <w:r w:rsidRPr="002019F7">
        <w:t>Info</w:t>
      </w:r>
      <w:r w:rsidRPr="006426EF">
        <w:rPr>
          <w:lang w:val="ru-RU"/>
        </w:rPr>
        <w:t>::</w:t>
      </w:r>
      <w:proofErr w:type="spellStart"/>
      <w:proofErr w:type="gramEnd"/>
      <w:r w:rsidRPr="002019F7">
        <w:t>setData</w:t>
      </w:r>
      <w:proofErr w:type="spellEnd"/>
      <w:r w:rsidRPr="006426EF">
        <w:rPr>
          <w:lang w:val="ru-RU"/>
        </w:rPr>
        <w:t>(</w:t>
      </w:r>
      <w:proofErr w:type="spellStart"/>
      <w:r w:rsidRPr="002019F7">
        <w:t>QString</w:t>
      </w:r>
      <w:proofErr w:type="spellEnd"/>
      <w:r w:rsidRPr="006426EF">
        <w:rPr>
          <w:lang w:val="ru-RU"/>
        </w:rPr>
        <w:t xml:space="preserve"> </w:t>
      </w:r>
      <w:proofErr w:type="spellStart"/>
      <w:r w:rsidRPr="002019F7">
        <w:t>titleText</w:t>
      </w:r>
      <w:proofErr w:type="spellEnd"/>
      <w:r w:rsidRPr="006426EF">
        <w:rPr>
          <w:lang w:val="ru-RU"/>
        </w:rPr>
        <w:t xml:space="preserve">, </w:t>
      </w:r>
      <w:proofErr w:type="spellStart"/>
      <w:r w:rsidRPr="002019F7">
        <w:t>QString</w:t>
      </w:r>
      <w:proofErr w:type="spellEnd"/>
      <w:r w:rsidRPr="006426EF">
        <w:rPr>
          <w:lang w:val="ru-RU"/>
        </w:rPr>
        <w:t xml:space="preserve"> </w:t>
      </w:r>
      <w:proofErr w:type="spellStart"/>
      <w:r w:rsidRPr="002019F7">
        <w:t>labelText</w:t>
      </w:r>
      <w:proofErr w:type="spellEnd"/>
      <w:r w:rsidRPr="006426EF">
        <w:rPr>
          <w:lang w:val="ru-RU"/>
        </w:rPr>
        <w:t xml:space="preserve">) – функция, устанавливающая название окна как </w:t>
      </w:r>
      <w:proofErr w:type="spellStart"/>
      <w:r w:rsidRPr="002019F7">
        <w:t>titleText</w:t>
      </w:r>
      <w:proofErr w:type="spellEnd"/>
      <w:r w:rsidRPr="006426EF">
        <w:rPr>
          <w:lang w:val="ru-RU"/>
        </w:rPr>
        <w:t xml:space="preserve"> и текстовое поле как </w:t>
      </w:r>
      <w:proofErr w:type="spellStart"/>
      <w:r w:rsidRPr="002019F7">
        <w:t>labelText</w:t>
      </w:r>
      <w:proofErr w:type="spellEnd"/>
      <w:r w:rsidRPr="006426EF">
        <w:rPr>
          <w:lang w:val="ru-RU"/>
        </w:rPr>
        <w:t xml:space="preserve"> для модификации информационного окна под необходимую информацию.</w:t>
      </w:r>
    </w:p>
    <w:p w14:paraId="5A808E76" w14:textId="52A9F688" w:rsidR="00C5739F" w:rsidRPr="006426EF" w:rsidRDefault="00C5739F" w:rsidP="008B3FC3">
      <w:pPr>
        <w:rPr>
          <w:lang w:val="ru-RU"/>
        </w:rPr>
      </w:pPr>
      <w:r w:rsidRPr="002019F7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2019F7">
        <w:t>DeleteQuestion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2019F7">
        <w:t>setSize</w:t>
      </w:r>
      <w:proofErr w:type="spellEnd"/>
      <w:r w:rsidRPr="006426EF">
        <w:rPr>
          <w:lang w:val="ru-RU"/>
        </w:rPr>
        <w:t>(</w:t>
      </w:r>
      <w:proofErr w:type="spellStart"/>
      <w:r w:rsidRPr="002019F7">
        <w:t>uint</w:t>
      </w:r>
      <w:proofErr w:type="spellEnd"/>
      <w:r w:rsidRPr="006426EF">
        <w:rPr>
          <w:lang w:val="ru-RU"/>
        </w:rPr>
        <w:t>32_</w:t>
      </w:r>
      <w:r w:rsidRPr="002019F7">
        <w:t>t</w:t>
      </w:r>
      <w:r w:rsidRPr="006426EF">
        <w:rPr>
          <w:lang w:val="ru-RU"/>
        </w:rPr>
        <w:t xml:space="preserve"> </w:t>
      </w:r>
      <w:r w:rsidRPr="002019F7">
        <w:t>s</w:t>
      </w:r>
      <w:r w:rsidRPr="006426EF">
        <w:rPr>
          <w:lang w:val="ru-RU"/>
        </w:rPr>
        <w:t xml:space="preserve">) – функция, изменяющая текстовое поле в случае, если удаляемых записей </w:t>
      </w:r>
      <w:r w:rsidRPr="002019F7">
        <w:t>s</w:t>
      </w:r>
      <w:r w:rsidRPr="006426EF">
        <w:rPr>
          <w:lang w:val="ru-RU"/>
        </w:rPr>
        <w:t xml:space="preserve"> больше, чем одна.</w:t>
      </w:r>
    </w:p>
    <w:p w14:paraId="3D106C81" w14:textId="6DD08893" w:rsidR="002019F7" w:rsidRPr="006426EF" w:rsidRDefault="002019F7" w:rsidP="008B3FC3">
      <w:pPr>
        <w:rPr>
          <w:lang w:val="ru-RU"/>
        </w:rPr>
      </w:pPr>
      <w:r w:rsidRPr="002019F7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2019F7">
        <w:t>DeleteQuestion</w:t>
      </w:r>
      <w:proofErr w:type="spellEnd"/>
      <w:r w:rsidRPr="006426EF">
        <w:rPr>
          <w:lang w:val="ru-RU"/>
        </w:rPr>
        <w:t>::</w:t>
      </w:r>
      <w:proofErr w:type="gramEnd"/>
      <w:r w:rsidR="00C5739F" w:rsidRPr="002019F7">
        <w:t>on</w:t>
      </w:r>
      <w:r w:rsidR="00C5739F" w:rsidRPr="006426EF">
        <w:rPr>
          <w:lang w:val="ru-RU"/>
        </w:rPr>
        <w:t>_</w:t>
      </w:r>
      <w:proofErr w:type="spellStart"/>
      <w:r w:rsidR="00C5739F" w:rsidRPr="002019F7">
        <w:t>okButton</w:t>
      </w:r>
      <w:proofErr w:type="spellEnd"/>
      <w:r w:rsidR="00C5739F" w:rsidRPr="006426EF">
        <w:rPr>
          <w:lang w:val="ru-RU"/>
        </w:rPr>
        <w:t>_</w:t>
      </w:r>
      <w:r w:rsidR="00C5739F" w:rsidRPr="002019F7">
        <w:t>clicked</w:t>
      </w:r>
      <w:r w:rsidR="00C5739F" w:rsidRPr="006426EF">
        <w:rPr>
          <w:lang w:val="ru-RU"/>
        </w:rPr>
        <w:t>()</w:t>
      </w:r>
      <w:r w:rsidRPr="006426EF">
        <w:rPr>
          <w:lang w:val="ru-RU"/>
        </w:rPr>
        <w:t xml:space="preserve"> – функция, вызываемая при нажатии кнопки «Да», которая записывает подтверждение и закрывает окно.</w:t>
      </w:r>
    </w:p>
    <w:p w14:paraId="016E98C6" w14:textId="04100C1A" w:rsidR="002019F7" w:rsidRPr="006426EF" w:rsidRDefault="002019F7" w:rsidP="008B3FC3">
      <w:pPr>
        <w:rPr>
          <w:lang w:val="ru-RU"/>
        </w:rPr>
      </w:pPr>
      <w:r w:rsidRPr="002019F7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2019F7">
        <w:t>DeleteQuestion</w:t>
      </w:r>
      <w:proofErr w:type="spellEnd"/>
      <w:r w:rsidRPr="006426EF">
        <w:rPr>
          <w:lang w:val="ru-RU"/>
        </w:rPr>
        <w:t>::</w:t>
      </w:r>
      <w:proofErr w:type="gramEnd"/>
      <w:r w:rsidRPr="002019F7">
        <w:t>on</w:t>
      </w:r>
      <w:r w:rsidRPr="006426EF">
        <w:rPr>
          <w:lang w:val="ru-RU"/>
        </w:rPr>
        <w:t>_</w:t>
      </w:r>
      <w:proofErr w:type="spellStart"/>
      <w:r w:rsidR="00C5739F" w:rsidRPr="00C5739F">
        <w:t>cancelButton</w:t>
      </w:r>
      <w:proofErr w:type="spellEnd"/>
      <w:r w:rsidRPr="006426EF">
        <w:rPr>
          <w:lang w:val="ru-RU"/>
        </w:rPr>
        <w:t>_</w:t>
      </w:r>
      <w:r w:rsidRPr="002019F7">
        <w:t>clicked</w:t>
      </w:r>
      <w:r w:rsidRPr="006426EF">
        <w:rPr>
          <w:lang w:val="ru-RU"/>
        </w:rPr>
        <w:t xml:space="preserve">() – </w:t>
      </w:r>
      <w:r w:rsidR="00C5739F" w:rsidRPr="006426EF">
        <w:rPr>
          <w:lang w:val="ru-RU"/>
        </w:rPr>
        <w:t>функция, вызываемая при нажатии кнопки «Отмена», которая закрывает окно</w:t>
      </w:r>
      <w:r w:rsidRPr="006426EF">
        <w:rPr>
          <w:lang w:val="ru-RU"/>
        </w:rPr>
        <w:t>.</w:t>
      </w:r>
    </w:p>
    <w:p w14:paraId="46E83857" w14:textId="185EFF6E" w:rsidR="00C5739F" w:rsidRPr="006426EF" w:rsidRDefault="00C5739F" w:rsidP="008B3FC3">
      <w:pPr>
        <w:rPr>
          <w:lang w:val="ru-RU"/>
        </w:rPr>
      </w:pPr>
      <w:r w:rsidRPr="002019F7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C5739F">
        <w:t>ChartDialog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C5739F">
        <w:t>addData</w:t>
      </w:r>
      <w:proofErr w:type="spellEnd"/>
      <w:r w:rsidRPr="006426EF">
        <w:rPr>
          <w:lang w:val="ru-RU"/>
        </w:rPr>
        <w:t>(</w:t>
      </w:r>
      <w:proofErr w:type="spellStart"/>
      <w:r w:rsidRPr="00C5739F">
        <w:t>QList</w:t>
      </w:r>
      <w:proofErr w:type="spellEnd"/>
      <w:r w:rsidRPr="006426EF">
        <w:rPr>
          <w:lang w:val="ru-RU"/>
        </w:rPr>
        <w:t>&lt;</w:t>
      </w:r>
      <w:proofErr w:type="spellStart"/>
      <w:r w:rsidRPr="00C5739F">
        <w:t>uint</w:t>
      </w:r>
      <w:proofErr w:type="spellEnd"/>
      <w:r w:rsidRPr="006426EF">
        <w:rPr>
          <w:lang w:val="ru-RU"/>
        </w:rPr>
        <w:t>16_</w:t>
      </w:r>
      <w:r w:rsidRPr="00C5739F">
        <w:t>t</w:t>
      </w:r>
      <w:r w:rsidRPr="006426EF">
        <w:rPr>
          <w:lang w:val="ru-RU"/>
        </w:rPr>
        <w:t xml:space="preserve">&gt; </w:t>
      </w:r>
      <w:r w:rsidRPr="00C5739F">
        <w:t>y</w:t>
      </w:r>
      <w:r w:rsidRPr="006426EF">
        <w:rPr>
          <w:lang w:val="ru-RU"/>
        </w:rPr>
        <w:t xml:space="preserve">, </w:t>
      </w:r>
      <w:proofErr w:type="spellStart"/>
      <w:r w:rsidRPr="00C5739F">
        <w:t>QList</w:t>
      </w:r>
      <w:proofErr w:type="spellEnd"/>
      <w:r w:rsidRPr="006426EF">
        <w:rPr>
          <w:lang w:val="ru-RU"/>
        </w:rPr>
        <w:t>&lt;</w:t>
      </w:r>
      <w:proofErr w:type="spellStart"/>
      <w:r w:rsidRPr="00C5739F">
        <w:t>uint</w:t>
      </w:r>
      <w:proofErr w:type="spellEnd"/>
      <w:r w:rsidRPr="006426EF">
        <w:rPr>
          <w:lang w:val="ru-RU"/>
        </w:rPr>
        <w:t>32_</w:t>
      </w:r>
      <w:r w:rsidRPr="00C5739F">
        <w:t>t</w:t>
      </w:r>
      <w:r w:rsidRPr="006426EF">
        <w:rPr>
          <w:lang w:val="ru-RU"/>
        </w:rPr>
        <w:t xml:space="preserve">&gt; </w:t>
      </w:r>
      <w:r w:rsidRPr="00C5739F">
        <w:t>p</w:t>
      </w:r>
      <w:r w:rsidRPr="006426EF">
        <w:rPr>
          <w:lang w:val="ru-RU"/>
        </w:rPr>
        <w:t xml:space="preserve">) – функция, устанавливающая передаваемые отсортированные массивы годов </w:t>
      </w:r>
      <w:r>
        <w:t>y</w:t>
      </w:r>
      <w:r w:rsidRPr="006426EF">
        <w:rPr>
          <w:lang w:val="ru-RU"/>
        </w:rPr>
        <w:t xml:space="preserve"> и средних цен </w:t>
      </w:r>
      <w:r>
        <w:t>p</w:t>
      </w:r>
      <w:r w:rsidRPr="006426EF">
        <w:rPr>
          <w:lang w:val="ru-RU"/>
        </w:rPr>
        <w:t xml:space="preserve"> в переменные класса для последующей отрисовки диаграммы, находит количество полос, максимальную цену, устанавливает подписи и модифицирует слайдер в зависимости от количества полос.</w:t>
      </w:r>
    </w:p>
    <w:p w14:paraId="245A0042" w14:textId="064B5E56" w:rsidR="00C5739F" w:rsidRPr="006426EF" w:rsidRDefault="00C5739F" w:rsidP="008B3FC3">
      <w:pPr>
        <w:rPr>
          <w:lang w:val="ru-RU"/>
        </w:rPr>
      </w:pPr>
      <w:r w:rsidRPr="00C5739F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C5739F">
        <w:t>ChartDialog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C5739F">
        <w:t>paintEvent</w:t>
      </w:r>
      <w:proofErr w:type="spellEnd"/>
      <w:r w:rsidRPr="006426EF">
        <w:rPr>
          <w:lang w:val="ru-RU"/>
        </w:rPr>
        <w:t>(</w:t>
      </w:r>
      <w:proofErr w:type="spellStart"/>
      <w:r w:rsidRPr="00C5739F">
        <w:t>QPaintEvent</w:t>
      </w:r>
      <w:proofErr w:type="spellEnd"/>
      <w:r w:rsidRPr="006426EF">
        <w:rPr>
          <w:lang w:val="ru-RU"/>
        </w:rPr>
        <w:t xml:space="preserve"> *</w:t>
      </w:r>
      <w:r w:rsidRPr="00C5739F">
        <w:t>e</w:t>
      </w:r>
      <w:r w:rsidRPr="006426EF">
        <w:rPr>
          <w:lang w:val="ru-RU"/>
        </w:rPr>
        <w:t xml:space="preserve">) – функция, вызываемая при открытии окна и его обновлении, которая </w:t>
      </w:r>
      <w:proofErr w:type="spellStart"/>
      <w:r w:rsidRPr="006426EF">
        <w:rPr>
          <w:lang w:val="ru-RU"/>
        </w:rPr>
        <w:t>отрисовывает</w:t>
      </w:r>
      <w:proofErr w:type="spellEnd"/>
      <w:r w:rsidRPr="006426EF">
        <w:rPr>
          <w:lang w:val="ru-RU"/>
        </w:rPr>
        <w:t xml:space="preserve"> диаграмму.</w:t>
      </w:r>
    </w:p>
    <w:p w14:paraId="146ECBA2" w14:textId="1F0E2B5A" w:rsidR="00C5739F" w:rsidRPr="006426EF" w:rsidRDefault="00C5739F" w:rsidP="008B3FC3">
      <w:pPr>
        <w:rPr>
          <w:lang w:val="ru-RU"/>
        </w:rPr>
      </w:pPr>
      <w:r w:rsidRPr="00C5739F">
        <w:lastRenderedPageBreak/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C5739F">
        <w:t>ChartDialog</w:t>
      </w:r>
      <w:proofErr w:type="spellEnd"/>
      <w:r w:rsidRPr="006426EF">
        <w:rPr>
          <w:lang w:val="ru-RU"/>
        </w:rPr>
        <w:t>::</w:t>
      </w:r>
      <w:proofErr w:type="gramEnd"/>
      <w:r w:rsidRPr="00C5739F">
        <w:t>on</w:t>
      </w:r>
      <w:r w:rsidRPr="006426EF">
        <w:rPr>
          <w:lang w:val="ru-RU"/>
        </w:rPr>
        <w:t>_</w:t>
      </w:r>
      <w:proofErr w:type="spellStart"/>
      <w:r w:rsidRPr="00C5739F">
        <w:t>horizontalSlider</w:t>
      </w:r>
      <w:proofErr w:type="spellEnd"/>
      <w:r w:rsidRPr="006426EF">
        <w:rPr>
          <w:lang w:val="ru-RU"/>
        </w:rPr>
        <w:t>_</w:t>
      </w:r>
      <w:proofErr w:type="spellStart"/>
      <w:r w:rsidRPr="00C5739F">
        <w:t>sliderMoved</w:t>
      </w:r>
      <w:proofErr w:type="spellEnd"/>
      <w:r w:rsidRPr="006426EF">
        <w:rPr>
          <w:lang w:val="ru-RU"/>
        </w:rPr>
        <w:t>(</w:t>
      </w:r>
      <w:r w:rsidRPr="00C5739F">
        <w:t>int</w:t>
      </w:r>
      <w:r w:rsidRPr="006426EF">
        <w:rPr>
          <w:lang w:val="ru-RU"/>
        </w:rPr>
        <w:t xml:space="preserve"> </w:t>
      </w:r>
      <w:r w:rsidRPr="00C5739F">
        <w:t>position</w:t>
      </w:r>
      <w:r w:rsidRPr="006426EF">
        <w:rPr>
          <w:lang w:val="ru-RU"/>
        </w:rPr>
        <w:t xml:space="preserve">) – функция, вызываемая при движении слайдера, которая обновляет </w:t>
      </w:r>
      <w:r w:rsidR="00A349D8" w:rsidRPr="006426EF">
        <w:rPr>
          <w:lang w:val="ru-RU"/>
        </w:rPr>
        <w:t>данные о смещении и обновляет окно графика</w:t>
      </w:r>
      <w:r w:rsidRPr="006426EF">
        <w:rPr>
          <w:lang w:val="ru-RU"/>
        </w:rPr>
        <w:t>.</w:t>
      </w:r>
    </w:p>
    <w:p w14:paraId="7DA1E08D" w14:textId="73A3719B" w:rsidR="00A349D8" w:rsidRPr="006426EF" w:rsidRDefault="00A349D8" w:rsidP="008B3FC3">
      <w:pPr>
        <w:rPr>
          <w:lang w:val="ru-RU"/>
        </w:rPr>
      </w:pPr>
      <w:r w:rsidRPr="00A349D8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A349D8">
        <w:t>AddDialog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A349D8">
        <w:t>setItAsEditor</w:t>
      </w:r>
      <w:proofErr w:type="spellEnd"/>
      <w:r w:rsidRPr="006426EF">
        <w:rPr>
          <w:lang w:val="ru-RU"/>
        </w:rPr>
        <w:t>(</w:t>
      </w:r>
      <w:proofErr w:type="spellStart"/>
      <w:r w:rsidRPr="00A349D8">
        <w:t>QList</w:t>
      </w:r>
      <w:proofErr w:type="spellEnd"/>
      <w:r w:rsidRPr="006426EF">
        <w:rPr>
          <w:lang w:val="ru-RU"/>
        </w:rPr>
        <w:t>&lt;</w:t>
      </w:r>
      <w:proofErr w:type="spellStart"/>
      <w:r w:rsidRPr="00A349D8">
        <w:t>QTableWidgetItem</w:t>
      </w:r>
      <w:proofErr w:type="spellEnd"/>
      <w:r w:rsidRPr="006426EF">
        <w:rPr>
          <w:lang w:val="ru-RU"/>
        </w:rPr>
        <w:t xml:space="preserve"> *&gt; </w:t>
      </w:r>
      <w:r w:rsidRPr="00A349D8">
        <w:t>row</w:t>
      </w:r>
      <w:r w:rsidRPr="006426EF">
        <w:rPr>
          <w:lang w:val="ru-RU"/>
        </w:rPr>
        <w:t xml:space="preserve">) – функция, которая делает окно изменяемым запись, устанавливает данные </w:t>
      </w:r>
      <w:r w:rsidRPr="00A349D8">
        <w:t>row</w:t>
      </w:r>
      <w:r w:rsidRPr="006426EF">
        <w:rPr>
          <w:lang w:val="ru-RU"/>
        </w:rPr>
        <w:t xml:space="preserve"> выбранной записи в поля ввода для удобства.</w:t>
      </w:r>
    </w:p>
    <w:p w14:paraId="4C607826" w14:textId="52870372" w:rsidR="00A349D8" w:rsidRPr="006426EF" w:rsidRDefault="00A349D8" w:rsidP="008B3FC3">
      <w:pPr>
        <w:rPr>
          <w:lang w:val="ru-RU"/>
        </w:rPr>
      </w:pPr>
      <w:r w:rsidRPr="00A349D8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A349D8">
        <w:t>AddDialog</w:t>
      </w:r>
      <w:proofErr w:type="spellEnd"/>
      <w:r w:rsidRPr="006426EF">
        <w:rPr>
          <w:lang w:val="ru-RU"/>
        </w:rPr>
        <w:t>::</w:t>
      </w:r>
      <w:proofErr w:type="spellStart"/>
      <w:proofErr w:type="gramEnd"/>
      <w:r w:rsidRPr="00A349D8">
        <w:t>setData</w:t>
      </w:r>
      <w:proofErr w:type="spellEnd"/>
      <w:r w:rsidRPr="006426EF">
        <w:rPr>
          <w:lang w:val="ru-RU"/>
        </w:rPr>
        <w:t>(</w:t>
      </w:r>
      <w:proofErr w:type="spellStart"/>
      <w:r w:rsidRPr="00A349D8">
        <w:t>QString</w:t>
      </w:r>
      <w:proofErr w:type="spellEnd"/>
      <w:r w:rsidRPr="006426EF">
        <w:rPr>
          <w:lang w:val="ru-RU"/>
        </w:rPr>
        <w:t xml:space="preserve"> </w:t>
      </w:r>
      <w:proofErr w:type="spellStart"/>
      <w:r w:rsidRPr="00A349D8">
        <w:t>nowFile</w:t>
      </w:r>
      <w:proofErr w:type="spellEnd"/>
      <w:r w:rsidRPr="006426EF">
        <w:rPr>
          <w:lang w:val="ru-RU"/>
        </w:rPr>
        <w:t xml:space="preserve">, </w:t>
      </w:r>
      <w:proofErr w:type="spellStart"/>
      <w:r w:rsidRPr="00A349D8">
        <w:t>QString</w:t>
      </w:r>
      <w:proofErr w:type="spellEnd"/>
      <w:r w:rsidRPr="006426EF">
        <w:rPr>
          <w:lang w:val="ru-RU"/>
        </w:rPr>
        <w:t xml:space="preserve"> </w:t>
      </w:r>
      <w:proofErr w:type="spellStart"/>
      <w:r w:rsidRPr="00A349D8">
        <w:t>defFile</w:t>
      </w:r>
      <w:proofErr w:type="spellEnd"/>
      <w:r w:rsidRPr="006426EF">
        <w:rPr>
          <w:lang w:val="ru-RU"/>
        </w:rPr>
        <w:t xml:space="preserve">) – функция, которая устанавливает данные о текущем </w:t>
      </w:r>
      <w:proofErr w:type="spellStart"/>
      <w:r w:rsidRPr="00A349D8">
        <w:t>nowFile</w:t>
      </w:r>
      <w:proofErr w:type="spellEnd"/>
      <w:r w:rsidRPr="006426EF">
        <w:rPr>
          <w:lang w:val="ru-RU"/>
        </w:rPr>
        <w:t xml:space="preserve"> и главном </w:t>
      </w:r>
      <w:proofErr w:type="spellStart"/>
      <w:r w:rsidRPr="00A349D8">
        <w:t>defFile</w:t>
      </w:r>
      <w:proofErr w:type="spellEnd"/>
      <w:r w:rsidRPr="006426EF">
        <w:rPr>
          <w:lang w:val="ru-RU"/>
        </w:rPr>
        <w:t xml:space="preserve"> файлах.</w:t>
      </w:r>
    </w:p>
    <w:p w14:paraId="3701B344" w14:textId="4E4E14FF" w:rsidR="002019F7" w:rsidRPr="006426EF" w:rsidRDefault="00A349D8" w:rsidP="008B3FC3">
      <w:pPr>
        <w:rPr>
          <w:lang w:val="ru-RU"/>
        </w:rPr>
      </w:pPr>
      <w:r w:rsidRPr="00A349D8">
        <w:t>void</w:t>
      </w:r>
      <w:r w:rsidRPr="006426EF">
        <w:rPr>
          <w:lang w:val="ru-RU"/>
        </w:rPr>
        <w:t xml:space="preserve"> </w:t>
      </w:r>
      <w:proofErr w:type="spellStart"/>
      <w:proofErr w:type="gramStart"/>
      <w:r w:rsidRPr="00A349D8">
        <w:t>AddDialog</w:t>
      </w:r>
      <w:proofErr w:type="spellEnd"/>
      <w:r w:rsidRPr="006426EF">
        <w:rPr>
          <w:lang w:val="ru-RU"/>
        </w:rPr>
        <w:t>::</w:t>
      </w:r>
      <w:proofErr w:type="gramEnd"/>
      <w:r w:rsidRPr="00A349D8">
        <w:t>on</w:t>
      </w:r>
      <w:r w:rsidRPr="006426EF">
        <w:rPr>
          <w:lang w:val="ru-RU"/>
        </w:rPr>
        <w:t>_</w:t>
      </w:r>
      <w:proofErr w:type="spellStart"/>
      <w:r w:rsidRPr="00A349D8">
        <w:t>changeButton</w:t>
      </w:r>
      <w:proofErr w:type="spellEnd"/>
      <w:r w:rsidRPr="006426EF">
        <w:rPr>
          <w:lang w:val="ru-RU"/>
        </w:rPr>
        <w:t>_</w:t>
      </w:r>
      <w:r w:rsidRPr="00A349D8">
        <w:t>clicked</w:t>
      </w:r>
      <w:r w:rsidRPr="006426EF">
        <w:rPr>
          <w:lang w:val="ru-RU"/>
        </w:rPr>
        <w:t>() – функция, вызываемая при нажатии кнопки, которая добавляет или изменяет запись и закрывает окно.</w:t>
      </w:r>
    </w:p>
    <w:p w14:paraId="15F153F7" w14:textId="398FB3B7" w:rsidR="00B42723" w:rsidRPr="006426EF" w:rsidRDefault="00B42723" w:rsidP="008B3FC3">
      <w:pPr>
        <w:rPr>
          <w:lang w:val="ru-RU"/>
        </w:rPr>
      </w:pPr>
    </w:p>
    <w:p w14:paraId="35A0CBEB" w14:textId="4122FB0B" w:rsidR="00A70545" w:rsidRPr="006426EF" w:rsidRDefault="00203487" w:rsidP="008B3FC3">
      <w:pPr>
        <w:pStyle w:val="1"/>
        <w:rPr>
          <w:lang w:val="ru-RU"/>
        </w:rPr>
      </w:pPr>
      <w:r w:rsidRPr="006426EF">
        <w:rPr>
          <w:lang w:val="ru-RU"/>
        </w:rPr>
        <w:br w:type="page"/>
      </w:r>
      <w:bookmarkStart w:id="31" w:name="_Toc72260164"/>
      <w:bookmarkStart w:id="32" w:name="_Toc72508125"/>
      <w:bookmarkStart w:id="33" w:name="_Toc72587820"/>
      <w:bookmarkStart w:id="34" w:name="_Toc72594476"/>
      <w:r w:rsidR="00026D38" w:rsidRPr="006426EF">
        <w:rPr>
          <w:lang w:val="ru-RU"/>
        </w:rPr>
        <w:lastRenderedPageBreak/>
        <w:t>Таблица тестов</w:t>
      </w:r>
      <w:bookmarkEnd w:id="31"/>
      <w:bookmarkEnd w:id="32"/>
      <w:bookmarkEnd w:id="33"/>
      <w:r w:rsidR="007047BE" w:rsidRPr="006426EF">
        <w:rPr>
          <w:lang w:val="ru-RU"/>
        </w:rPr>
        <w:t xml:space="preserve"> и результаты тестирования, результаты работы программы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1"/>
        <w:gridCol w:w="3208"/>
        <w:gridCol w:w="3209"/>
      </w:tblGrid>
      <w:tr w:rsidR="009239A2" w:rsidRPr="00653799" w14:paraId="2434AF3F" w14:textId="77777777" w:rsidTr="0077719A">
        <w:tc>
          <w:tcPr>
            <w:tcW w:w="3211" w:type="dxa"/>
            <w:shd w:val="clear" w:color="auto" w:fill="auto"/>
          </w:tcPr>
          <w:p w14:paraId="62E4E829" w14:textId="2E094636" w:rsidR="009239A2" w:rsidRPr="0077719A" w:rsidRDefault="0077719A" w:rsidP="008B3FC3">
            <w:proofErr w:type="spellStart"/>
            <w:r w:rsidRPr="0077719A">
              <w:t>Действие</w:t>
            </w:r>
            <w:proofErr w:type="spellEnd"/>
          </w:p>
        </w:tc>
        <w:tc>
          <w:tcPr>
            <w:tcW w:w="3208" w:type="dxa"/>
            <w:shd w:val="clear" w:color="auto" w:fill="auto"/>
          </w:tcPr>
          <w:p w14:paraId="02AB53ED" w14:textId="56FB9CFB" w:rsidR="009239A2" w:rsidRPr="0077719A" w:rsidRDefault="0077719A" w:rsidP="008B3FC3">
            <w:proofErr w:type="spellStart"/>
            <w:r w:rsidRPr="0077719A">
              <w:t>О</w:t>
            </w:r>
            <w:r w:rsidR="009239A2" w:rsidRPr="0077719A">
              <w:t>жидание</w:t>
            </w:r>
            <w:proofErr w:type="spellEnd"/>
          </w:p>
        </w:tc>
        <w:tc>
          <w:tcPr>
            <w:tcW w:w="3209" w:type="dxa"/>
            <w:shd w:val="clear" w:color="auto" w:fill="auto"/>
          </w:tcPr>
          <w:p w14:paraId="01BF5536" w14:textId="77777777" w:rsidR="009239A2" w:rsidRPr="0077719A" w:rsidRDefault="009239A2" w:rsidP="008B3FC3">
            <w:proofErr w:type="spellStart"/>
            <w:r w:rsidRPr="0077719A">
              <w:t>Результат</w:t>
            </w:r>
            <w:proofErr w:type="spellEnd"/>
          </w:p>
        </w:tc>
      </w:tr>
      <w:tr w:rsidR="009239A2" w:rsidRPr="00653799" w14:paraId="278E4C89" w14:textId="77777777" w:rsidTr="0077719A">
        <w:tc>
          <w:tcPr>
            <w:tcW w:w="3211" w:type="dxa"/>
            <w:shd w:val="clear" w:color="auto" w:fill="auto"/>
          </w:tcPr>
          <w:p w14:paraId="1433B7F6" w14:textId="18BFFD7A" w:rsidR="009239A2" w:rsidRPr="00653799" w:rsidRDefault="0077719A" w:rsidP="00B659FA">
            <w:pPr>
              <w:ind w:firstLine="0"/>
            </w:pPr>
            <w:proofErr w:type="spellStart"/>
            <w:r>
              <w:t>Открытие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  <w:r>
              <w:t xml:space="preserve"> </w:t>
            </w:r>
            <w:proofErr w:type="spellStart"/>
            <w:r>
              <w:t>впервые</w:t>
            </w:r>
            <w:proofErr w:type="spellEnd"/>
          </w:p>
        </w:tc>
        <w:tc>
          <w:tcPr>
            <w:tcW w:w="3208" w:type="dxa"/>
            <w:shd w:val="clear" w:color="auto" w:fill="auto"/>
          </w:tcPr>
          <w:p w14:paraId="1F250D6B" w14:textId="66AAF3EC" w:rsidR="009239A2" w:rsidRPr="006426EF" w:rsidRDefault="0077719A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Предупреждение об отсутствии стандартной БД, её создание и открытие программы</w:t>
            </w:r>
          </w:p>
        </w:tc>
        <w:tc>
          <w:tcPr>
            <w:tcW w:w="3209" w:type="dxa"/>
            <w:shd w:val="clear" w:color="auto" w:fill="auto"/>
          </w:tcPr>
          <w:p w14:paraId="0B71CB3B" w14:textId="39395B59" w:rsidR="009239A2" w:rsidRPr="00653799" w:rsidRDefault="0077719A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7F499E">
              <w:t xml:space="preserve"> (</w:t>
            </w:r>
            <w:proofErr w:type="spellStart"/>
            <w:r w:rsidR="007F499E">
              <w:t>рисунки</w:t>
            </w:r>
            <w:proofErr w:type="spellEnd"/>
            <w:r w:rsidR="007F499E">
              <w:t xml:space="preserve"> 2, 3)</w:t>
            </w:r>
          </w:p>
        </w:tc>
      </w:tr>
      <w:tr w:rsidR="009239A2" w:rsidRPr="00653799" w14:paraId="45B6A370" w14:textId="77777777" w:rsidTr="0077719A">
        <w:tc>
          <w:tcPr>
            <w:tcW w:w="3211" w:type="dxa"/>
            <w:shd w:val="clear" w:color="auto" w:fill="auto"/>
          </w:tcPr>
          <w:p w14:paraId="191ADCCB" w14:textId="549DDB66" w:rsidR="009239A2" w:rsidRPr="00A061F6" w:rsidRDefault="007047BE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 xml:space="preserve">Нажатие на кнопку меню «Добавить запись». </w:t>
            </w:r>
            <w:r w:rsidRPr="00B15947">
              <w:rPr>
                <w:lang w:val="ru-RU"/>
              </w:rPr>
              <w:t xml:space="preserve">Нажатие клавиш </w:t>
            </w:r>
            <w:r>
              <w:t>Ctrl</w:t>
            </w:r>
            <w:r w:rsidRPr="00B15947">
              <w:rPr>
                <w:lang w:val="ru-RU"/>
              </w:rPr>
              <w:t>+</w:t>
            </w:r>
            <w:r w:rsidR="00A061F6">
              <w:t>A</w:t>
            </w:r>
          </w:p>
        </w:tc>
        <w:tc>
          <w:tcPr>
            <w:tcW w:w="3208" w:type="dxa"/>
            <w:shd w:val="clear" w:color="auto" w:fill="auto"/>
          </w:tcPr>
          <w:p w14:paraId="369513FD" w14:textId="0606880E" w:rsidR="009239A2" w:rsidRPr="006426EF" w:rsidRDefault="007047BE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Добавление записи в отдельном диалоговом окне</w:t>
            </w:r>
          </w:p>
        </w:tc>
        <w:tc>
          <w:tcPr>
            <w:tcW w:w="3209" w:type="dxa"/>
            <w:shd w:val="clear" w:color="auto" w:fill="auto"/>
          </w:tcPr>
          <w:p w14:paraId="1CD8D6D6" w14:textId="36D1D934" w:rsidR="009239A2" w:rsidRPr="00653799" w:rsidRDefault="007047BE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7F499E">
              <w:t xml:space="preserve"> (</w:t>
            </w:r>
            <w:proofErr w:type="spellStart"/>
            <w:r w:rsidR="007F499E">
              <w:t>рисунки</w:t>
            </w:r>
            <w:proofErr w:type="spellEnd"/>
            <w:r w:rsidR="007F499E">
              <w:t xml:space="preserve"> 4, 5)</w:t>
            </w:r>
          </w:p>
        </w:tc>
      </w:tr>
      <w:tr w:rsidR="007047BE" w:rsidRPr="00653799" w14:paraId="7384F19D" w14:textId="77777777" w:rsidTr="0077719A">
        <w:tc>
          <w:tcPr>
            <w:tcW w:w="3211" w:type="dxa"/>
            <w:shd w:val="clear" w:color="auto" w:fill="auto"/>
          </w:tcPr>
          <w:p w14:paraId="0AA8D569" w14:textId="76DA39B9" w:rsidR="007047BE" w:rsidRPr="00B15947" w:rsidRDefault="007047BE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 xml:space="preserve">Нажатие на кнопку меню «Изменить запись». </w:t>
            </w:r>
            <w:r w:rsidRPr="00B15947">
              <w:rPr>
                <w:lang w:val="ru-RU"/>
              </w:rPr>
              <w:t xml:space="preserve">Нажатие клавиши </w:t>
            </w:r>
            <w:r>
              <w:t>Enter</w:t>
            </w:r>
          </w:p>
        </w:tc>
        <w:tc>
          <w:tcPr>
            <w:tcW w:w="3208" w:type="dxa"/>
            <w:shd w:val="clear" w:color="auto" w:fill="auto"/>
          </w:tcPr>
          <w:p w14:paraId="0A0FC8D5" w14:textId="399452BA" w:rsidR="007047BE" w:rsidRPr="006426EF" w:rsidRDefault="007047BE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Изменение записи в отдельном диалоговом окне</w:t>
            </w:r>
          </w:p>
        </w:tc>
        <w:tc>
          <w:tcPr>
            <w:tcW w:w="3209" w:type="dxa"/>
            <w:shd w:val="clear" w:color="auto" w:fill="auto"/>
          </w:tcPr>
          <w:p w14:paraId="5E4AB815" w14:textId="2771823E" w:rsidR="007047BE" w:rsidRPr="00653799" w:rsidRDefault="007F499E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>
              <w:t xml:space="preserve"> (</w:t>
            </w:r>
            <w:proofErr w:type="spellStart"/>
            <w:r>
              <w:t>рисунок</w:t>
            </w:r>
            <w:proofErr w:type="spellEnd"/>
            <w:r>
              <w:t xml:space="preserve"> 6)</w:t>
            </w:r>
          </w:p>
        </w:tc>
      </w:tr>
      <w:tr w:rsidR="007047BE" w:rsidRPr="00653799" w14:paraId="7FD915A5" w14:textId="77777777" w:rsidTr="0077719A">
        <w:tc>
          <w:tcPr>
            <w:tcW w:w="3211" w:type="dxa"/>
            <w:shd w:val="clear" w:color="auto" w:fill="auto"/>
          </w:tcPr>
          <w:p w14:paraId="4E361B21" w14:textId="029C2ED9" w:rsidR="007047BE" w:rsidRPr="007F499E" w:rsidRDefault="007047BE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 xml:space="preserve">Нажатие на кнопку меню «Удалить запись». </w:t>
            </w:r>
            <w:r w:rsidRPr="00B15947">
              <w:rPr>
                <w:lang w:val="ru-RU"/>
              </w:rPr>
              <w:t xml:space="preserve">Нажатие клавиши </w:t>
            </w:r>
            <w:r>
              <w:t>Delete</w:t>
            </w:r>
          </w:p>
        </w:tc>
        <w:tc>
          <w:tcPr>
            <w:tcW w:w="3208" w:type="dxa"/>
            <w:shd w:val="clear" w:color="auto" w:fill="auto"/>
          </w:tcPr>
          <w:p w14:paraId="0CBBAE03" w14:textId="2D62BAAE" w:rsidR="007047BE" w:rsidRPr="006426EF" w:rsidRDefault="007047BE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Удаление записи с предварительным подтверждением</w:t>
            </w:r>
          </w:p>
        </w:tc>
        <w:tc>
          <w:tcPr>
            <w:tcW w:w="3209" w:type="dxa"/>
            <w:shd w:val="clear" w:color="auto" w:fill="auto"/>
          </w:tcPr>
          <w:p w14:paraId="45058556" w14:textId="370C573F" w:rsidR="007047BE" w:rsidRPr="00653799" w:rsidRDefault="007047BE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7F499E">
              <w:t xml:space="preserve"> (</w:t>
            </w:r>
            <w:proofErr w:type="spellStart"/>
            <w:r w:rsidR="007F499E">
              <w:t>рисунок</w:t>
            </w:r>
            <w:proofErr w:type="spellEnd"/>
            <w:r w:rsidR="007F499E">
              <w:t xml:space="preserve"> 7)</w:t>
            </w:r>
          </w:p>
        </w:tc>
      </w:tr>
      <w:tr w:rsidR="007047BE" w:rsidRPr="00653799" w14:paraId="7E6C0B9C" w14:textId="77777777" w:rsidTr="0077719A">
        <w:tc>
          <w:tcPr>
            <w:tcW w:w="3211" w:type="dxa"/>
            <w:shd w:val="clear" w:color="auto" w:fill="auto"/>
          </w:tcPr>
          <w:p w14:paraId="220CD885" w14:textId="2342FEBC" w:rsidR="007047BE" w:rsidRPr="007047BE" w:rsidRDefault="007047BE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 xml:space="preserve">Нажатие на кнопку меню «Отменить выделение». </w:t>
            </w:r>
            <w:r w:rsidRPr="00B15947">
              <w:rPr>
                <w:lang w:val="ru-RU"/>
              </w:rPr>
              <w:t xml:space="preserve">Нажатие клавиши </w:t>
            </w:r>
            <w:r>
              <w:t>Esc</w:t>
            </w:r>
          </w:p>
        </w:tc>
        <w:tc>
          <w:tcPr>
            <w:tcW w:w="3208" w:type="dxa"/>
            <w:shd w:val="clear" w:color="auto" w:fill="auto"/>
          </w:tcPr>
          <w:p w14:paraId="61DB2D6C" w14:textId="1517FCDC" w:rsidR="007047BE" w:rsidRDefault="007047BE" w:rsidP="00B659FA">
            <w:pPr>
              <w:ind w:firstLine="0"/>
            </w:pPr>
            <w:proofErr w:type="spellStart"/>
            <w:r>
              <w:t>Отмена</w:t>
            </w:r>
            <w:proofErr w:type="spellEnd"/>
            <w:r>
              <w:t xml:space="preserve"> </w:t>
            </w:r>
            <w:proofErr w:type="spellStart"/>
            <w:r>
              <w:t>выделения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</w:p>
        </w:tc>
        <w:tc>
          <w:tcPr>
            <w:tcW w:w="3209" w:type="dxa"/>
            <w:shd w:val="clear" w:color="auto" w:fill="auto"/>
          </w:tcPr>
          <w:p w14:paraId="306A7089" w14:textId="286C3FBF" w:rsidR="007047BE" w:rsidRPr="00653799" w:rsidRDefault="00A061F6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</w:p>
        </w:tc>
      </w:tr>
      <w:tr w:rsidR="007047BE" w:rsidRPr="00653799" w14:paraId="3D6DF952" w14:textId="77777777" w:rsidTr="0077719A">
        <w:tc>
          <w:tcPr>
            <w:tcW w:w="3211" w:type="dxa"/>
            <w:shd w:val="clear" w:color="auto" w:fill="auto"/>
          </w:tcPr>
          <w:p w14:paraId="120669B1" w14:textId="68154FC1" w:rsidR="007047BE" w:rsidRDefault="00A061F6" w:rsidP="00B659FA">
            <w:pPr>
              <w:ind w:firstLine="0"/>
            </w:pPr>
            <w:proofErr w:type="spellStart"/>
            <w:r>
              <w:t>Нажатие</w:t>
            </w:r>
            <w:proofErr w:type="spellEnd"/>
            <w:r>
              <w:t xml:space="preserve"> по </w:t>
            </w:r>
            <w:proofErr w:type="spellStart"/>
            <w:r>
              <w:t>названию</w:t>
            </w:r>
            <w:proofErr w:type="spellEnd"/>
            <w:r>
              <w:t xml:space="preserve"> </w:t>
            </w:r>
            <w:proofErr w:type="spellStart"/>
            <w:r>
              <w:t>колонки</w:t>
            </w:r>
            <w:proofErr w:type="spellEnd"/>
          </w:p>
        </w:tc>
        <w:tc>
          <w:tcPr>
            <w:tcW w:w="3208" w:type="dxa"/>
            <w:shd w:val="clear" w:color="auto" w:fill="auto"/>
          </w:tcPr>
          <w:p w14:paraId="1B117542" w14:textId="0EFD81DA" w:rsidR="007047BE" w:rsidRPr="006426EF" w:rsidRDefault="00A061F6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Сортировка записей по выбранному критерию</w:t>
            </w:r>
          </w:p>
        </w:tc>
        <w:tc>
          <w:tcPr>
            <w:tcW w:w="3209" w:type="dxa"/>
            <w:shd w:val="clear" w:color="auto" w:fill="auto"/>
          </w:tcPr>
          <w:p w14:paraId="07CC232C" w14:textId="1B25D0D6" w:rsidR="007047BE" w:rsidRPr="00653799" w:rsidRDefault="00A061F6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7F499E">
              <w:t xml:space="preserve"> (</w:t>
            </w:r>
            <w:proofErr w:type="spellStart"/>
            <w:r w:rsidR="007F499E">
              <w:t>рисунок</w:t>
            </w:r>
            <w:proofErr w:type="spellEnd"/>
            <w:r w:rsidR="007F499E">
              <w:t xml:space="preserve"> 8)</w:t>
            </w:r>
          </w:p>
        </w:tc>
      </w:tr>
      <w:tr w:rsidR="00A061F6" w:rsidRPr="00653799" w14:paraId="7B3B2803" w14:textId="77777777" w:rsidTr="0077719A">
        <w:tc>
          <w:tcPr>
            <w:tcW w:w="3211" w:type="dxa"/>
            <w:shd w:val="clear" w:color="auto" w:fill="auto"/>
          </w:tcPr>
          <w:p w14:paraId="3F028A51" w14:textId="27A98FAE" w:rsidR="00A061F6" w:rsidRDefault="00A061F6" w:rsidP="00B659FA">
            <w:pPr>
              <w:ind w:firstLine="0"/>
            </w:pPr>
            <w:proofErr w:type="spellStart"/>
            <w:r>
              <w:t>Открытие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  <w:r>
              <w:t xml:space="preserve"> </w:t>
            </w:r>
            <w:proofErr w:type="spellStart"/>
            <w:r>
              <w:t>повторно</w:t>
            </w:r>
            <w:proofErr w:type="spellEnd"/>
          </w:p>
        </w:tc>
        <w:tc>
          <w:tcPr>
            <w:tcW w:w="3208" w:type="dxa"/>
            <w:shd w:val="clear" w:color="auto" w:fill="auto"/>
          </w:tcPr>
          <w:p w14:paraId="5F8122DC" w14:textId="2EF9D436" w:rsidR="00A061F6" w:rsidRPr="006426EF" w:rsidRDefault="00A061F6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Открытие программы с выводом стандартной БД</w:t>
            </w:r>
          </w:p>
        </w:tc>
        <w:tc>
          <w:tcPr>
            <w:tcW w:w="3209" w:type="dxa"/>
            <w:shd w:val="clear" w:color="auto" w:fill="auto"/>
          </w:tcPr>
          <w:p w14:paraId="78233F2A" w14:textId="342B2AA0" w:rsidR="00A061F6" w:rsidRPr="00653799" w:rsidRDefault="00A061F6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7F499E">
              <w:t xml:space="preserve"> (</w:t>
            </w:r>
            <w:proofErr w:type="spellStart"/>
            <w:r w:rsidR="007F499E">
              <w:t>рисунок</w:t>
            </w:r>
            <w:proofErr w:type="spellEnd"/>
            <w:r w:rsidR="007F499E">
              <w:t xml:space="preserve"> 5)</w:t>
            </w:r>
          </w:p>
        </w:tc>
      </w:tr>
      <w:tr w:rsidR="00A061F6" w:rsidRPr="00653799" w14:paraId="3B91A921" w14:textId="77777777" w:rsidTr="0077719A">
        <w:tc>
          <w:tcPr>
            <w:tcW w:w="3211" w:type="dxa"/>
            <w:shd w:val="clear" w:color="auto" w:fill="auto"/>
          </w:tcPr>
          <w:p w14:paraId="30577FD1" w14:textId="0DACB55C" w:rsidR="00A061F6" w:rsidRDefault="00A061F6" w:rsidP="00B659FA">
            <w:pPr>
              <w:ind w:firstLine="0"/>
            </w:pPr>
            <w:r>
              <w:t xml:space="preserve">Ввод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</w:p>
        </w:tc>
        <w:tc>
          <w:tcPr>
            <w:tcW w:w="3208" w:type="dxa"/>
            <w:shd w:val="clear" w:color="auto" w:fill="auto"/>
          </w:tcPr>
          <w:p w14:paraId="27CF3896" w14:textId="35B643D1" w:rsidR="00A061F6" w:rsidRPr="006426EF" w:rsidRDefault="00A061F6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Изменение стиля кнопки «Найти записи»</w:t>
            </w:r>
          </w:p>
        </w:tc>
        <w:tc>
          <w:tcPr>
            <w:tcW w:w="3209" w:type="dxa"/>
            <w:shd w:val="clear" w:color="auto" w:fill="auto"/>
          </w:tcPr>
          <w:p w14:paraId="53BAAD28" w14:textId="7ECD4A26" w:rsidR="00A061F6" w:rsidRDefault="00A061F6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7F499E">
              <w:t xml:space="preserve"> (</w:t>
            </w:r>
            <w:proofErr w:type="spellStart"/>
            <w:r w:rsidR="007F499E">
              <w:t>рисунок</w:t>
            </w:r>
            <w:proofErr w:type="spellEnd"/>
            <w:r w:rsidR="007F499E">
              <w:t xml:space="preserve"> </w:t>
            </w:r>
            <w:r w:rsidR="00AE0445">
              <w:t>9</w:t>
            </w:r>
            <w:r w:rsidR="007F499E">
              <w:t>)</w:t>
            </w:r>
          </w:p>
        </w:tc>
      </w:tr>
      <w:tr w:rsidR="00A061F6" w:rsidRPr="00653799" w14:paraId="4AE6CBD1" w14:textId="77777777" w:rsidTr="0077719A">
        <w:tc>
          <w:tcPr>
            <w:tcW w:w="3211" w:type="dxa"/>
            <w:shd w:val="clear" w:color="auto" w:fill="auto"/>
          </w:tcPr>
          <w:p w14:paraId="5E122968" w14:textId="41F2A1D3" w:rsidR="00A061F6" w:rsidRPr="006426EF" w:rsidRDefault="00A061F6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Нажатие на кнопку «Найти записи»</w:t>
            </w:r>
          </w:p>
        </w:tc>
        <w:tc>
          <w:tcPr>
            <w:tcW w:w="3208" w:type="dxa"/>
            <w:shd w:val="clear" w:color="auto" w:fill="auto"/>
          </w:tcPr>
          <w:p w14:paraId="79CB737D" w14:textId="1436E11D" w:rsidR="00A061F6" w:rsidRPr="006426EF" w:rsidRDefault="00A061F6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В таблице выведены записи, удовлетворяющие поисковому запросу</w:t>
            </w:r>
          </w:p>
        </w:tc>
        <w:tc>
          <w:tcPr>
            <w:tcW w:w="3209" w:type="dxa"/>
            <w:shd w:val="clear" w:color="auto" w:fill="auto"/>
          </w:tcPr>
          <w:p w14:paraId="0D1A7428" w14:textId="0DAD101D" w:rsidR="00A061F6" w:rsidRDefault="00A061F6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7F499E">
              <w:t xml:space="preserve"> (</w:t>
            </w:r>
            <w:proofErr w:type="spellStart"/>
            <w:r w:rsidR="007F499E">
              <w:t>рисунок</w:t>
            </w:r>
            <w:proofErr w:type="spellEnd"/>
            <w:r w:rsidR="007F499E">
              <w:t xml:space="preserve"> </w:t>
            </w:r>
            <w:r w:rsidR="00AE0445">
              <w:t>10</w:t>
            </w:r>
            <w:r w:rsidR="007F499E">
              <w:t>)</w:t>
            </w:r>
          </w:p>
        </w:tc>
      </w:tr>
      <w:tr w:rsidR="00A061F6" w:rsidRPr="00653799" w14:paraId="12B16A26" w14:textId="77777777" w:rsidTr="0077719A">
        <w:tc>
          <w:tcPr>
            <w:tcW w:w="3211" w:type="dxa"/>
            <w:shd w:val="clear" w:color="auto" w:fill="auto"/>
          </w:tcPr>
          <w:p w14:paraId="1325EDFD" w14:textId="3C6AD08B" w:rsidR="00A061F6" w:rsidRPr="006426EF" w:rsidRDefault="00A061F6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Нажатие на кнопку «Диаграмма цен»</w:t>
            </w:r>
          </w:p>
        </w:tc>
        <w:tc>
          <w:tcPr>
            <w:tcW w:w="3208" w:type="dxa"/>
            <w:shd w:val="clear" w:color="auto" w:fill="auto"/>
          </w:tcPr>
          <w:p w14:paraId="3127CD51" w14:textId="68CF3FE8" w:rsidR="00A061F6" w:rsidRPr="006426EF" w:rsidRDefault="00A061F6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Открытие дополнительного окна с диаграммой, использующей данные таблицы с учётом текущего поиска</w:t>
            </w:r>
          </w:p>
        </w:tc>
        <w:tc>
          <w:tcPr>
            <w:tcW w:w="3209" w:type="dxa"/>
            <w:shd w:val="clear" w:color="auto" w:fill="auto"/>
          </w:tcPr>
          <w:p w14:paraId="5EFC5E10" w14:textId="693C9652" w:rsidR="00A061F6" w:rsidRDefault="00A061F6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7F499E">
              <w:t xml:space="preserve"> (</w:t>
            </w:r>
            <w:proofErr w:type="spellStart"/>
            <w:r w:rsidR="007F499E">
              <w:t>рисунок</w:t>
            </w:r>
            <w:proofErr w:type="spellEnd"/>
            <w:r w:rsidR="007F499E">
              <w:t xml:space="preserve"> </w:t>
            </w:r>
            <w:r w:rsidR="00AE0445">
              <w:t>11</w:t>
            </w:r>
            <w:r w:rsidR="007F499E">
              <w:t>)</w:t>
            </w:r>
          </w:p>
        </w:tc>
      </w:tr>
      <w:tr w:rsidR="00A061F6" w:rsidRPr="00653799" w14:paraId="0120F72E" w14:textId="77777777" w:rsidTr="0077719A">
        <w:tc>
          <w:tcPr>
            <w:tcW w:w="3211" w:type="dxa"/>
            <w:shd w:val="clear" w:color="auto" w:fill="auto"/>
          </w:tcPr>
          <w:p w14:paraId="3B420195" w14:textId="6A7AF07E" w:rsidR="00A061F6" w:rsidRPr="00A061F6" w:rsidRDefault="00A061F6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Нажатие на кнопку меню «Сохранить выборку в файл». Нажатие клавиш</w:t>
            </w:r>
            <w:r w:rsidRPr="00A061F6">
              <w:rPr>
                <w:lang w:val="ru-RU"/>
              </w:rPr>
              <w:t xml:space="preserve"> </w:t>
            </w:r>
            <w:r>
              <w:t>Ctrl</w:t>
            </w:r>
            <w:r w:rsidRPr="00A061F6">
              <w:rPr>
                <w:lang w:val="ru-RU"/>
              </w:rPr>
              <w:t>+</w:t>
            </w:r>
            <w:r>
              <w:t>S</w:t>
            </w:r>
          </w:p>
        </w:tc>
        <w:tc>
          <w:tcPr>
            <w:tcW w:w="3208" w:type="dxa"/>
            <w:shd w:val="clear" w:color="auto" w:fill="auto"/>
          </w:tcPr>
          <w:p w14:paraId="6E43796F" w14:textId="575306E3" w:rsidR="00A061F6" w:rsidRPr="006426EF" w:rsidRDefault="00A061F6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Вывод окна выбора папки и названия файла, сохранение, добавление файла в последние</w:t>
            </w:r>
          </w:p>
        </w:tc>
        <w:tc>
          <w:tcPr>
            <w:tcW w:w="3209" w:type="dxa"/>
            <w:shd w:val="clear" w:color="auto" w:fill="auto"/>
          </w:tcPr>
          <w:p w14:paraId="2D967C07" w14:textId="1174BBDC" w:rsidR="00A061F6" w:rsidRDefault="00A061F6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AE0445">
              <w:t xml:space="preserve"> (</w:t>
            </w:r>
            <w:proofErr w:type="spellStart"/>
            <w:r w:rsidR="00AE0445">
              <w:t>рисунок</w:t>
            </w:r>
            <w:proofErr w:type="spellEnd"/>
            <w:r w:rsidR="00AE0445">
              <w:t xml:space="preserve"> 12)</w:t>
            </w:r>
          </w:p>
        </w:tc>
      </w:tr>
      <w:tr w:rsidR="003261BC" w:rsidRPr="00653799" w14:paraId="24ED4289" w14:textId="77777777" w:rsidTr="0077719A">
        <w:tc>
          <w:tcPr>
            <w:tcW w:w="3211" w:type="dxa"/>
            <w:shd w:val="clear" w:color="auto" w:fill="auto"/>
          </w:tcPr>
          <w:p w14:paraId="68B762FF" w14:textId="3454C2AD" w:rsidR="003261BC" w:rsidRPr="00A061F6" w:rsidRDefault="003261BC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Нажатие на кнопку «Сбросить поиск»</w:t>
            </w:r>
          </w:p>
        </w:tc>
        <w:tc>
          <w:tcPr>
            <w:tcW w:w="3208" w:type="dxa"/>
            <w:shd w:val="clear" w:color="auto" w:fill="auto"/>
          </w:tcPr>
          <w:p w14:paraId="5E5DAED2" w14:textId="32BD3406" w:rsidR="003261BC" w:rsidRPr="006426EF" w:rsidRDefault="003261BC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В таблице выведены все записи</w:t>
            </w:r>
          </w:p>
        </w:tc>
        <w:tc>
          <w:tcPr>
            <w:tcW w:w="3209" w:type="dxa"/>
            <w:shd w:val="clear" w:color="auto" w:fill="auto"/>
          </w:tcPr>
          <w:p w14:paraId="4B089FF4" w14:textId="756ADB5B" w:rsidR="003261BC" w:rsidRDefault="003261BC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AE0445">
              <w:t xml:space="preserve"> (</w:t>
            </w:r>
            <w:proofErr w:type="spellStart"/>
            <w:r w:rsidR="00AE0445">
              <w:t>рисунок</w:t>
            </w:r>
            <w:proofErr w:type="spellEnd"/>
            <w:r w:rsidR="00AE0445">
              <w:t xml:space="preserve"> 8)</w:t>
            </w:r>
          </w:p>
        </w:tc>
      </w:tr>
      <w:tr w:rsidR="003261BC" w:rsidRPr="00653799" w14:paraId="6EAF53CD" w14:textId="77777777" w:rsidTr="0077719A">
        <w:tc>
          <w:tcPr>
            <w:tcW w:w="3211" w:type="dxa"/>
            <w:shd w:val="clear" w:color="auto" w:fill="auto"/>
          </w:tcPr>
          <w:p w14:paraId="3D1E5504" w14:textId="467739EB" w:rsidR="003261BC" w:rsidRPr="00B15947" w:rsidRDefault="003261BC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 xml:space="preserve">Нажатие на кнопку меню «Открыть файл». </w:t>
            </w:r>
            <w:r w:rsidRPr="00B15947">
              <w:rPr>
                <w:lang w:val="ru-RU"/>
              </w:rPr>
              <w:t>Нажатие клавиш</w:t>
            </w:r>
            <w:r w:rsidRPr="00A061F6">
              <w:rPr>
                <w:lang w:val="ru-RU"/>
              </w:rPr>
              <w:t xml:space="preserve"> </w:t>
            </w:r>
            <w:r>
              <w:t>Ctrl</w:t>
            </w:r>
            <w:r w:rsidRPr="00A061F6">
              <w:rPr>
                <w:lang w:val="ru-RU"/>
              </w:rPr>
              <w:t>+</w:t>
            </w:r>
            <w:r>
              <w:t>O</w:t>
            </w:r>
          </w:p>
        </w:tc>
        <w:tc>
          <w:tcPr>
            <w:tcW w:w="3208" w:type="dxa"/>
            <w:shd w:val="clear" w:color="auto" w:fill="auto"/>
          </w:tcPr>
          <w:p w14:paraId="4FB04CB9" w14:textId="66F5C2E9" w:rsidR="003261BC" w:rsidRPr="00A061F6" w:rsidRDefault="003261BC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 xml:space="preserve">Вывод окна выбора папки и названия файла, открытие выбранного </w:t>
            </w:r>
            <w:r w:rsidRPr="006426EF">
              <w:rPr>
                <w:lang w:val="ru-RU"/>
              </w:rPr>
              <w:lastRenderedPageBreak/>
              <w:t>файла, добавление файла в последние</w:t>
            </w:r>
          </w:p>
        </w:tc>
        <w:tc>
          <w:tcPr>
            <w:tcW w:w="3209" w:type="dxa"/>
            <w:shd w:val="clear" w:color="auto" w:fill="auto"/>
          </w:tcPr>
          <w:p w14:paraId="397C3FFB" w14:textId="70541A98" w:rsidR="003261BC" w:rsidRDefault="003261BC" w:rsidP="00B659FA">
            <w:pPr>
              <w:ind w:firstLine="0"/>
            </w:pPr>
            <w:proofErr w:type="spellStart"/>
            <w:r>
              <w:lastRenderedPageBreak/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AE0445">
              <w:t xml:space="preserve"> (</w:t>
            </w:r>
            <w:proofErr w:type="spellStart"/>
            <w:r w:rsidR="00AE0445">
              <w:t>рисунок</w:t>
            </w:r>
            <w:proofErr w:type="spellEnd"/>
            <w:r w:rsidR="00AE0445">
              <w:t xml:space="preserve"> 13)</w:t>
            </w:r>
          </w:p>
        </w:tc>
      </w:tr>
      <w:tr w:rsidR="003261BC" w:rsidRPr="00653799" w14:paraId="784ED039" w14:textId="77777777" w:rsidTr="0077719A">
        <w:tc>
          <w:tcPr>
            <w:tcW w:w="3211" w:type="dxa"/>
            <w:shd w:val="clear" w:color="auto" w:fill="auto"/>
          </w:tcPr>
          <w:p w14:paraId="6F6F8DD3" w14:textId="1C52D816" w:rsidR="003261BC" w:rsidRPr="00B15947" w:rsidRDefault="003261BC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 xml:space="preserve">Нажатие на кнопку меню «Вернуться к стандартной БД». </w:t>
            </w:r>
            <w:r w:rsidRPr="00B15947">
              <w:rPr>
                <w:lang w:val="ru-RU"/>
              </w:rPr>
              <w:t>Нажатие клавиш</w:t>
            </w:r>
            <w:r w:rsidRPr="00A061F6">
              <w:rPr>
                <w:lang w:val="ru-RU"/>
              </w:rPr>
              <w:t xml:space="preserve"> </w:t>
            </w:r>
            <w:r>
              <w:t>Ctrl</w:t>
            </w:r>
            <w:r w:rsidRPr="00A061F6">
              <w:rPr>
                <w:lang w:val="ru-RU"/>
              </w:rPr>
              <w:t>+</w:t>
            </w:r>
            <w:r>
              <w:t>Q</w:t>
            </w:r>
          </w:p>
        </w:tc>
        <w:tc>
          <w:tcPr>
            <w:tcW w:w="3208" w:type="dxa"/>
            <w:shd w:val="clear" w:color="auto" w:fill="auto"/>
          </w:tcPr>
          <w:p w14:paraId="25A0C4E6" w14:textId="313881CF" w:rsidR="003261BC" w:rsidRDefault="003261BC" w:rsidP="00B659FA">
            <w:pPr>
              <w:ind w:firstLine="0"/>
            </w:pPr>
            <w:proofErr w:type="spellStart"/>
            <w:r>
              <w:t>Открытие</w:t>
            </w:r>
            <w:proofErr w:type="spellEnd"/>
            <w:r>
              <w:t xml:space="preserve"> </w:t>
            </w:r>
            <w:proofErr w:type="spellStart"/>
            <w:r>
              <w:t>стандартного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  <w:tc>
          <w:tcPr>
            <w:tcW w:w="3209" w:type="dxa"/>
            <w:shd w:val="clear" w:color="auto" w:fill="auto"/>
          </w:tcPr>
          <w:p w14:paraId="23AE7F1A" w14:textId="522DA2EE" w:rsidR="003261BC" w:rsidRDefault="003261BC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AE0445">
              <w:t xml:space="preserve"> (</w:t>
            </w:r>
            <w:proofErr w:type="spellStart"/>
            <w:r w:rsidR="00AE0445">
              <w:t>рисунок</w:t>
            </w:r>
            <w:proofErr w:type="spellEnd"/>
            <w:r w:rsidR="00AE0445">
              <w:t xml:space="preserve"> 8)</w:t>
            </w:r>
          </w:p>
        </w:tc>
      </w:tr>
      <w:tr w:rsidR="003261BC" w:rsidRPr="00653799" w14:paraId="350645BF" w14:textId="77777777" w:rsidTr="0077719A">
        <w:tc>
          <w:tcPr>
            <w:tcW w:w="3211" w:type="dxa"/>
            <w:shd w:val="clear" w:color="auto" w:fill="auto"/>
          </w:tcPr>
          <w:p w14:paraId="3E245CB5" w14:textId="17DB0702" w:rsidR="003261BC" w:rsidRPr="003261BC" w:rsidRDefault="003261BC" w:rsidP="00B659FA">
            <w:pPr>
              <w:ind w:firstLine="0"/>
              <w:rPr>
                <w:lang w:val="ru-RU"/>
              </w:rPr>
            </w:pPr>
            <w:proofErr w:type="spellStart"/>
            <w:r>
              <w:t>Открытие</w:t>
            </w:r>
            <w:proofErr w:type="spellEnd"/>
            <w:r>
              <w:t xml:space="preserve"> </w:t>
            </w:r>
            <w:proofErr w:type="spellStart"/>
            <w:r>
              <w:t>последнего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  <w:tc>
          <w:tcPr>
            <w:tcW w:w="3208" w:type="dxa"/>
            <w:shd w:val="clear" w:color="auto" w:fill="auto"/>
          </w:tcPr>
          <w:p w14:paraId="14055FC0" w14:textId="48A88CED" w:rsidR="003261BC" w:rsidRDefault="003261BC" w:rsidP="00B659FA">
            <w:pPr>
              <w:ind w:firstLine="0"/>
            </w:pPr>
            <w:proofErr w:type="spellStart"/>
            <w:r>
              <w:t>Открытие</w:t>
            </w:r>
            <w:proofErr w:type="spellEnd"/>
            <w:r>
              <w:t xml:space="preserve"> </w:t>
            </w:r>
            <w:proofErr w:type="spellStart"/>
            <w:r>
              <w:t>выбранного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  <w:tc>
          <w:tcPr>
            <w:tcW w:w="3209" w:type="dxa"/>
            <w:shd w:val="clear" w:color="auto" w:fill="auto"/>
          </w:tcPr>
          <w:p w14:paraId="2D3713FB" w14:textId="31C64E99" w:rsidR="003261BC" w:rsidRDefault="003261BC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AE0445">
              <w:t xml:space="preserve"> (</w:t>
            </w:r>
            <w:proofErr w:type="spellStart"/>
            <w:r w:rsidR="00AE0445">
              <w:t>рисунок</w:t>
            </w:r>
            <w:proofErr w:type="spellEnd"/>
            <w:r w:rsidR="00AE0445">
              <w:t xml:space="preserve"> 8)</w:t>
            </w:r>
          </w:p>
        </w:tc>
      </w:tr>
      <w:tr w:rsidR="003261BC" w:rsidRPr="00653799" w14:paraId="6A8AE80A" w14:textId="77777777" w:rsidTr="0077719A">
        <w:tc>
          <w:tcPr>
            <w:tcW w:w="3211" w:type="dxa"/>
            <w:shd w:val="clear" w:color="auto" w:fill="auto"/>
          </w:tcPr>
          <w:p w14:paraId="4CAE87C1" w14:textId="190EC031" w:rsidR="003261BC" w:rsidRPr="00B15947" w:rsidRDefault="003261BC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 xml:space="preserve">Нажатие на кнопку меню «Руководство пользователя». </w:t>
            </w:r>
            <w:r w:rsidRPr="00B15947">
              <w:rPr>
                <w:lang w:val="ru-RU"/>
              </w:rPr>
              <w:t xml:space="preserve">Нажатие клавиши </w:t>
            </w:r>
            <w:r>
              <w:t>F</w:t>
            </w:r>
            <w:r w:rsidRPr="003261BC">
              <w:rPr>
                <w:lang w:val="ru-RU"/>
              </w:rPr>
              <w:t>1</w:t>
            </w:r>
          </w:p>
        </w:tc>
        <w:tc>
          <w:tcPr>
            <w:tcW w:w="3208" w:type="dxa"/>
            <w:shd w:val="clear" w:color="auto" w:fill="auto"/>
          </w:tcPr>
          <w:p w14:paraId="5E9AC902" w14:textId="65EFC847" w:rsidR="003261BC" w:rsidRPr="006426EF" w:rsidRDefault="003261BC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Вывод информации из файла в новом окне</w:t>
            </w:r>
          </w:p>
        </w:tc>
        <w:tc>
          <w:tcPr>
            <w:tcW w:w="3209" w:type="dxa"/>
            <w:shd w:val="clear" w:color="auto" w:fill="auto"/>
          </w:tcPr>
          <w:p w14:paraId="731E4005" w14:textId="20EB9D48" w:rsidR="003261BC" w:rsidRDefault="003261BC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AE0445">
              <w:t xml:space="preserve"> (</w:t>
            </w:r>
            <w:proofErr w:type="spellStart"/>
            <w:r w:rsidR="00AE0445">
              <w:t>рисунок</w:t>
            </w:r>
            <w:proofErr w:type="spellEnd"/>
            <w:r w:rsidR="00AE0445">
              <w:t xml:space="preserve"> </w:t>
            </w:r>
            <w:r w:rsidR="005702A4">
              <w:t>14</w:t>
            </w:r>
            <w:r w:rsidR="00AE0445">
              <w:t>)</w:t>
            </w:r>
          </w:p>
        </w:tc>
      </w:tr>
      <w:tr w:rsidR="003261BC" w:rsidRPr="00653799" w14:paraId="3E362FA5" w14:textId="77777777" w:rsidTr="0077719A">
        <w:tc>
          <w:tcPr>
            <w:tcW w:w="3211" w:type="dxa"/>
            <w:shd w:val="clear" w:color="auto" w:fill="auto"/>
          </w:tcPr>
          <w:p w14:paraId="6DF4BAF2" w14:textId="3A2706FE" w:rsidR="003261BC" w:rsidRPr="00B15947" w:rsidRDefault="003261BC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 xml:space="preserve">Нажатие на кнопку меню «Изучить задание». </w:t>
            </w:r>
            <w:r w:rsidRPr="00B15947">
              <w:rPr>
                <w:lang w:val="ru-RU"/>
              </w:rPr>
              <w:t xml:space="preserve">Нажатие клавиши </w:t>
            </w:r>
            <w:r>
              <w:t>F</w:t>
            </w:r>
            <w:r w:rsidRPr="003261BC">
              <w:rPr>
                <w:lang w:val="ru-RU"/>
              </w:rPr>
              <w:t>1</w:t>
            </w:r>
            <w:r w:rsidRPr="00B15947">
              <w:rPr>
                <w:lang w:val="ru-RU"/>
              </w:rPr>
              <w:t>1</w:t>
            </w:r>
          </w:p>
        </w:tc>
        <w:tc>
          <w:tcPr>
            <w:tcW w:w="3208" w:type="dxa"/>
            <w:shd w:val="clear" w:color="auto" w:fill="auto"/>
          </w:tcPr>
          <w:p w14:paraId="60B4C4A8" w14:textId="064423E1" w:rsidR="003261BC" w:rsidRPr="006426EF" w:rsidRDefault="003261BC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Вывод информации в новом окне</w:t>
            </w:r>
          </w:p>
        </w:tc>
        <w:tc>
          <w:tcPr>
            <w:tcW w:w="3209" w:type="dxa"/>
            <w:shd w:val="clear" w:color="auto" w:fill="auto"/>
          </w:tcPr>
          <w:p w14:paraId="11E94CDB" w14:textId="673FC8E0" w:rsidR="003261BC" w:rsidRDefault="003261BC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5702A4">
              <w:t xml:space="preserve"> (</w:t>
            </w:r>
            <w:proofErr w:type="spellStart"/>
            <w:r w:rsidR="005702A4">
              <w:t>рисунок</w:t>
            </w:r>
            <w:proofErr w:type="spellEnd"/>
            <w:r w:rsidR="005702A4">
              <w:t xml:space="preserve"> 15)</w:t>
            </w:r>
          </w:p>
        </w:tc>
      </w:tr>
      <w:tr w:rsidR="003261BC" w:rsidRPr="00653799" w14:paraId="3BF3F313" w14:textId="77777777" w:rsidTr="0077719A">
        <w:tc>
          <w:tcPr>
            <w:tcW w:w="3211" w:type="dxa"/>
            <w:shd w:val="clear" w:color="auto" w:fill="auto"/>
          </w:tcPr>
          <w:p w14:paraId="3FCEAEB9" w14:textId="36EAD57A" w:rsidR="003261BC" w:rsidRPr="00B15947" w:rsidRDefault="003261BC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 xml:space="preserve">Нажатие на кнопку меню «О программе». </w:t>
            </w:r>
            <w:r w:rsidRPr="00B15947">
              <w:rPr>
                <w:lang w:val="ru-RU"/>
              </w:rPr>
              <w:t xml:space="preserve">Нажатие клавиши </w:t>
            </w:r>
            <w:r>
              <w:t>F</w:t>
            </w:r>
            <w:r w:rsidRPr="003261BC">
              <w:rPr>
                <w:lang w:val="ru-RU"/>
              </w:rPr>
              <w:t>1</w:t>
            </w:r>
            <w:r w:rsidRPr="00B15947">
              <w:rPr>
                <w:lang w:val="ru-RU"/>
              </w:rPr>
              <w:t>2</w:t>
            </w:r>
          </w:p>
        </w:tc>
        <w:tc>
          <w:tcPr>
            <w:tcW w:w="3208" w:type="dxa"/>
            <w:shd w:val="clear" w:color="auto" w:fill="auto"/>
          </w:tcPr>
          <w:p w14:paraId="7711CA9E" w14:textId="6A0C8C26" w:rsidR="003261BC" w:rsidRPr="006426EF" w:rsidRDefault="003261BC" w:rsidP="00B659FA">
            <w:pPr>
              <w:ind w:firstLine="0"/>
              <w:rPr>
                <w:lang w:val="ru-RU"/>
              </w:rPr>
            </w:pPr>
            <w:r w:rsidRPr="006426EF">
              <w:rPr>
                <w:lang w:val="ru-RU"/>
              </w:rPr>
              <w:t>Вывод информации в новом окне</w:t>
            </w:r>
          </w:p>
        </w:tc>
        <w:tc>
          <w:tcPr>
            <w:tcW w:w="3209" w:type="dxa"/>
            <w:shd w:val="clear" w:color="auto" w:fill="auto"/>
          </w:tcPr>
          <w:p w14:paraId="00970052" w14:textId="3FAF69B8" w:rsidR="003261BC" w:rsidRDefault="003261BC" w:rsidP="00B659FA">
            <w:pPr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ожиданию</w:t>
            </w:r>
            <w:proofErr w:type="spellEnd"/>
            <w:r w:rsidR="005702A4">
              <w:t xml:space="preserve"> (</w:t>
            </w:r>
            <w:proofErr w:type="spellStart"/>
            <w:r w:rsidR="005702A4">
              <w:t>рисунок</w:t>
            </w:r>
            <w:proofErr w:type="spellEnd"/>
            <w:r w:rsidR="005702A4">
              <w:t xml:space="preserve"> 16)</w:t>
            </w:r>
          </w:p>
        </w:tc>
      </w:tr>
    </w:tbl>
    <w:p w14:paraId="6E0842E0" w14:textId="4FB04D4D" w:rsidR="007F499E" w:rsidRPr="00B15947" w:rsidRDefault="007F499E" w:rsidP="00B15947">
      <w:pPr>
        <w:rPr>
          <w:szCs w:val="28"/>
        </w:rPr>
      </w:pPr>
      <w:bookmarkStart w:id="35" w:name="_Toc72260168"/>
      <w:bookmarkStart w:id="36" w:name="_Toc72508129"/>
      <w:bookmarkStart w:id="37" w:name="_Toc72587824"/>
      <w:r>
        <w:rPr>
          <w:noProof/>
        </w:rPr>
        <mc:AlternateContent>
          <mc:Choice Requires="wps">
            <w:drawing>
              <wp:inline distT="0" distB="0" distL="0" distR="0" wp14:anchorId="73582FF3" wp14:editId="19346AFA">
                <wp:extent cx="3315335" cy="635"/>
                <wp:effectExtent l="0" t="0" r="0" b="8255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2FFE5" w14:textId="6FAA2B76" w:rsidR="007F499E" w:rsidRPr="00A769E3" w:rsidRDefault="007F499E" w:rsidP="008B3FC3">
                            <w:pPr>
                              <w:pStyle w:val="aff"/>
                              <w:rPr>
                                <w:noProof/>
                              </w:rPr>
                            </w:pPr>
                            <w:proofErr w:type="spellStart"/>
                            <w:r w:rsidRPr="00A769E3">
                              <w:t>Таблица</w:t>
                            </w:r>
                            <w:proofErr w:type="spellEnd"/>
                            <w:r w:rsidRPr="00A769E3">
                              <w:t xml:space="preserve"> 1 – </w:t>
                            </w:r>
                            <w:proofErr w:type="spellStart"/>
                            <w:r w:rsidRPr="00A769E3">
                              <w:t>таблица</w:t>
                            </w:r>
                            <w:proofErr w:type="spellEnd"/>
                            <w:r w:rsidRPr="00A769E3">
                              <w:t xml:space="preserve"> </w:t>
                            </w:r>
                            <w:proofErr w:type="spellStart"/>
                            <w:r w:rsidRPr="00A769E3">
                              <w:t>тестов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82FF3" id="Надпись 18" o:spid="_x0000_s1027" type="#_x0000_t202" style="width:261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" stroked="f">
                <v:textbox style="mso-fit-shape-to-text:t" inset="0,0,0,0">
                  <w:txbxContent>
                    <w:p w14:paraId="1B72FFE5" w14:textId="6FAA2B76" w:rsidR="007F499E" w:rsidRPr="00A769E3" w:rsidRDefault="007F499E" w:rsidP="008B3FC3">
                      <w:pPr>
                        <w:pStyle w:val="aff"/>
                        <w:rPr>
                          <w:noProof/>
                        </w:rPr>
                      </w:pPr>
                      <w:proofErr w:type="spellStart"/>
                      <w:r w:rsidRPr="00A769E3">
                        <w:t>Таблица</w:t>
                      </w:r>
                      <w:proofErr w:type="spellEnd"/>
                      <w:r w:rsidRPr="00A769E3">
                        <w:t xml:space="preserve"> 1 – </w:t>
                      </w:r>
                      <w:proofErr w:type="spellStart"/>
                      <w:r w:rsidRPr="00A769E3">
                        <w:t>таблица</w:t>
                      </w:r>
                      <w:proofErr w:type="spellEnd"/>
                      <w:r w:rsidRPr="00A769E3">
                        <w:t xml:space="preserve"> </w:t>
                      </w:r>
                      <w:proofErr w:type="spellStart"/>
                      <w:r w:rsidRPr="00A769E3">
                        <w:t>тестов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2180CC6" w14:textId="363C5B16" w:rsidR="003261BC" w:rsidRDefault="003261BC" w:rsidP="008B3FC3">
      <w:pPr>
        <w:rPr>
          <w:szCs w:val="28"/>
        </w:rPr>
      </w:pPr>
      <w:r>
        <w:rPr>
          <w:noProof/>
        </w:rPr>
        <w:drawing>
          <wp:inline distT="0" distB="0" distL="0" distR="0" wp14:anchorId="520E8B09" wp14:editId="43723DA5">
            <wp:extent cx="4369435" cy="1722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AF91633" wp14:editId="2C155353">
                <wp:extent cx="5975498" cy="635"/>
                <wp:effectExtent l="0" t="0" r="6350" b="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49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5D7D5" w14:textId="70B58A47" w:rsidR="003261BC" w:rsidRPr="008B3FC3" w:rsidRDefault="003261BC" w:rsidP="008B3FC3">
                            <w:pPr>
                              <w:pStyle w:val="aff"/>
                              <w:rPr>
                                <w:noProof/>
                                <w:lang w:val="ru-RU"/>
                              </w:rPr>
                            </w:pPr>
                            <w:r w:rsidRPr="008B3FC3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 w:rsidRPr="007F499E">
                              <w:fldChar w:fldCharType="begin"/>
                            </w:r>
                            <w:r w:rsidRPr="008B3FC3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Pr="007F499E">
                              <w:instrText>SEQ</w:instrText>
                            </w:r>
                            <w:r w:rsidRPr="008B3FC3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 w:rsidRPr="007F499E">
                              <w:instrText>ARABIC</w:instrText>
                            </w:r>
                            <w:r w:rsidRPr="008B3FC3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Pr="007F499E">
                              <w:fldChar w:fldCharType="separate"/>
                            </w:r>
                            <w:r w:rsidR="00C2425B" w:rsidRPr="00C2425B">
                              <w:rPr>
                                <w:noProof/>
                                <w:lang w:val="ru-RU"/>
                              </w:rPr>
                              <w:t>2</w:t>
                            </w:r>
                            <w:r w:rsidRPr="007F499E">
                              <w:fldChar w:fldCharType="end"/>
                            </w:r>
                            <w:r w:rsidR="007F499E" w:rsidRPr="008B3FC3">
                              <w:rPr>
                                <w:lang w:val="ru-RU"/>
                              </w:rPr>
                              <w:t xml:space="preserve"> – предупреждение об успешном создании нового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91633" id="Надпись 7" o:spid="_x0000_s1028" type="#_x0000_t202" style="width:47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" stroked="f">
                <v:textbox style="mso-fit-shape-to-text:t" inset="0,0,0,0">
                  <w:txbxContent>
                    <w:p w14:paraId="0AC5D7D5" w14:textId="70B58A47" w:rsidR="003261BC" w:rsidRPr="008B3FC3" w:rsidRDefault="003261BC" w:rsidP="008B3FC3">
                      <w:pPr>
                        <w:pStyle w:val="aff"/>
                        <w:rPr>
                          <w:noProof/>
                          <w:lang w:val="ru-RU"/>
                        </w:rPr>
                      </w:pPr>
                      <w:r w:rsidRPr="008B3FC3">
                        <w:rPr>
                          <w:lang w:val="ru-RU"/>
                        </w:rPr>
                        <w:t xml:space="preserve">Рисунок </w:t>
                      </w:r>
                      <w:r w:rsidRPr="007F499E">
                        <w:fldChar w:fldCharType="begin"/>
                      </w:r>
                      <w:r w:rsidRPr="008B3FC3">
                        <w:rPr>
                          <w:lang w:val="ru-RU"/>
                        </w:rPr>
                        <w:instrText xml:space="preserve"> </w:instrText>
                      </w:r>
                      <w:r w:rsidRPr="007F499E">
                        <w:instrText>SEQ</w:instrText>
                      </w:r>
                      <w:r w:rsidRPr="008B3FC3">
                        <w:rPr>
                          <w:lang w:val="ru-RU"/>
                        </w:rPr>
                        <w:instrText xml:space="preserve"> Рисунок \* </w:instrText>
                      </w:r>
                      <w:r w:rsidRPr="007F499E">
                        <w:instrText>ARABIC</w:instrText>
                      </w:r>
                      <w:r w:rsidRPr="008B3FC3">
                        <w:rPr>
                          <w:lang w:val="ru-RU"/>
                        </w:rPr>
                        <w:instrText xml:space="preserve"> </w:instrText>
                      </w:r>
                      <w:r w:rsidRPr="007F499E">
                        <w:fldChar w:fldCharType="separate"/>
                      </w:r>
                      <w:r w:rsidR="00C2425B" w:rsidRPr="00C2425B">
                        <w:rPr>
                          <w:noProof/>
                          <w:lang w:val="ru-RU"/>
                        </w:rPr>
                        <w:t>2</w:t>
                      </w:r>
                      <w:r w:rsidRPr="007F499E">
                        <w:fldChar w:fldCharType="end"/>
                      </w:r>
                      <w:r w:rsidR="007F499E" w:rsidRPr="008B3FC3">
                        <w:rPr>
                          <w:lang w:val="ru-RU"/>
                        </w:rPr>
                        <w:t xml:space="preserve"> – предупреждение об успешном создании нового файла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0F832A" w14:textId="5B9872D6" w:rsidR="003261BC" w:rsidRDefault="003261BC" w:rsidP="008B3FC3">
      <w:r>
        <w:rPr>
          <w:noProof/>
        </w:rPr>
        <w:lastRenderedPageBreak/>
        <w:drawing>
          <wp:inline distT="0" distB="0" distL="0" distR="0" wp14:anchorId="4D13D4A5" wp14:editId="62799435">
            <wp:extent cx="3710763" cy="4193704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59" cy="422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63F8" w14:textId="7BCF16AF" w:rsidR="003261BC" w:rsidRPr="00A769E3" w:rsidRDefault="003261BC" w:rsidP="008B3FC3">
      <w:pPr>
        <w:pStyle w:val="aff"/>
      </w:pPr>
      <w:proofErr w:type="spellStart"/>
      <w:r w:rsidRPr="00A769E3">
        <w:t>Рисунок</w:t>
      </w:r>
      <w:proofErr w:type="spellEnd"/>
      <w:r w:rsidRPr="00A769E3">
        <w:t xml:space="preserve"> </w:t>
      </w:r>
      <w:r w:rsidRPr="00A769E3">
        <w:fldChar w:fldCharType="begin"/>
      </w:r>
      <w:r w:rsidRPr="00A769E3">
        <w:instrText xml:space="preserve"> SEQ Рисунок \* ARABIC </w:instrText>
      </w:r>
      <w:r w:rsidRPr="00A769E3">
        <w:fldChar w:fldCharType="separate"/>
      </w:r>
      <w:r w:rsidR="00C2425B">
        <w:rPr>
          <w:noProof/>
        </w:rPr>
        <w:t>3</w:t>
      </w:r>
      <w:r w:rsidRPr="00A769E3">
        <w:fldChar w:fldCharType="end"/>
      </w:r>
      <w:r w:rsidR="007F499E" w:rsidRPr="00A769E3">
        <w:t xml:space="preserve"> – вывод </w:t>
      </w:r>
      <w:proofErr w:type="spellStart"/>
      <w:r w:rsidR="007F499E" w:rsidRPr="00A769E3">
        <w:t>пустого</w:t>
      </w:r>
      <w:proofErr w:type="spellEnd"/>
      <w:r w:rsidR="007F499E" w:rsidRPr="00A769E3">
        <w:t xml:space="preserve"> </w:t>
      </w:r>
      <w:proofErr w:type="spellStart"/>
      <w:r w:rsidR="007F499E" w:rsidRPr="00A769E3">
        <w:t>файла</w:t>
      </w:r>
      <w:proofErr w:type="spellEnd"/>
    </w:p>
    <w:p w14:paraId="7990B80C" w14:textId="77777777" w:rsidR="004D46FC" w:rsidRPr="00A769E3" w:rsidRDefault="004D46FC" w:rsidP="008B3FC3">
      <w:r w:rsidRPr="00A769E3">
        <w:rPr>
          <w:noProof/>
        </w:rPr>
        <w:drawing>
          <wp:inline distT="0" distB="0" distL="0" distR="0" wp14:anchorId="1EE6606C" wp14:editId="756A2854">
            <wp:extent cx="2971800" cy="240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407F" w14:textId="166BA8C2" w:rsidR="004D46FC" w:rsidRPr="00A769E3" w:rsidRDefault="004D46FC" w:rsidP="008B3FC3">
      <w:pPr>
        <w:pStyle w:val="aff"/>
      </w:pPr>
      <w:proofErr w:type="spellStart"/>
      <w:r w:rsidRPr="00A769E3">
        <w:t>Рисунок</w:t>
      </w:r>
      <w:proofErr w:type="spellEnd"/>
      <w:r w:rsidRPr="00A769E3">
        <w:t xml:space="preserve"> </w:t>
      </w:r>
      <w:r w:rsidRPr="00A769E3">
        <w:fldChar w:fldCharType="begin"/>
      </w:r>
      <w:r w:rsidRPr="00A769E3">
        <w:instrText xml:space="preserve"> SEQ Рисунок \* ARABIC </w:instrText>
      </w:r>
      <w:r w:rsidRPr="00A769E3">
        <w:fldChar w:fldCharType="separate"/>
      </w:r>
      <w:r w:rsidR="00C2425B">
        <w:rPr>
          <w:noProof/>
        </w:rPr>
        <w:t>4</w:t>
      </w:r>
      <w:r w:rsidRPr="00A769E3">
        <w:fldChar w:fldCharType="end"/>
      </w:r>
      <w:r w:rsidR="007F499E" w:rsidRPr="00A769E3">
        <w:t xml:space="preserve"> – </w:t>
      </w:r>
      <w:proofErr w:type="spellStart"/>
      <w:r w:rsidR="007F499E" w:rsidRPr="00A769E3">
        <w:t>добавление</w:t>
      </w:r>
      <w:proofErr w:type="spellEnd"/>
      <w:r w:rsidR="007F499E" w:rsidRPr="00A769E3">
        <w:t xml:space="preserve"> </w:t>
      </w:r>
      <w:proofErr w:type="spellStart"/>
      <w:r w:rsidR="007F499E" w:rsidRPr="00A769E3">
        <w:t>записи</w:t>
      </w:r>
      <w:proofErr w:type="spellEnd"/>
    </w:p>
    <w:p w14:paraId="545CB8ED" w14:textId="77777777" w:rsidR="007F499E" w:rsidRPr="00A769E3" w:rsidRDefault="007F499E" w:rsidP="008B3FC3">
      <w:r w:rsidRPr="00A769E3">
        <w:rPr>
          <w:noProof/>
        </w:rPr>
        <w:lastRenderedPageBreak/>
        <w:drawing>
          <wp:inline distT="0" distB="0" distL="0" distR="0" wp14:anchorId="680D6463" wp14:editId="0ECFAA0D">
            <wp:extent cx="3625703" cy="40972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718" cy="41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0607" w14:textId="671EB343" w:rsidR="004D46FC" w:rsidRPr="006426EF" w:rsidRDefault="007F499E" w:rsidP="008B3FC3">
      <w:pPr>
        <w:pStyle w:val="aff"/>
        <w:rPr>
          <w:szCs w:val="28"/>
          <w:lang w:val="ru-RU"/>
        </w:rPr>
      </w:pPr>
      <w:r w:rsidRPr="006426EF">
        <w:rPr>
          <w:szCs w:val="28"/>
          <w:lang w:val="ru-RU"/>
        </w:rPr>
        <w:t xml:space="preserve">Рисунок </w:t>
      </w:r>
      <w:r w:rsidRPr="0086298E">
        <w:rPr>
          <w:szCs w:val="28"/>
        </w:rPr>
        <w:fldChar w:fldCharType="begin"/>
      </w:r>
      <w:r w:rsidRPr="006426EF">
        <w:rPr>
          <w:szCs w:val="28"/>
          <w:lang w:val="ru-RU"/>
        </w:rPr>
        <w:instrText xml:space="preserve"> </w:instrText>
      </w:r>
      <w:r w:rsidRPr="0086298E">
        <w:rPr>
          <w:szCs w:val="28"/>
        </w:rPr>
        <w:instrText>SEQ</w:instrText>
      </w:r>
      <w:r w:rsidRPr="006426EF">
        <w:rPr>
          <w:szCs w:val="28"/>
          <w:lang w:val="ru-RU"/>
        </w:rPr>
        <w:instrText xml:space="preserve"> Рисунок \* </w:instrText>
      </w:r>
      <w:r w:rsidRPr="0086298E">
        <w:rPr>
          <w:szCs w:val="28"/>
        </w:rPr>
        <w:instrText>ARABIC</w:instrText>
      </w:r>
      <w:r w:rsidRPr="006426EF">
        <w:rPr>
          <w:szCs w:val="28"/>
          <w:lang w:val="ru-RU"/>
        </w:rPr>
        <w:instrText xml:space="preserve"> </w:instrText>
      </w:r>
      <w:r w:rsidRPr="0086298E">
        <w:rPr>
          <w:szCs w:val="28"/>
        </w:rPr>
        <w:fldChar w:fldCharType="separate"/>
      </w:r>
      <w:r w:rsidR="00C2425B" w:rsidRPr="00C2425B">
        <w:rPr>
          <w:noProof/>
          <w:szCs w:val="28"/>
          <w:lang w:val="ru-RU"/>
        </w:rPr>
        <w:t>5</w:t>
      </w:r>
      <w:r w:rsidRPr="0086298E">
        <w:rPr>
          <w:szCs w:val="28"/>
        </w:rPr>
        <w:fldChar w:fldCharType="end"/>
      </w:r>
      <w:r w:rsidRPr="006426EF">
        <w:rPr>
          <w:szCs w:val="28"/>
          <w:lang w:val="ru-RU"/>
        </w:rPr>
        <w:t xml:space="preserve"> – вывод имеющихся в файле записей после добавления, в том числе после повторного открытия программы</w:t>
      </w:r>
    </w:p>
    <w:p w14:paraId="153CC3F7" w14:textId="77777777" w:rsidR="007F499E" w:rsidRPr="00A769E3" w:rsidRDefault="007F499E" w:rsidP="008B3FC3">
      <w:r w:rsidRPr="00A769E3">
        <w:rPr>
          <w:noProof/>
        </w:rPr>
        <w:drawing>
          <wp:inline distT="0" distB="0" distL="0" distR="0" wp14:anchorId="64A73944" wp14:editId="2F8A2B99">
            <wp:extent cx="2971800" cy="2400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6F52" w14:textId="2C1B36A2" w:rsidR="003261BC" w:rsidRPr="00A769E3" w:rsidRDefault="007F499E" w:rsidP="008B3FC3">
      <w:pPr>
        <w:pStyle w:val="aff"/>
      </w:pPr>
      <w:proofErr w:type="spellStart"/>
      <w:r w:rsidRPr="00A769E3">
        <w:t>Рисунок</w:t>
      </w:r>
      <w:proofErr w:type="spellEnd"/>
      <w:r w:rsidRPr="00A769E3">
        <w:t xml:space="preserve"> </w:t>
      </w:r>
      <w:r w:rsidRPr="00A769E3">
        <w:fldChar w:fldCharType="begin"/>
      </w:r>
      <w:r w:rsidRPr="00A769E3">
        <w:instrText xml:space="preserve"> SEQ Рисунок \* ARABIC </w:instrText>
      </w:r>
      <w:r w:rsidRPr="00A769E3">
        <w:fldChar w:fldCharType="separate"/>
      </w:r>
      <w:r w:rsidR="00C2425B">
        <w:rPr>
          <w:noProof/>
        </w:rPr>
        <w:t>6</w:t>
      </w:r>
      <w:r w:rsidRPr="00A769E3">
        <w:fldChar w:fldCharType="end"/>
      </w:r>
      <w:r w:rsidRPr="00A769E3">
        <w:t xml:space="preserve"> – </w:t>
      </w:r>
      <w:proofErr w:type="spellStart"/>
      <w:r w:rsidRPr="00A769E3">
        <w:t>изменение</w:t>
      </w:r>
      <w:proofErr w:type="spellEnd"/>
      <w:r w:rsidRPr="00A769E3">
        <w:t xml:space="preserve"> </w:t>
      </w:r>
      <w:proofErr w:type="spellStart"/>
      <w:r w:rsidRPr="00A769E3">
        <w:t>записи</w:t>
      </w:r>
      <w:proofErr w:type="spellEnd"/>
    </w:p>
    <w:p w14:paraId="2BA46E64" w14:textId="77777777" w:rsidR="007F499E" w:rsidRPr="00A769E3" w:rsidRDefault="007F499E" w:rsidP="008B3FC3">
      <w:r w:rsidRPr="00A769E3">
        <w:rPr>
          <w:noProof/>
        </w:rPr>
        <w:drawing>
          <wp:inline distT="0" distB="0" distL="0" distR="0" wp14:anchorId="4DBDE072" wp14:editId="17208C62">
            <wp:extent cx="2667000" cy="1427529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691" cy="14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1D64" w14:textId="4BAC9CBA" w:rsidR="007F499E" w:rsidRPr="00C2425B" w:rsidRDefault="007F499E" w:rsidP="008B3FC3">
      <w:pPr>
        <w:pStyle w:val="aff"/>
        <w:rPr>
          <w:lang w:val="ru-RU"/>
        </w:rPr>
      </w:pPr>
      <w:r w:rsidRPr="00C2425B">
        <w:rPr>
          <w:lang w:val="ru-RU"/>
        </w:rPr>
        <w:t xml:space="preserve">Рисунок </w:t>
      </w:r>
      <w:r w:rsidRPr="00A769E3">
        <w:fldChar w:fldCharType="begin"/>
      </w:r>
      <w:r w:rsidRPr="00C2425B">
        <w:rPr>
          <w:lang w:val="ru-RU"/>
        </w:rPr>
        <w:instrText xml:space="preserve"> </w:instrText>
      </w:r>
      <w:r w:rsidRPr="00A769E3">
        <w:instrText>SEQ</w:instrText>
      </w:r>
      <w:r w:rsidRPr="00C2425B">
        <w:rPr>
          <w:lang w:val="ru-RU"/>
        </w:rPr>
        <w:instrText xml:space="preserve"> Рисунок \* </w:instrText>
      </w:r>
      <w:r w:rsidRPr="00A769E3">
        <w:instrText>ARABIC</w:instrText>
      </w:r>
      <w:r w:rsidRPr="00C2425B">
        <w:rPr>
          <w:lang w:val="ru-RU"/>
        </w:rPr>
        <w:instrText xml:space="preserve"> </w:instrText>
      </w:r>
      <w:r w:rsidRPr="00A769E3">
        <w:fldChar w:fldCharType="separate"/>
      </w:r>
      <w:r w:rsidR="00C2425B" w:rsidRPr="00C2425B">
        <w:rPr>
          <w:noProof/>
          <w:lang w:val="ru-RU"/>
        </w:rPr>
        <w:t>7</w:t>
      </w:r>
      <w:r w:rsidRPr="00A769E3">
        <w:fldChar w:fldCharType="end"/>
      </w:r>
      <w:r w:rsidRPr="00C2425B">
        <w:rPr>
          <w:lang w:val="ru-RU"/>
        </w:rPr>
        <w:t xml:space="preserve"> – подтверждение удаления</w:t>
      </w:r>
      <w:r w:rsidR="005702A4" w:rsidRPr="00C2425B">
        <w:rPr>
          <w:lang w:val="ru-RU"/>
        </w:rPr>
        <w:t xml:space="preserve"> одной записи</w:t>
      </w:r>
    </w:p>
    <w:p w14:paraId="5CC45321" w14:textId="77777777" w:rsidR="007F499E" w:rsidRPr="005702A4" w:rsidRDefault="007F499E" w:rsidP="008B3FC3">
      <w:r w:rsidRPr="005702A4">
        <w:rPr>
          <w:noProof/>
        </w:rPr>
        <w:lastRenderedPageBreak/>
        <w:drawing>
          <wp:inline distT="0" distB="0" distL="0" distR="0" wp14:anchorId="3C941FB9" wp14:editId="7B678BEF">
            <wp:extent cx="4433777" cy="5010196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835" cy="50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6275" w14:textId="23C0EE73" w:rsidR="003261BC" w:rsidRPr="00C2425B" w:rsidRDefault="007F499E" w:rsidP="008B3FC3">
      <w:pPr>
        <w:pStyle w:val="aff"/>
        <w:rPr>
          <w:lang w:val="ru-RU"/>
        </w:rPr>
      </w:pPr>
      <w:r w:rsidRPr="00C2425B">
        <w:rPr>
          <w:lang w:val="ru-RU"/>
        </w:rPr>
        <w:t xml:space="preserve">Рисунок </w:t>
      </w:r>
      <w:r w:rsidRPr="005702A4">
        <w:fldChar w:fldCharType="begin"/>
      </w:r>
      <w:r w:rsidRPr="00C2425B">
        <w:rPr>
          <w:lang w:val="ru-RU"/>
        </w:rPr>
        <w:instrText xml:space="preserve"> </w:instrText>
      </w:r>
      <w:r w:rsidRPr="005702A4">
        <w:instrText>SEQ</w:instrText>
      </w:r>
      <w:r w:rsidRPr="00C2425B">
        <w:rPr>
          <w:lang w:val="ru-RU"/>
        </w:rPr>
        <w:instrText xml:space="preserve"> Рисунок \* </w:instrText>
      </w:r>
      <w:r w:rsidRPr="005702A4">
        <w:instrText>ARABIC</w:instrText>
      </w:r>
      <w:r w:rsidRPr="00C2425B">
        <w:rPr>
          <w:lang w:val="ru-RU"/>
        </w:rPr>
        <w:instrText xml:space="preserve"> </w:instrText>
      </w:r>
      <w:r w:rsidRPr="005702A4">
        <w:fldChar w:fldCharType="separate"/>
      </w:r>
      <w:r w:rsidR="00C2425B" w:rsidRPr="00C2425B">
        <w:rPr>
          <w:noProof/>
          <w:lang w:val="ru-RU"/>
        </w:rPr>
        <w:t>8</w:t>
      </w:r>
      <w:r w:rsidRPr="005702A4">
        <w:fldChar w:fldCharType="end"/>
      </w:r>
      <w:r w:rsidRPr="00C2425B">
        <w:rPr>
          <w:lang w:val="ru-RU"/>
        </w:rPr>
        <w:t xml:space="preserve"> – сортировка по году выпуска</w:t>
      </w:r>
    </w:p>
    <w:p w14:paraId="52C0E43C" w14:textId="77777777" w:rsidR="00AE0445" w:rsidRPr="005702A4" w:rsidRDefault="00AE0445" w:rsidP="008B3FC3">
      <w:r w:rsidRPr="005702A4">
        <w:rPr>
          <w:noProof/>
        </w:rPr>
        <w:drawing>
          <wp:inline distT="0" distB="0" distL="0" distR="0" wp14:anchorId="6EAC4C83" wp14:editId="483A4567">
            <wp:extent cx="4476307" cy="105568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0934" cy="10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A66B" w14:textId="571D3918" w:rsidR="003261BC" w:rsidRPr="005702A4" w:rsidRDefault="00AE0445" w:rsidP="008B3FC3">
      <w:pPr>
        <w:pStyle w:val="aff"/>
        <w:rPr>
          <w:lang w:val="ru-RU"/>
        </w:rPr>
      </w:pPr>
      <w:r w:rsidRPr="006426EF">
        <w:rPr>
          <w:lang w:val="ru-RU"/>
        </w:rPr>
        <w:t xml:space="preserve">Рисунок </w:t>
      </w:r>
      <w:r w:rsidRPr="005702A4">
        <w:fldChar w:fldCharType="begin"/>
      </w:r>
      <w:r w:rsidRPr="006426EF">
        <w:rPr>
          <w:lang w:val="ru-RU"/>
        </w:rPr>
        <w:instrText xml:space="preserve"> </w:instrText>
      </w:r>
      <w:r w:rsidRPr="005702A4">
        <w:instrText>SEQ</w:instrText>
      </w:r>
      <w:r w:rsidRPr="006426EF">
        <w:rPr>
          <w:lang w:val="ru-RU"/>
        </w:rPr>
        <w:instrText xml:space="preserve"> Рисунок \* </w:instrText>
      </w:r>
      <w:r w:rsidRPr="005702A4">
        <w:instrText>ARABIC</w:instrText>
      </w:r>
      <w:r w:rsidRPr="006426EF">
        <w:rPr>
          <w:lang w:val="ru-RU"/>
        </w:rPr>
        <w:instrText xml:space="preserve"> </w:instrText>
      </w:r>
      <w:r w:rsidRPr="005702A4">
        <w:fldChar w:fldCharType="separate"/>
      </w:r>
      <w:r w:rsidR="00C2425B" w:rsidRPr="00C2425B">
        <w:rPr>
          <w:noProof/>
          <w:lang w:val="ru-RU"/>
        </w:rPr>
        <w:t>9</w:t>
      </w:r>
      <w:r w:rsidRPr="005702A4">
        <w:fldChar w:fldCharType="end"/>
      </w:r>
      <w:r w:rsidRPr="006426EF">
        <w:rPr>
          <w:lang w:val="ru-RU"/>
        </w:rPr>
        <w:t xml:space="preserve"> – введён запрос, но не нажата кнопка «Найти записи»</w:t>
      </w:r>
    </w:p>
    <w:p w14:paraId="12EF31B0" w14:textId="77777777" w:rsidR="00AE0445" w:rsidRPr="005702A4" w:rsidRDefault="00AE0445" w:rsidP="008B3FC3">
      <w:r w:rsidRPr="005702A4">
        <w:rPr>
          <w:noProof/>
        </w:rPr>
        <w:lastRenderedPageBreak/>
        <w:drawing>
          <wp:inline distT="0" distB="0" distL="0" distR="0" wp14:anchorId="2178DC5A" wp14:editId="55F2CE67">
            <wp:extent cx="4433777" cy="5010196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588" cy="50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604E" w14:textId="24972536" w:rsidR="003261BC" w:rsidRPr="005702A4" w:rsidRDefault="00AE0445" w:rsidP="008B3FC3">
      <w:pPr>
        <w:pStyle w:val="aff"/>
        <w:rPr>
          <w:lang w:val="ru-RU"/>
        </w:rPr>
      </w:pPr>
      <w:proofErr w:type="spellStart"/>
      <w:r w:rsidRPr="005702A4">
        <w:t>Рисунок</w:t>
      </w:r>
      <w:proofErr w:type="spellEnd"/>
      <w:r w:rsidRPr="005702A4">
        <w:t xml:space="preserve"> </w:t>
      </w:r>
      <w:r w:rsidRPr="005702A4">
        <w:fldChar w:fldCharType="begin"/>
      </w:r>
      <w:r w:rsidRPr="005702A4">
        <w:instrText xml:space="preserve"> SEQ Рисунок \* ARABIC </w:instrText>
      </w:r>
      <w:r w:rsidRPr="005702A4">
        <w:fldChar w:fldCharType="separate"/>
      </w:r>
      <w:r w:rsidR="00C2425B">
        <w:rPr>
          <w:noProof/>
        </w:rPr>
        <w:t>10</w:t>
      </w:r>
      <w:r w:rsidRPr="005702A4">
        <w:fldChar w:fldCharType="end"/>
      </w:r>
      <w:r w:rsidRPr="005702A4">
        <w:t xml:space="preserve"> – </w:t>
      </w:r>
      <w:proofErr w:type="spellStart"/>
      <w:r w:rsidRPr="005702A4">
        <w:t>произведён</w:t>
      </w:r>
      <w:proofErr w:type="spellEnd"/>
      <w:r w:rsidRPr="005702A4">
        <w:t xml:space="preserve"> </w:t>
      </w:r>
      <w:proofErr w:type="spellStart"/>
      <w:r w:rsidRPr="005702A4">
        <w:t>поиск</w:t>
      </w:r>
      <w:proofErr w:type="spellEnd"/>
    </w:p>
    <w:p w14:paraId="08F81A38" w14:textId="77777777" w:rsidR="00AE0445" w:rsidRPr="005702A4" w:rsidRDefault="00AE0445" w:rsidP="008B3FC3">
      <w:r w:rsidRPr="005702A4">
        <w:rPr>
          <w:noProof/>
        </w:rPr>
        <w:drawing>
          <wp:inline distT="0" distB="0" distL="0" distR="0" wp14:anchorId="7DFC0E34" wp14:editId="4AFE0367">
            <wp:extent cx="4242391" cy="3263886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6242" cy="32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566A" w14:textId="15ACD174" w:rsidR="003261BC" w:rsidRPr="00C2425B" w:rsidRDefault="00AE0445" w:rsidP="008B3FC3">
      <w:pPr>
        <w:pStyle w:val="aff"/>
        <w:rPr>
          <w:lang w:val="ru-RU"/>
        </w:rPr>
      </w:pPr>
      <w:r w:rsidRPr="00C2425B">
        <w:rPr>
          <w:lang w:val="ru-RU"/>
        </w:rPr>
        <w:t xml:space="preserve">Рисунок </w:t>
      </w:r>
      <w:r w:rsidRPr="005702A4">
        <w:fldChar w:fldCharType="begin"/>
      </w:r>
      <w:r w:rsidRPr="00C2425B">
        <w:rPr>
          <w:lang w:val="ru-RU"/>
        </w:rPr>
        <w:instrText xml:space="preserve"> </w:instrText>
      </w:r>
      <w:r w:rsidRPr="005702A4">
        <w:instrText>SEQ</w:instrText>
      </w:r>
      <w:r w:rsidRPr="00C2425B">
        <w:rPr>
          <w:lang w:val="ru-RU"/>
        </w:rPr>
        <w:instrText xml:space="preserve"> Рисунок \* </w:instrText>
      </w:r>
      <w:r w:rsidRPr="005702A4">
        <w:instrText>ARABIC</w:instrText>
      </w:r>
      <w:r w:rsidRPr="00C2425B">
        <w:rPr>
          <w:lang w:val="ru-RU"/>
        </w:rPr>
        <w:instrText xml:space="preserve"> </w:instrText>
      </w:r>
      <w:r w:rsidRPr="005702A4">
        <w:fldChar w:fldCharType="separate"/>
      </w:r>
      <w:r w:rsidR="00C2425B" w:rsidRPr="00C2425B">
        <w:rPr>
          <w:noProof/>
          <w:lang w:val="ru-RU"/>
        </w:rPr>
        <w:t>11</w:t>
      </w:r>
      <w:r w:rsidRPr="005702A4">
        <w:fldChar w:fldCharType="end"/>
      </w:r>
      <w:r w:rsidRPr="00C2425B">
        <w:rPr>
          <w:lang w:val="ru-RU"/>
        </w:rPr>
        <w:t xml:space="preserve"> – среднегодовая диаграмма цен выборки</w:t>
      </w:r>
    </w:p>
    <w:p w14:paraId="3B982F8A" w14:textId="77777777" w:rsidR="00AE0445" w:rsidRPr="005702A4" w:rsidRDefault="00AE0445" w:rsidP="008B3FC3">
      <w:r w:rsidRPr="005702A4">
        <w:rPr>
          <w:noProof/>
        </w:rPr>
        <w:lastRenderedPageBreak/>
        <w:drawing>
          <wp:inline distT="0" distB="0" distL="0" distR="0" wp14:anchorId="3801221F" wp14:editId="0C084E9A">
            <wp:extent cx="4434990" cy="2498651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6127" cy="25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827A" w14:textId="42EBAC9D" w:rsidR="00AE0445" w:rsidRPr="005702A4" w:rsidRDefault="00AE0445" w:rsidP="008B3FC3">
      <w:pPr>
        <w:pStyle w:val="aff"/>
      </w:pPr>
      <w:proofErr w:type="spellStart"/>
      <w:r w:rsidRPr="005702A4">
        <w:t>Рисунок</w:t>
      </w:r>
      <w:proofErr w:type="spellEnd"/>
      <w:r w:rsidRPr="005702A4">
        <w:t xml:space="preserve"> </w:t>
      </w:r>
      <w:r w:rsidRPr="005702A4">
        <w:fldChar w:fldCharType="begin"/>
      </w:r>
      <w:r w:rsidRPr="005702A4">
        <w:instrText xml:space="preserve"> SEQ Рисунок \* ARABIC </w:instrText>
      </w:r>
      <w:r w:rsidRPr="005702A4">
        <w:fldChar w:fldCharType="separate"/>
      </w:r>
      <w:r w:rsidR="00C2425B">
        <w:rPr>
          <w:noProof/>
        </w:rPr>
        <w:t>12</w:t>
      </w:r>
      <w:r w:rsidRPr="005702A4">
        <w:fldChar w:fldCharType="end"/>
      </w:r>
      <w:r w:rsidRPr="005702A4">
        <w:t xml:space="preserve"> – </w:t>
      </w:r>
      <w:proofErr w:type="spellStart"/>
      <w:r w:rsidRPr="005702A4">
        <w:t>создание</w:t>
      </w:r>
      <w:proofErr w:type="spellEnd"/>
      <w:r w:rsidRPr="005702A4">
        <w:t xml:space="preserve"> </w:t>
      </w:r>
      <w:proofErr w:type="spellStart"/>
      <w:r w:rsidRPr="005702A4">
        <w:t>файла</w:t>
      </w:r>
      <w:proofErr w:type="spellEnd"/>
    </w:p>
    <w:p w14:paraId="51EB356C" w14:textId="77777777" w:rsidR="00AE0445" w:rsidRPr="005702A4" w:rsidRDefault="00AE0445" w:rsidP="008B3FC3">
      <w:r w:rsidRPr="005702A4">
        <w:rPr>
          <w:noProof/>
        </w:rPr>
        <w:drawing>
          <wp:inline distT="0" distB="0" distL="0" distR="0" wp14:anchorId="1AAF2B5A" wp14:editId="2D15F091">
            <wp:extent cx="4433777" cy="2497967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2624" cy="25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69D8" w14:textId="4D9E6F9B" w:rsidR="003261BC" w:rsidRPr="005702A4" w:rsidRDefault="00AE0445" w:rsidP="008B3FC3">
      <w:pPr>
        <w:pStyle w:val="aff"/>
      </w:pPr>
      <w:proofErr w:type="spellStart"/>
      <w:r w:rsidRPr="005702A4">
        <w:t>Рисунок</w:t>
      </w:r>
      <w:proofErr w:type="spellEnd"/>
      <w:r w:rsidRPr="005702A4">
        <w:t xml:space="preserve"> </w:t>
      </w:r>
      <w:r w:rsidRPr="005702A4">
        <w:fldChar w:fldCharType="begin"/>
      </w:r>
      <w:r w:rsidRPr="005702A4">
        <w:instrText xml:space="preserve"> SEQ Рисунок \* ARABIC </w:instrText>
      </w:r>
      <w:r w:rsidRPr="005702A4">
        <w:fldChar w:fldCharType="separate"/>
      </w:r>
      <w:r w:rsidR="00C2425B">
        <w:rPr>
          <w:noProof/>
        </w:rPr>
        <w:t>13</w:t>
      </w:r>
      <w:r w:rsidRPr="005702A4">
        <w:fldChar w:fldCharType="end"/>
      </w:r>
      <w:r w:rsidRPr="005702A4">
        <w:t xml:space="preserve"> – </w:t>
      </w:r>
      <w:proofErr w:type="spellStart"/>
      <w:r w:rsidRPr="005702A4">
        <w:t>выбор</w:t>
      </w:r>
      <w:proofErr w:type="spellEnd"/>
      <w:r w:rsidRPr="005702A4">
        <w:t xml:space="preserve"> </w:t>
      </w:r>
      <w:proofErr w:type="spellStart"/>
      <w:r w:rsidRPr="005702A4">
        <w:t>файла</w:t>
      </w:r>
      <w:proofErr w:type="spellEnd"/>
    </w:p>
    <w:p w14:paraId="638BA0EE" w14:textId="77777777" w:rsidR="005702A4" w:rsidRPr="005702A4" w:rsidRDefault="005702A4" w:rsidP="008B3FC3">
      <w:r w:rsidRPr="005702A4">
        <w:rPr>
          <w:noProof/>
        </w:rPr>
        <w:lastRenderedPageBreak/>
        <w:drawing>
          <wp:inline distT="0" distB="0" distL="0" distR="0" wp14:anchorId="3C8AF334" wp14:editId="2D7D86EA">
            <wp:extent cx="4221126" cy="3730298"/>
            <wp:effectExtent l="0" t="0" r="825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6966" cy="37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CEB7" w14:textId="766C3778" w:rsidR="003261BC" w:rsidRPr="005702A4" w:rsidRDefault="005702A4" w:rsidP="008B3FC3">
      <w:pPr>
        <w:pStyle w:val="aff"/>
      </w:pPr>
      <w:proofErr w:type="spellStart"/>
      <w:r w:rsidRPr="005702A4">
        <w:t>Рисунок</w:t>
      </w:r>
      <w:proofErr w:type="spellEnd"/>
      <w:r w:rsidRPr="005702A4">
        <w:t xml:space="preserve"> </w:t>
      </w:r>
      <w:r w:rsidRPr="005702A4">
        <w:fldChar w:fldCharType="begin"/>
      </w:r>
      <w:r w:rsidRPr="005702A4">
        <w:instrText xml:space="preserve"> SEQ Рисунок \* ARABIC </w:instrText>
      </w:r>
      <w:r w:rsidRPr="005702A4">
        <w:fldChar w:fldCharType="separate"/>
      </w:r>
      <w:r w:rsidR="00C2425B">
        <w:rPr>
          <w:noProof/>
        </w:rPr>
        <w:t>14</w:t>
      </w:r>
      <w:r w:rsidRPr="005702A4">
        <w:fldChar w:fldCharType="end"/>
      </w:r>
      <w:r w:rsidRPr="005702A4">
        <w:t xml:space="preserve"> – </w:t>
      </w:r>
      <w:proofErr w:type="spellStart"/>
      <w:r w:rsidRPr="005702A4">
        <w:t>руководство</w:t>
      </w:r>
      <w:proofErr w:type="spellEnd"/>
      <w:r w:rsidRPr="005702A4">
        <w:t xml:space="preserve"> пользователя</w:t>
      </w:r>
    </w:p>
    <w:p w14:paraId="0F5D83BE" w14:textId="77777777" w:rsidR="005702A4" w:rsidRPr="005702A4" w:rsidRDefault="005702A4" w:rsidP="008B3FC3">
      <w:r w:rsidRPr="005702A4">
        <w:rPr>
          <w:noProof/>
        </w:rPr>
        <w:drawing>
          <wp:inline distT="0" distB="0" distL="0" distR="0" wp14:anchorId="4C0BA803" wp14:editId="7CFB5D99">
            <wp:extent cx="4061637" cy="190951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5373" cy="19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D180" w14:textId="353F934E" w:rsidR="005702A4" w:rsidRPr="00E604B1" w:rsidRDefault="005702A4" w:rsidP="008B3FC3">
      <w:pPr>
        <w:pStyle w:val="aff"/>
        <w:rPr>
          <w:lang w:val="ru-RU"/>
        </w:rPr>
      </w:pPr>
      <w:r w:rsidRPr="00E604B1">
        <w:rPr>
          <w:lang w:val="ru-RU"/>
        </w:rPr>
        <w:t xml:space="preserve">Рисунок </w:t>
      </w:r>
      <w:r w:rsidRPr="005702A4">
        <w:fldChar w:fldCharType="begin"/>
      </w:r>
      <w:r w:rsidRPr="00E604B1">
        <w:rPr>
          <w:lang w:val="ru-RU"/>
        </w:rPr>
        <w:instrText xml:space="preserve"> </w:instrText>
      </w:r>
      <w:r w:rsidRPr="005702A4">
        <w:instrText>SEQ</w:instrText>
      </w:r>
      <w:r w:rsidRPr="00E604B1">
        <w:rPr>
          <w:lang w:val="ru-RU"/>
        </w:rPr>
        <w:instrText xml:space="preserve"> Рисунок \* </w:instrText>
      </w:r>
      <w:r w:rsidRPr="005702A4">
        <w:instrText>ARABIC</w:instrText>
      </w:r>
      <w:r w:rsidRPr="00E604B1">
        <w:rPr>
          <w:lang w:val="ru-RU"/>
        </w:rPr>
        <w:instrText xml:space="preserve"> </w:instrText>
      </w:r>
      <w:r w:rsidRPr="005702A4">
        <w:fldChar w:fldCharType="separate"/>
      </w:r>
      <w:r w:rsidR="00C2425B" w:rsidRPr="00E604B1">
        <w:rPr>
          <w:noProof/>
          <w:lang w:val="ru-RU"/>
        </w:rPr>
        <w:t>15</w:t>
      </w:r>
      <w:r w:rsidRPr="005702A4">
        <w:fldChar w:fldCharType="end"/>
      </w:r>
      <w:r w:rsidRPr="00E604B1">
        <w:rPr>
          <w:lang w:val="ru-RU"/>
        </w:rPr>
        <w:t xml:space="preserve"> – вывод задания</w:t>
      </w:r>
    </w:p>
    <w:p w14:paraId="392F012F" w14:textId="537D7FEC" w:rsidR="005702A4" w:rsidRPr="00E604B1" w:rsidRDefault="00E604B1" w:rsidP="008B3FC3">
      <w:pPr>
        <w:rPr>
          <w:lang w:val="ru-RU"/>
        </w:rPr>
      </w:pPr>
      <w:r>
        <w:rPr>
          <w:noProof/>
        </w:rPr>
        <w:t>censored</w:t>
      </w:r>
    </w:p>
    <w:p w14:paraId="29D42350" w14:textId="6FF0E9A5" w:rsidR="003261BC" w:rsidRPr="006426EF" w:rsidRDefault="005702A4" w:rsidP="008B3FC3">
      <w:pPr>
        <w:pStyle w:val="aff"/>
        <w:rPr>
          <w:lang w:val="ru-RU"/>
        </w:rPr>
      </w:pPr>
      <w:r w:rsidRPr="006426EF">
        <w:rPr>
          <w:lang w:val="ru-RU"/>
        </w:rPr>
        <w:t xml:space="preserve">Рисунок </w:t>
      </w:r>
      <w:r w:rsidRPr="005702A4">
        <w:fldChar w:fldCharType="begin"/>
      </w:r>
      <w:r w:rsidRPr="006426EF">
        <w:rPr>
          <w:lang w:val="ru-RU"/>
        </w:rPr>
        <w:instrText xml:space="preserve"> </w:instrText>
      </w:r>
      <w:r w:rsidRPr="005702A4">
        <w:instrText>SEQ</w:instrText>
      </w:r>
      <w:r w:rsidRPr="006426EF">
        <w:rPr>
          <w:lang w:val="ru-RU"/>
        </w:rPr>
        <w:instrText xml:space="preserve"> Рисунок \* </w:instrText>
      </w:r>
      <w:r w:rsidRPr="005702A4">
        <w:instrText>ARABIC</w:instrText>
      </w:r>
      <w:r w:rsidRPr="006426EF">
        <w:rPr>
          <w:lang w:val="ru-RU"/>
        </w:rPr>
        <w:instrText xml:space="preserve"> </w:instrText>
      </w:r>
      <w:r w:rsidRPr="005702A4">
        <w:fldChar w:fldCharType="separate"/>
      </w:r>
      <w:r w:rsidR="00C2425B" w:rsidRPr="00E604B1">
        <w:rPr>
          <w:noProof/>
          <w:lang w:val="ru-RU"/>
        </w:rPr>
        <w:t>16</w:t>
      </w:r>
      <w:r w:rsidRPr="005702A4">
        <w:fldChar w:fldCharType="end"/>
      </w:r>
      <w:r w:rsidRPr="006426EF">
        <w:rPr>
          <w:lang w:val="ru-RU"/>
        </w:rPr>
        <w:t xml:space="preserve"> – информация о программе</w:t>
      </w:r>
    </w:p>
    <w:p w14:paraId="381D7EDF" w14:textId="0AFD2755" w:rsidR="007047BE" w:rsidRPr="006426EF" w:rsidRDefault="005702A4" w:rsidP="008B3FC3">
      <w:pPr>
        <w:rPr>
          <w:b/>
          <w:kern w:val="28"/>
          <w:lang w:val="ru-RU"/>
        </w:rPr>
      </w:pPr>
      <w:r w:rsidRPr="006426EF">
        <w:rPr>
          <w:lang w:val="ru-RU"/>
        </w:rPr>
        <w:t>По результатам работы и тестирования программы можно убедиться, что всё работает и все критерии задания соблюдены.</w:t>
      </w:r>
      <w:r w:rsidR="007047BE" w:rsidRPr="006426EF">
        <w:rPr>
          <w:lang w:val="ru-RU"/>
        </w:rPr>
        <w:br w:type="page"/>
      </w:r>
    </w:p>
    <w:p w14:paraId="0176C15F" w14:textId="224F18A4" w:rsidR="00C0460B" w:rsidRPr="006426EF" w:rsidRDefault="00C0460B" w:rsidP="008B3FC3">
      <w:pPr>
        <w:pStyle w:val="1"/>
        <w:rPr>
          <w:lang w:val="ru-RU"/>
        </w:rPr>
      </w:pPr>
      <w:bookmarkStart w:id="38" w:name="_Toc72594477"/>
      <w:r w:rsidRPr="006426EF">
        <w:rPr>
          <w:lang w:val="ru-RU"/>
        </w:rPr>
        <w:lastRenderedPageBreak/>
        <w:t>Руководство для пользователя</w:t>
      </w:r>
      <w:bookmarkEnd w:id="35"/>
      <w:bookmarkEnd w:id="36"/>
      <w:bookmarkEnd w:id="37"/>
      <w:bookmarkEnd w:id="38"/>
    </w:p>
    <w:p w14:paraId="4955CB0F" w14:textId="76C4DD9A" w:rsidR="00AE274E" w:rsidRPr="006426EF" w:rsidRDefault="00AE274E" w:rsidP="00B659FA">
      <w:pPr>
        <w:rPr>
          <w:lang w:val="ru-RU"/>
        </w:rPr>
      </w:pPr>
      <w:r w:rsidRPr="006426EF">
        <w:rPr>
          <w:lang w:val="ru-RU"/>
        </w:rPr>
        <w:t xml:space="preserve">Программа умеет работать с собственной базой данных (файл </w:t>
      </w:r>
      <w:proofErr w:type="spellStart"/>
      <w:r w:rsidRPr="00B659FA">
        <w:rPr>
          <w:lang w:val="ru-RU"/>
        </w:rPr>
        <w:t>cars</w:t>
      </w:r>
      <w:r w:rsidRPr="006426EF">
        <w:rPr>
          <w:lang w:val="ru-RU"/>
        </w:rPr>
        <w:t>.</w:t>
      </w:r>
      <w:r w:rsidRPr="00B659FA">
        <w:rPr>
          <w:lang w:val="ru-RU"/>
        </w:rPr>
        <w:t>data</w:t>
      </w:r>
      <w:proofErr w:type="spellEnd"/>
      <w:r w:rsidRPr="006426EF">
        <w:rPr>
          <w:lang w:val="ru-RU"/>
        </w:rPr>
        <w:t>) и создавать/изменять файлы, создаваемые пользователем. Для взаимодействия с различными файлами используйте кнопки пункта меню "Файл".</w:t>
      </w:r>
    </w:p>
    <w:p w14:paraId="0B439A8D" w14:textId="3A5F5822" w:rsidR="00AE274E" w:rsidRPr="006426EF" w:rsidRDefault="00AE274E" w:rsidP="00B659FA">
      <w:pPr>
        <w:rPr>
          <w:lang w:val="ru-RU"/>
        </w:rPr>
      </w:pPr>
      <w:r w:rsidRPr="006426EF">
        <w:rPr>
          <w:lang w:val="ru-RU"/>
        </w:rPr>
        <w:t>Вы можете добавлять, изменять или удалять данные из таблицы. Для этого используйте соответствующие кнопки пункта меню "Таблица".</w:t>
      </w:r>
    </w:p>
    <w:p w14:paraId="26082C29" w14:textId="673A15B3" w:rsidR="00AE274E" w:rsidRPr="006426EF" w:rsidRDefault="00AE274E" w:rsidP="00B659FA">
      <w:pPr>
        <w:rPr>
          <w:lang w:val="ru-RU"/>
        </w:rPr>
      </w:pPr>
      <w:r w:rsidRPr="006426EF">
        <w:rPr>
          <w:lang w:val="ru-RU"/>
        </w:rPr>
        <w:t>В меню "Справка" вы можете найти полезную информацию: руководство пользователя, задание и информацию о программе.</w:t>
      </w:r>
    </w:p>
    <w:p w14:paraId="7B875184" w14:textId="2EA0BB31" w:rsidR="00AE274E" w:rsidRPr="006426EF" w:rsidRDefault="00AE274E" w:rsidP="00B659FA">
      <w:pPr>
        <w:rPr>
          <w:lang w:val="ru-RU"/>
        </w:rPr>
      </w:pPr>
      <w:r w:rsidRPr="006426EF">
        <w:rPr>
          <w:lang w:val="ru-RU"/>
        </w:rPr>
        <w:t>Сортировка производится по нажатию на название колонки таблицы. Так, для сортировки по цене, нажмите на колонку "Начальная цена". Несколько нажатий на колонку изменит тип сортировки - по возрастанию или по убыванию.</w:t>
      </w:r>
    </w:p>
    <w:p w14:paraId="284F3EEA" w14:textId="79764132" w:rsidR="00AE274E" w:rsidRPr="006426EF" w:rsidRDefault="00AE274E" w:rsidP="00B659FA">
      <w:pPr>
        <w:rPr>
          <w:lang w:val="ru-RU"/>
        </w:rPr>
      </w:pPr>
      <w:r w:rsidRPr="006426EF">
        <w:rPr>
          <w:lang w:val="ru-RU"/>
        </w:rPr>
        <w:t>Программа позволяет производить поиск по каждой колонке таблицы. Для этого введите критерии поиска снизу и нажмите на кнопку "Найти записи". Для очистки поиска наж</w:t>
      </w:r>
      <w:r w:rsidR="005702A4" w:rsidRPr="006426EF">
        <w:rPr>
          <w:lang w:val="ru-RU"/>
        </w:rPr>
        <w:t>м</w:t>
      </w:r>
      <w:r w:rsidRPr="006426EF">
        <w:rPr>
          <w:lang w:val="ru-RU"/>
        </w:rPr>
        <w:t>ите на "Сбросить поиск" или приведите все поля к исходным значениям вручную.</w:t>
      </w:r>
    </w:p>
    <w:p w14:paraId="43E505DF" w14:textId="032D6DA1" w:rsidR="00C65D1F" w:rsidRPr="006426EF" w:rsidRDefault="00AE274E" w:rsidP="008B3FC3">
      <w:pPr>
        <w:rPr>
          <w:lang w:val="ru-RU"/>
        </w:rPr>
      </w:pPr>
      <w:r w:rsidRPr="006426EF">
        <w:rPr>
          <w:lang w:val="ru-RU"/>
        </w:rPr>
        <w:t>Вы можете строить диаграмму среднегодовой цены автомобилей, показанных в таблице. Для этого нажмите на кнопку "Диаграмма цен". Если вы хотите вывести среднегодовую стоимость автомобиля определенной марки, то необходимо предварительно произвести соответствующий поиск.</w:t>
      </w:r>
    </w:p>
    <w:p w14:paraId="27474405" w14:textId="77777777" w:rsidR="00AE274E" w:rsidRPr="006426EF" w:rsidRDefault="00AE274E" w:rsidP="008B3FC3">
      <w:pPr>
        <w:rPr>
          <w:lang w:val="ru-RU"/>
        </w:rPr>
      </w:pPr>
    </w:p>
    <w:p w14:paraId="441F03DF" w14:textId="74CE970B" w:rsidR="00C0460B" w:rsidRPr="008B3FC3" w:rsidRDefault="00887461" w:rsidP="008B3FC3">
      <w:pPr>
        <w:pStyle w:val="1"/>
        <w:rPr>
          <w:lang w:val="ru-RU"/>
        </w:rPr>
      </w:pPr>
      <w:r w:rsidRPr="008B3FC3">
        <w:rPr>
          <w:lang w:val="ru-RU"/>
        </w:rPr>
        <w:br w:type="page"/>
      </w:r>
      <w:bookmarkStart w:id="39" w:name="_Toc72260169"/>
      <w:bookmarkStart w:id="40" w:name="_Toc72508130"/>
      <w:bookmarkStart w:id="41" w:name="_Toc72587825"/>
      <w:bookmarkStart w:id="42" w:name="_Toc72594478"/>
      <w:r w:rsidRPr="008B3FC3">
        <w:rPr>
          <w:lang w:val="ru-RU"/>
        </w:rPr>
        <w:lastRenderedPageBreak/>
        <w:t xml:space="preserve">Исходный </w:t>
      </w:r>
      <w:r w:rsidR="0077719A" w:rsidRPr="008B3FC3">
        <w:rPr>
          <w:lang w:val="ru-RU"/>
        </w:rPr>
        <w:t>к</w:t>
      </w:r>
      <w:r w:rsidRPr="008B3FC3">
        <w:rPr>
          <w:lang w:val="ru-RU"/>
        </w:rPr>
        <w:t>од</w:t>
      </w:r>
      <w:bookmarkEnd w:id="39"/>
      <w:bookmarkEnd w:id="40"/>
      <w:bookmarkEnd w:id="41"/>
      <w:bookmarkEnd w:id="42"/>
    </w:p>
    <w:p w14:paraId="2CB862CF" w14:textId="50437F36" w:rsidR="00AE274E" w:rsidRPr="008B3FC3" w:rsidRDefault="00B7274D" w:rsidP="008B3FC3">
      <w:pPr>
        <w:rPr>
          <w:lang w:val="ru-RU" w:eastAsia="ru-RU"/>
        </w:rPr>
      </w:pPr>
      <w:r w:rsidRPr="008B3FC3">
        <w:rPr>
          <w:lang w:val="ru-RU" w:eastAsia="ru-RU"/>
        </w:rPr>
        <w:t xml:space="preserve">Файл </w:t>
      </w:r>
      <w:r w:rsidR="008B3FC3">
        <w:rPr>
          <w:lang w:eastAsia="ru-RU"/>
        </w:rPr>
        <w:t>main</w:t>
      </w:r>
      <w:r w:rsidR="005702A4" w:rsidRPr="005702A4">
        <w:rPr>
          <w:lang w:val="ru-RU" w:eastAsia="ru-RU"/>
        </w:rPr>
        <w:t>.</w:t>
      </w:r>
      <w:proofErr w:type="spellStart"/>
      <w:r w:rsidR="005702A4">
        <w:rPr>
          <w:lang w:eastAsia="ru-RU"/>
        </w:rPr>
        <w:t>cpp</w:t>
      </w:r>
      <w:proofErr w:type="spellEnd"/>
      <w:r w:rsidR="005702A4" w:rsidRPr="008B3FC3">
        <w:rPr>
          <w:lang w:val="ru-RU" w:eastAsia="ru-RU"/>
        </w:rPr>
        <w:t>:</w:t>
      </w:r>
    </w:p>
    <w:p w14:paraId="68F2087D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>/* Задание 50</w:t>
      </w:r>
    </w:p>
    <w:p w14:paraId="283C9B39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*</w:t>
      </w:r>
    </w:p>
    <w:p w14:paraId="381B9E31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* Программу создал Ярков М.Д.</w:t>
      </w:r>
    </w:p>
    <w:p w14:paraId="16909864" w14:textId="77777777" w:rsidR="008B3FC3" w:rsidRDefault="008B3FC3" w:rsidP="008B3FC3">
      <w:pPr>
        <w:pStyle w:val="aff0"/>
      </w:pPr>
      <w:r w:rsidRPr="008B3FC3">
        <w:rPr>
          <w:lang w:val="ru-RU"/>
        </w:rPr>
        <w:t xml:space="preserve"> </w:t>
      </w:r>
      <w:r>
        <w:t>* Группа ИСТб-20-3</w:t>
      </w:r>
    </w:p>
    <w:p w14:paraId="4432FEF5" w14:textId="77777777" w:rsidR="008B3FC3" w:rsidRDefault="008B3FC3" w:rsidP="008B3FC3">
      <w:pPr>
        <w:pStyle w:val="aff0"/>
      </w:pPr>
      <w:r>
        <w:t xml:space="preserve"> * 20.05.2021</w:t>
      </w:r>
    </w:p>
    <w:p w14:paraId="736BD38B" w14:textId="77777777" w:rsidR="008B3FC3" w:rsidRDefault="008B3FC3" w:rsidP="008B3FC3">
      <w:pPr>
        <w:pStyle w:val="aff0"/>
      </w:pPr>
      <w:r>
        <w:t>*/</w:t>
      </w:r>
    </w:p>
    <w:p w14:paraId="0A9F73D6" w14:textId="77777777" w:rsidR="008B3FC3" w:rsidRDefault="008B3FC3" w:rsidP="008B3FC3">
      <w:pPr>
        <w:pStyle w:val="aff0"/>
      </w:pPr>
    </w:p>
    <w:p w14:paraId="222B816E" w14:textId="77777777" w:rsidR="008B3FC3" w:rsidRDefault="008B3FC3" w:rsidP="008B3FC3">
      <w:pPr>
        <w:pStyle w:val="aff0"/>
      </w:pPr>
      <w:r>
        <w:t>#include "mainwindow.h"</w:t>
      </w:r>
    </w:p>
    <w:p w14:paraId="7A1124A3" w14:textId="77777777" w:rsidR="008B3FC3" w:rsidRDefault="008B3FC3" w:rsidP="008B3FC3">
      <w:pPr>
        <w:pStyle w:val="aff0"/>
      </w:pPr>
      <w:r>
        <w:t>#include &lt;QApplication&gt;</w:t>
      </w:r>
    </w:p>
    <w:p w14:paraId="7EB76C95" w14:textId="77777777" w:rsidR="008B3FC3" w:rsidRDefault="008B3FC3" w:rsidP="008B3FC3">
      <w:pPr>
        <w:pStyle w:val="aff0"/>
      </w:pPr>
    </w:p>
    <w:p w14:paraId="5DCD9B92" w14:textId="77777777" w:rsidR="008B3FC3" w:rsidRDefault="008B3FC3" w:rsidP="008B3FC3">
      <w:pPr>
        <w:pStyle w:val="aff0"/>
      </w:pPr>
      <w:r>
        <w:t>int main(int argc, char *argv[]) {</w:t>
      </w:r>
    </w:p>
    <w:p w14:paraId="33D60B3A" w14:textId="77777777" w:rsidR="008B3FC3" w:rsidRDefault="008B3FC3" w:rsidP="008B3FC3">
      <w:pPr>
        <w:pStyle w:val="aff0"/>
      </w:pPr>
      <w:r>
        <w:t xml:space="preserve">    QApplication a(argc, argv);</w:t>
      </w:r>
    </w:p>
    <w:p w14:paraId="35798C15" w14:textId="77777777" w:rsidR="008B3FC3" w:rsidRDefault="008B3FC3" w:rsidP="008B3FC3">
      <w:pPr>
        <w:pStyle w:val="aff0"/>
      </w:pPr>
      <w:r>
        <w:t xml:space="preserve">    MainWindow w;</w:t>
      </w:r>
    </w:p>
    <w:p w14:paraId="12FFDD92" w14:textId="77777777" w:rsidR="008B3FC3" w:rsidRDefault="008B3FC3" w:rsidP="008B3FC3">
      <w:pPr>
        <w:pStyle w:val="aff0"/>
      </w:pPr>
      <w:r>
        <w:t xml:space="preserve">    w.show();</w:t>
      </w:r>
    </w:p>
    <w:p w14:paraId="7CE3D8A4" w14:textId="77777777" w:rsidR="008B3FC3" w:rsidRDefault="008B3FC3" w:rsidP="008B3FC3">
      <w:pPr>
        <w:pStyle w:val="aff0"/>
      </w:pPr>
      <w:r>
        <w:t xml:space="preserve">    return a.exec();</w:t>
      </w:r>
    </w:p>
    <w:p w14:paraId="6ACD1DC3" w14:textId="4BFB0B08" w:rsidR="005702A4" w:rsidRPr="005702A4" w:rsidRDefault="008B3FC3" w:rsidP="008B3FC3">
      <w:pPr>
        <w:pStyle w:val="aff0"/>
      </w:pPr>
      <w:r>
        <w:t>}</w:t>
      </w:r>
    </w:p>
    <w:p w14:paraId="5DF45037" w14:textId="00B63B61" w:rsidR="00AE274E" w:rsidRPr="005702A4" w:rsidRDefault="00AE274E" w:rsidP="008B3FC3">
      <w:pPr>
        <w:rPr>
          <w:lang w:eastAsia="ru-RU"/>
        </w:rPr>
      </w:pPr>
    </w:p>
    <w:p w14:paraId="6A10B334" w14:textId="5A82B9B5" w:rsidR="00AE274E" w:rsidRDefault="008B3FC3" w:rsidP="008B3FC3">
      <w:pPr>
        <w:rPr>
          <w:lang w:eastAsia="ru-RU"/>
        </w:rPr>
      </w:pPr>
      <w:proofErr w:type="spellStart"/>
      <w:r>
        <w:rPr>
          <w:lang w:eastAsia="ru-RU"/>
        </w:rPr>
        <w:t>Файл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adddialog.h</w:t>
      </w:r>
      <w:proofErr w:type="spellEnd"/>
      <w:r>
        <w:rPr>
          <w:lang w:eastAsia="ru-RU"/>
        </w:rPr>
        <w:t>:</w:t>
      </w:r>
    </w:p>
    <w:p w14:paraId="2001B2FA" w14:textId="77777777" w:rsidR="008B3FC3" w:rsidRPr="008B3FC3" w:rsidRDefault="008B3FC3" w:rsidP="008B3FC3">
      <w:pPr>
        <w:pStyle w:val="aff0"/>
      </w:pPr>
      <w:r w:rsidRPr="008B3FC3">
        <w:t>#pragma once</w:t>
      </w:r>
    </w:p>
    <w:p w14:paraId="7C3BD425" w14:textId="77777777" w:rsidR="008B3FC3" w:rsidRPr="008B3FC3" w:rsidRDefault="008B3FC3" w:rsidP="008B3FC3">
      <w:pPr>
        <w:pStyle w:val="aff0"/>
      </w:pPr>
      <w:r w:rsidRPr="008B3FC3">
        <w:t>#include &lt;QDialog&gt;</w:t>
      </w:r>
    </w:p>
    <w:p w14:paraId="1E46798B" w14:textId="77777777" w:rsidR="008B3FC3" w:rsidRPr="008B3FC3" w:rsidRDefault="008B3FC3" w:rsidP="008B3FC3">
      <w:pPr>
        <w:pStyle w:val="aff0"/>
      </w:pPr>
      <w:r w:rsidRPr="008B3FC3">
        <w:t>#include &lt;QTableWidget&gt;</w:t>
      </w:r>
    </w:p>
    <w:p w14:paraId="10B184C5" w14:textId="77777777" w:rsidR="008B3FC3" w:rsidRPr="008B3FC3" w:rsidRDefault="008B3FC3" w:rsidP="008B3FC3">
      <w:pPr>
        <w:pStyle w:val="aff0"/>
      </w:pPr>
    </w:p>
    <w:p w14:paraId="053F20AF" w14:textId="77777777" w:rsidR="008B3FC3" w:rsidRPr="008B3FC3" w:rsidRDefault="008B3FC3" w:rsidP="008B3FC3">
      <w:pPr>
        <w:pStyle w:val="aff0"/>
      </w:pPr>
      <w:r w:rsidRPr="008B3FC3">
        <w:t>namespace Ui { class addDialog; }</w:t>
      </w:r>
    </w:p>
    <w:p w14:paraId="61D58601" w14:textId="77777777" w:rsidR="008B3FC3" w:rsidRPr="008B3FC3" w:rsidRDefault="008B3FC3" w:rsidP="008B3FC3">
      <w:pPr>
        <w:pStyle w:val="aff0"/>
      </w:pPr>
    </w:p>
    <w:p w14:paraId="5782C98D" w14:textId="77777777" w:rsidR="008B3FC3" w:rsidRPr="008B3FC3" w:rsidRDefault="008B3FC3" w:rsidP="008B3FC3">
      <w:pPr>
        <w:pStyle w:val="aff0"/>
      </w:pPr>
      <w:r w:rsidRPr="008B3FC3">
        <w:t>class AddDialog : public QDialog {</w:t>
      </w:r>
    </w:p>
    <w:p w14:paraId="4F7B035C" w14:textId="77777777" w:rsidR="008B3FC3" w:rsidRPr="008B3FC3" w:rsidRDefault="008B3FC3" w:rsidP="008B3FC3">
      <w:pPr>
        <w:pStyle w:val="aff0"/>
      </w:pPr>
      <w:r w:rsidRPr="008B3FC3">
        <w:t xml:space="preserve">    Q_OBJECT</w:t>
      </w:r>
    </w:p>
    <w:p w14:paraId="3D3CB1CB" w14:textId="77777777" w:rsidR="008B3FC3" w:rsidRPr="008B3FC3" w:rsidRDefault="008B3FC3" w:rsidP="008B3FC3">
      <w:pPr>
        <w:pStyle w:val="aff0"/>
      </w:pPr>
    </w:p>
    <w:p w14:paraId="5C7D9CA0" w14:textId="77777777" w:rsidR="008B3FC3" w:rsidRPr="008B3FC3" w:rsidRDefault="008B3FC3" w:rsidP="008B3FC3">
      <w:pPr>
        <w:pStyle w:val="aff0"/>
      </w:pPr>
      <w:r w:rsidRPr="008B3FC3">
        <w:t xml:space="preserve">    public:</w:t>
      </w:r>
    </w:p>
    <w:p w14:paraId="59EE84D5" w14:textId="77777777" w:rsidR="008B3FC3" w:rsidRPr="008B3FC3" w:rsidRDefault="008B3FC3" w:rsidP="008B3FC3">
      <w:pPr>
        <w:pStyle w:val="aff0"/>
      </w:pPr>
      <w:r w:rsidRPr="008B3FC3">
        <w:t xml:space="preserve">        explicit AddDialog(QWidget *parent = nullptr);</w:t>
      </w:r>
    </w:p>
    <w:p w14:paraId="2E6ACFFF" w14:textId="77777777" w:rsidR="008B3FC3" w:rsidRPr="008B3FC3" w:rsidRDefault="008B3FC3" w:rsidP="008B3FC3">
      <w:pPr>
        <w:pStyle w:val="aff0"/>
      </w:pPr>
      <w:r w:rsidRPr="008B3FC3">
        <w:t xml:space="preserve">        ~AddDialog();</w:t>
      </w:r>
    </w:p>
    <w:p w14:paraId="52BA43B3" w14:textId="77777777" w:rsidR="008B3FC3" w:rsidRPr="008B3FC3" w:rsidRDefault="008B3FC3" w:rsidP="008B3FC3">
      <w:pPr>
        <w:pStyle w:val="aff0"/>
      </w:pPr>
      <w:r w:rsidRPr="008B3FC3">
        <w:t xml:space="preserve">        void setData(QString nowFile, QString defFile);</w:t>
      </w:r>
    </w:p>
    <w:p w14:paraId="4EC4109B" w14:textId="77777777" w:rsidR="008B3FC3" w:rsidRPr="008B3FC3" w:rsidRDefault="008B3FC3" w:rsidP="008B3FC3">
      <w:pPr>
        <w:pStyle w:val="aff0"/>
      </w:pPr>
      <w:r w:rsidRPr="008B3FC3">
        <w:t xml:space="preserve">        void setItAsEditor(QList&lt;QTableWidgetItem *&gt; row);</w:t>
      </w:r>
    </w:p>
    <w:p w14:paraId="52BDD756" w14:textId="77777777" w:rsidR="008B3FC3" w:rsidRPr="008B3FC3" w:rsidRDefault="008B3FC3" w:rsidP="008B3FC3">
      <w:pPr>
        <w:pStyle w:val="aff0"/>
      </w:pPr>
    </w:p>
    <w:p w14:paraId="57FACD97" w14:textId="77777777" w:rsidR="008B3FC3" w:rsidRPr="008B3FC3" w:rsidRDefault="008B3FC3" w:rsidP="008B3FC3">
      <w:pPr>
        <w:pStyle w:val="aff0"/>
      </w:pPr>
      <w:r w:rsidRPr="008B3FC3">
        <w:t xml:space="preserve">        bool successful = false;</w:t>
      </w:r>
    </w:p>
    <w:p w14:paraId="4BAE0168" w14:textId="77777777" w:rsidR="008B3FC3" w:rsidRPr="008B3FC3" w:rsidRDefault="008B3FC3" w:rsidP="008B3FC3">
      <w:pPr>
        <w:pStyle w:val="aff0"/>
      </w:pPr>
      <w:r w:rsidRPr="008B3FC3">
        <w:t xml:space="preserve">        QString nowDataFile, defaultDataFile;</w:t>
      </w:r>
    </w:p>
    <w:p w14:paraId="6D78CDAB" w14:textId="77777777" w:rsidR="008B3FC3" w:rsidRPr="008B3FC3" w:rsidRDefault="008B3FC3" w:rsidP="008B3FC3">
      <w:pPr>
        <w:pStyle w:val="aff0"/>
      </w:pPr>
    </w:p>
    <w:p w14:paraId="4E76FF9F" w14:textId="77777777" w:rsidR="008B3FC3" w:rsidRPr="008B3FC3" w:rsidRDefault="008B3FC3" w:rsidP="008B3FC3">
      <w:pPr>
        <w:pStyle w:val="aff0"/>
      </w:pPr>
      <w:r w:rsidRPr="008B3FC3">
        <w:t xml:space="preserve">    private slots:</w:t>
      </w:r>
    </w:p>
    <w:p w14:paraId="4639632F" w14:textId="77777777" w:rsidR="008B3FC3" w:rsidRPr="008B3FC3" w:rsidRDefault="008B3FC3" w:rsidP="008B3FC3">
      <w:pPr>
        <w:pStyle w:val="aff0"/>
      </w:pPr>
      <w:r w:rsidRPr="008B3FC3">
        <w:t xml:space="preserve">        void on_changeButton_clicked();</w:t>
      </w:r>
    </w:p>
    <w:p w14:paraId="229ED58C" w14:textId="77777777" w:rsidR="008B3FC3" w:rsidRPr="008B3FC3" w:rsidRDefault="008B3FC3" w:rsidP="008B3FC3">
      <w:pPr>
        <w:pStyle w:val="aff0"/>
      </w:pPr>
    </w:p>
    <w:p w14:paraId="42731CAC" w14:textId="77777777" w:rsidR="008B3FC3" w:rsidRPr="008B3FC3" w:rsidRDefault="008B3FC3" w:rsidP="008B3FC3">
      <w:pPr>
        <w:pStyle w:val="aff0"/>
      </w:pPr>
      <w:r w:rsidRPr="008B3FC3">
        <w:t xml:space="preserve">    private:</w:t>
      </w:r>
    </w:p>
    <w:p w14:paraId="551FD0E5" w14:textId="77777777" w:rsidR="008B3FC3" w:rsidRPr="008B3FC3" w:rsidRDefault="008B3FC3" w:rsidP="008B3FC3">
      <w:pPr>
        <w:pStyle w:val="aff0"/>
      </w:pPr>
      <w:r w:rsidRPr="008B3FC3">
        <w:t xml:space="preserve">        Ui::addDialog *ui;</w:t>
      </w:r>
    </w:p>
    <w:p w14:paraId="409DB5F0" w14:textId="77777777" w:rsidR="008B3FC3" w:rsidRPr="008B3FC3" w:rsidRDefault="008B3FC3" w:rsidP="008B3FC3">
      <w:pPr>
        <w:pStyle w:val="aff0"/>
      </w:pPr>
    </w:p>
    <w:p w14:paraId="7D597C5E" w14:textId="77777777" w:rsidR="008B3FC3" w:rsidRPr="008B3FC3" w:rsidRDefault="008B3FC3" w:rsidP="008B3FC3">
      <w:pPr>
        <w:pStyle w:val="aff0"/>
      </w:pPr>
      <w:r w:rsidRPr="008B3FC3">
        <w:t xml:space="preserve">        bool addMode = true;</w:t>
      </w:r>
    </w:p>
    <w:p w14:paraId="6D052D96" w14:textId="77777777" w:rsidR="008B3FC3" w:rsidRPr="008B3FC3" w:rsidRDefault="008B3FC3" w:rsidP="008B3FC3">
      <w:pPr>
        <w:pStyle w:val="aff0"/>
      </w:pPr>
      <w:r w:rsidRPr="008B3FC3">
        <w:t xml:space="preserve">        QString manufacturer, model, color;</w:t>
      </w:r>
    </w:p>
    <w:p w14:paraId="7AB2D50A" w14:textId="77777777" w:rsidR="008B3FC3" w:rsidRPr="008B3FC3" w:rsidRDefault="008B3FC3" w:rsidP="008B3FC3">
      <w:pPr>
        <w:pStyle w:val="aff0"/>
      </w:pPr>
      <w:r w:rsidRPr="008B3FC3">
        <w:t xml:space="preserve">        uint16_t year;</w:t>
      </w:r>
    </w:p>
    <w:p w14:paraId="39A3E315" w14:textId="77777777" w:rsidR="008B3FC3" w:rsidRPr="008B3FC3" w:rsidRDefault="008B3FC3" w:rsidP="008B3FC3">
      <w:pPr>
        <w:pStyle w:val="aff0"/>
      </w:pPr>
      <w:r w:rsidRPr="008B3FC3">
        <w:t xml:space="preserve">        uint32_t mileage, price;</w:t>
      </w:r>
    </w:p>
    <w:p w14:paraId="641B2F6A" w14:textId="5F4B7F9C" w:rsidR="008B3FC3" w:rsidRPr="008B3FC3" w:rsidRDefault="008B3FC3" w:rsidP="008B3FC3">
      <w:pPr>
        <w:pStyle w:val="aff0"/>
      </w:pPr>
      <w:r w:rsidRPr="008B3FC3">
        <w:t>};</w:t>
      </w:r>
    </w:p>
    <w:p w14:paraId="27A19FC1" w14:textId="55A865AA" w:rsidR="008B3FC3" w:rsidRDefault="008B3FC3" w:rsidP="008B3FC3">
      <w:r>
        <w:rPr>
          <w:lang w:val="ru-RU"/>
        </w:rPr>
        <w:t>Файл</w:t>
      </w:r>
      <w:r w:rsidRPr="006426EF">
        <w:t xml:space="preserve"> adddialog.cpp</w:t>
      </w:r>
      <w:r>
        <w:t>:</w:t>
      </w:r>
    </w:p>
    <w:p w14:paraId="42E2755B" w14:textId="77777777" w:rsidR="008B3FC3" w:rsidRDefault="008B3FC3" w:rsidP="008B3FC3">
      <w:pPr>
        <w:pStyle w:val="aff0"/>
      </w:pPr>
      <w:r>
        <w:t>#include "adddialog.h"</w:t>
      </w:r>
    </w:p>
    <w:p w14:paraId="04BCEE77" w14:textId="77777777" w:rsidR="008B3FC3" w:rsidRDefault="008B3FC3" w:rsidP="008B3FC3">
      <w:pPr>
        <w:pStyle w:val="aff0"/>
      </w:pPr>
      <w:r>
        <w:t>#include "ui_adddialog.h"</w:t>
      </w:r>
    </w:p>
    <w:p w14:paraId="5F150CDE" w14:textId="77777777" w:rsidR="008B3FC3" w:rsidRDefault="008B3FC3" w:rsidP="008B3FC3">
      <w:pPr>
        <w:pStyle w:val="aff0"/>
      </w:pPr>
    </w:p>
    <w:p w14:paraId="459B7EFC" w14:textId="77777777" w:rsidR="008B3FC3" w:rsidRDefault="008B3FC3" w:rsidP="008B3FC3">
      <w:pPr>
        <w:pStyle w:val="aff0"/>
      </w:pPr>
      <w:r>
        <w:t>#include &lt;QFile&gt;</w:t>
      </w:r>
    </w:p>
    <w:p w14:paraId="79635752" w14:textId="77777777" w:rsidR="008B3FC3" w:rsidRDefault="008B3FC3" w:rsidP="008B3FC3">
      <w:pPr>
        <w:pStyle w:val="aff0"/>
      </w:pPr>
      <w:r>
        <w:t>#include &lt;QDebug&gt;</w:t>
      </w:r>
    </w:p>
    <w:p w14:paraId="7319D375" w14:textId="77777777" w:rsidR="008B3FC3" w:rsidRDefault="008B3FC3" w:rsidP="008B3FC3">
      <w:pPr>
        <w:pStyle w:val="aff0"/>
      </w:pPr>
      <w:r>
        <w:t>#include &lt;QMessageBox&gt;</w:t>
      </w:r>
    </w:p>
    <w:p w14:paraId="40D21448" w14:textId="77777777" w:rsidR="008B3FC3" w:rsidRDefault="008B3FC3" w:rsidP="008B3FC3">
      <w:pPr>
        <w:pStyle w:val="aff0"/>
      </w:pPr>
      <w:r>
        <w:t>#include &lt;QDate&gt;</w:t>
      </w:r>
    </w:p>
    <w:p w14:paraId="5660F3D5" w14:textId="77777777" w:rsidR="008B3FC3" w:rsidRDefault="008B3FC3" w:rsidP="008B3FC3">
      <w:pPr>
        <w:pStyle w:val="aff0"/>
      </w:pPr>
    </w:p>
    <w:p w14:paraId="60771EE0" w14:textId="77777777" w:rsidR="008B3FC3" w:rsidRDefault="008B3FC3" w:rsidP="008B3FC3">
      <w:pPr>
        <w:pStyle w:val="aff0"/>
      </w:pPr>
      <w:r>
        <w:t>AddDialog::AddDialog(QWidget *parent) : QDialog(parent), ui(new Ui::addDialog) {</w:t>
      </w:r>
    </w:p>
    <w:p w14:paraId="54E851D0" w14:textId="77777777" w:rsidR="008B3FC3" w:rsidRDefault="008B3FC3" w:rsidP="008B3FC3">
      <w:pPr>
        <w:pStyle w:val="aff0"/>
      </w:pPr>
      <w:r>
        <w:t xml:space="preserve">    ui-&gt;setupUi(this);</w:t>
      </w:r>
    </w:p>
    <w:p w14:paraId="6F977B9D" w14:textId="77777777" w:rsidR="008B3FC3" w:rsidRDefault="008B3FC3" w:rsidP="008B3FC3">
      <w:pPr>
        <w:pStyle w:val="aff0"/>
      </w:pPr>
      <w:r>
        <w:t xml:space="preserve">    this-&gt;setWindowFlags(Qt::Dialog | Qt::MSWindowsFixedSizeDialogHint); // отключение возможности изменять размер окна</w:t>
      </w:r>
    </w:p>
    <w:p w14:paraId="216E3B2F" w14:textId="77777777" w:rsidR="008B3FC3" w:rsidRDefault="008B3FC3" w:rsidP="008B3FC3">
      <w:pPr>
        <w:pStyle w:val="aff0"/>
      </w:pPr>
      <w:r>
        <w:t xml:space="preserve">    this-&gt;setWindowFlags(this-&gt;windowFlags() &amp; ~Qt::WindowContextHelpButtonHint); // отключение ?</w:t>
      </w:r>
    </w:p>
    <w:p w14:paraId="1CE14B60" w14:textId="77777777" w:rsidR="008B3FC3" w:rsidRDefault="008B3FC3" w:rsidP="008B3FC3">
      <w:pPr>
        <w:pStyle w:val="aff0"/>
      </w:pPr>
    </w:p>
    <w:p w14:paraId="0A15586D" w14:textId="77777777" w:rsidR="008B3FC3" w:rsidRDefault="008B3FC3" w:rsidP="008B3FC3">
      <w:pPr>
        <w:pStyle w:val="aff0"/>
      </w:pPr>
      <w:r>
        <w:t xml:space="preserve">    ui-&gt;yearInput1-&gt;setValue(QDate::currentDate().year()); // установка текущего года</w:t>
      </w:r>
    </w:p>
    <w:p w14:paraId="6FEE0A10" w14:textId="77777777" w:rsidR="008B3FC3" w:rsidRDefault="008B3FC3" w:rsidP="008B3FC3">
      <w:pPr>
        <w:pStyle w:val="aff0"/>
      </w:pPr>
      <w:r>
        <w:t>}</w:t>
      </w:r>
    </w:p>
    <w:p w14:paraId="1A04F80F" w14:textId="77777777" w:rsidR="008B3FC3" w:rsidRDefault="008B3FC3" w:rsidP="008B3FC3">
      <w:pPr>
        <w:pStyle w:val="aff0"/>
      </w:pPr>
      <w:r>
        <w:t>AddDialog::~AddDialog() { delete ui; }</w:t>
      </w:r>
    </w:p>
    <w:p w14:paraId="4BAD0ED2" w14:textId="77777777" w:rsidR="008B3FC3" w:rsidRDefault="008B3FC3" w:rsidP="008B3FC3">
      <w:pPr>
        <w:pStyle w:val="aff0"/>
      </w:pPr>
    </w:p>
    <w:p w14:paraId="491E710B" w14:textId="77777777" w:rsidR="008B3FC3" w:rsidRDefault="008B3FC3" w:rsidP="008B3FC3">
      <w:pPr>
        <w:pStyle w:val="aff0"/>
      </w:pPr>
      <w:r>
        <w:t>void AddDialog::setData(QString nowFile, QString defFile) { // установка сведений об открытом файле</w:t>
      </w:r>
    </w:p>
    <w:p w14:paraId="2FE39C46" w14:textId="77777777" w:rsidR="008B3FC3" w:rsidRDefault="008B3FC3" w:rsidP="008B3FC3">
      <w:pPr>
        <w:pStyle w:val="aff0"/>
      </w:pPr>
      <w:r>
        <w:t xml:space="preserve">    nowDataFile = nowFile;</w:t>
      </w:r>
    </w:p>
    <w:p w14:paraId="49EEE4C6" w14:textId="77777777" w:rsidR="008B3FC3" w:rsidRDefault="008B3FC3" w:rsidP="008B3FC3">
      <w:pPr>
        <w:pStyle w:val="aff0"/>
      </w:pPr>
      <w:r>
        <w:t xml:space="preserve">    defaultDataFile = defFile;</w:t>
      </w:r>
    </w:p>
    <w:p w14:paraId="6CCB545F" w14:textId="77777777" w:rsidR="008B3FC3" w:rsidRDefault="008B3FC3" w:rsidP="008B3FC3">
      <w:pPr>
        <w:pStyle w:val="aff0"/>
      </w:pPr>
    </w:p>
    <w:p w14:paraId="4F70B58D" w14:textId="77777777" w:rsidR="008B3FC3" w:rsidRDefault="008B3FC3" w:rsidP="008B3FC3">
      <w:pPr>
        <w:pStyle w:val="aff0"/>
      </w:pPr>
      <w:r>
        <w:t xml:space="preserve">    ui-&gt;manufacturerInput-&gt;setFocus();</w:t>
      </w:r>
    </w:p>
    <w:p w14:paraId="31F1B193" w14:textId="77777777" w:rsidR="008B3FC3" w:rsidRDefault="008B3FC3" w:rsidP="008B3FC3">
      <w:pPr>
        <w:pStyle w:val="aff0"/>
      </w:pPr>
      <w:r>
        <w:t>}</w:t>
      </w:r>
    </w:p>
    <w:p w14:paraId="20361598" w14:textId="77777777" w:rsidR="008B3FC3" w:rsidRDefault="008B3FC3" w:rsidP="008B3FC3">
      <w:pPr>
        <w:pStyle w:val="aff0"/>
      </w:pPr>
    </w:p>
    <w:p w14:paraId="55E71CBE" w14:textId="77777777" w:rsidR="008B3FC3" w:rsidRDefault="008B3FC3" w:rsidP="008B3FC3">
      <w:pPr>
        <w:pStyle w:val="aff0"/>
      </w:pPr>
      <w:r>
        <w:t>void AddDialog::setItAsEditor(QList&lt;QTableWidgetItem *&gt; row) { // сделать окно изменяющим запись</w:t>
      </w:r>
    </w:p>
    <w:p w14:paraId="1E468B87" w14:textId="77777777" w:rsidR="008B3FC3" w:rsidRDefault="008B3FC3" w:rsidP="008B3FC3">
      <w:pPr>
        <w:pStyle w:val="aff0"/>
      </w:pPr>
      <w:r>
        <w:t xml:space="preserve">    manufacturer = row[0]-&gt;text();</w:t>
      </w:r>
    </w:p>
    <w:p w14:paraId="1363801B" w14:textId="77777777" w:rsidR="008B3FC3" w:rsidRDefault="008B3FC3" w:rsidP="008B3FC3">
      <w:pPr>
        <w:pStyle w:val="aff0"/>
      </w:pPr>
      <w:r>
        <w:t xml:space="preserve">    model = row[1]-&gt;text();</w:t>
      </w:r>
    </w:p>
    <w:p w14:paraId="6B3638EA" w14:textId="77777777" w:rsidR="008B3FC3" w:rsidRDefault="008B3FC3" w:rsidP="008B3FC3">
      <w:pPr>
        <w:pStyle w:val="aff0"/>
      </w:pPr>
      <w:r>
        <w:t xml:space="preserve">    year = row[2]-&gt;text().toUInt();</w:t>
      </w:r>
    </w:p>
    <w:p w14:paraId="1A325030" w14:textId="77777777" w:rsidR="008B3FC3" w:rsidRDefault="008B3FC3" w:rsidP="008B3FC3">
      <w:pPr>
        <w:pStyle w:val="aff0"/>
      </w:pPr>
      <w:r>
        <w:t xml:space="preserve">    color = row[3]-&gt;text();</w:t>
      </w:r>
    </w:p>
    <w:p w14:paraId="173AF990" w14:textId="77777777" w:rsidR="008B3FC3" w:rsidRDefault="008B3FC3" w:rsidP="008B3FC3">
      <w:pPr>
        <w:pStyle w:val="aff0"/>
      </w:pPr>
      <w:r>
        <w:t xml:space="preserve">    mileage = row[4]-&gt;text().toUInt();</w:t>
      </w:r>
    </w:p>
    <w:p w14:paraId="4C84BEA9" w14:textId="77777777" w:rsidR="008B3FC3" w:rsidRDefault="008B3FC3" w:rsidP="008B3FC3">
      <w:pPr>
        <w:pStyle w:val="aff0"/>
      </w:pPr>
      <w:r>
        <w:t xml:space="preserve">    price = row[5]-&gt;text().toUInt();</w:t>
      </w:r>
    </w:p>
    <w:p w14:paraId="1B933FD3" w14:textId="77777777" w:rsidR="008B3FC3" w:rsidRDefault="008B3FC3" w:rsidP="008B3FC3">
      <w:pPr>
        <w:pStyle w:val="aff0"/>
      </w:pPr>
    </w:p>
    <w:p w14:paraId="7B0440BD" w14:textId="77777777" w:rsidR="008B3FC3" w:rsidRDefault="008B3FC3" w:rsidP="008B3FC3">
      <w:pPr>
        <w:pStyle w:val="aff0"/>
      </w:pPr>
      <w:r>
        <w:t xml:space="preserve">    ui-&gt;manufacturerInput-&gt;setText(manufacturer);</w:t>
      </w:r>
    </w:p>
    <w:p w14:paraId="6D34909D" w14:textId="77777777" w:rsidR="008B3FC3" w:rsidRDefault="008B3FC3" w:rsidP="008B3FC3">
      <w:pPr>
        <w:pStyle w:val="aff0"/>
      </w:pPr>
      <w:r>
        <w:t xml:space="preserve">    ui-&gt;modelInput-&gt;setText(model);</w:t>
      </w:r>
    </w:p>
    <w:p w14:paraId="149CBDEA" w14:textId="77777777" w:rsidR="008B3FC3" w:rsidRDefault="008B3FC3" w:rsidP="008B3FC3">
      <w:pPr>
        <w:pStyle w:val="aff0"/>
      </w:pPr>
      <w:r>
        <w:t xml:space="preserve">    ui-&gt;colorInput-&gt;setText(color);</w:t>
      </w:r>
    </w:p>
    <w:p w14:paraId="5C2E7C9E" w14:textId="77777777" w:rsidR="008B3FC3" w:rsidRDefault="008B3FC3" w:rsidP="008B3FC3">
      <w:pPr>
        <w:pStyle w:val="aff0"/>
      </w:pPr>
      <w:r>
        <w:t xml:space="preserve">    ui-&gt;yearInput1-&gt;setValue(year);</w:t>
      </w:r>
    </w:p>
    <w:p w14:paraId="7E6FA597" w14:textId="77777777" w:rsidR="008B3FC3" w:rsidRDefault="008B3FC3" w:rsidP="008B3FC3">
      <w:pPr>
        <w:pStyle w:val="aff0"/>
      </w:pPr>
      <w:r>
        <w:t xml:space="preserve">    ui-&gt;mileageInput1-&gt;setValue(mileage);</w:t>
      </w:r>
    </w:p>
    <w:p w14:paraId="1C309D26" w14:textId="77777777" w:rsidR="008B3FC3" w:rsidRDefault="008B3FC3" w:rsidP="008B3FC3">
      <w:pPr>
        <w:pStyle w:val="aff0"/>
      </w:pPr>
      <w:r>
        <w:t xml:space="preserve">    ui-&gt;priceInput1-&gt;setValue(price);</w:t>
      </w:r>
    </w:p>
    <w:p w14:paraId="1009880F" w14:textId="77777777" w:rsidR="008B3FC3" w:rsidRDefault="008B3FC3" w:rsidP="008B3FC3">
      <w:pPr>
        <w:pStyle w:val="aff0"/>
      </w:pPr>
    </w:p>
    <w:p w14:paraId="58B56557" w14:textId="77777777" w:rsidR="008B3FC3" w:rsidRDefault="008B3FC3" w:rsidP="008B3FC3">
      <w:pPr>
        <w:pStyle w:val="aff0"/>
      </w:pPr>
      <w:r>
        <w:t xml:space="preserve">    addMode = false;</w:t>
      </w:r>
    </w:p>
    <w:p w14:paraId="41FD95CB" w14:textId="77777777" w:rsidR="008B3FC3" w:rsidRDefault="008B3FC3" w:rsidP="008B3FC3">
      <w:pPr>
        <w:pStyle w:val="aff0"/>
      </w:pPr>
      <w:r>
        <w:t xml:space="preserve">    this-&gt;setWindowTitle("Изменение записи");</w:t>
      </w:r>
    </w:p>
    <w:p w14:paraId="386868C2" w14:textId="77777777" w:rsidR="008B3FC3" w:rsidRDefault="008B3FC3" w:rsidP="008B3FC3">
      <w:pPr>
        <w:pStyle w:val="aff0"/>
      </w:pPr>
      <w:r>
        <w:t xml:space="preserve">    ui-&gt;changeButton-&gt;setText("Изменить");</w:t>
      </w:r>
    </w:p>
    <w:p w14:paraId="1887B66B" w14:textId="77777777" w:rsidR="008B3FC3" w:rsidRDefault="008B3FC3" w:rsidP="008B3FC3">
      <w:pPr>
        <w:pStyle w:val="aff0"/>
      </w:pPr>
      <w:r>
        <w:t>}</w:t>
      </w:r>
    </w:p>
    <w:p w14:paraId="296DD57A" w14:textId="77777777" w:rsidR="008B3FC3" w:rsidRDefault="008B3FC3" w:rsidP="008B3FC3">
      <w:pPr>
        <w:pStyle w:val="aff0"/>
      </w:pPr>
    </w:p>
    <w:p w14:paraId="75A38268" w14:textId="77777777" w:rsidR="008B3FC3" w:rsidRDefault="008B3FC3" w:rsidP="008B3FC3">
      <w:pPr>
        <w:pStyle w:val="aff0"/>
      </w:pPr>
      <w:r>
        <w:t>void AddDialog::on_changeButton_clicked() { // обработка данных при нажатии на кнопку</w:t>
      </w:r>
    </w:p>
    <w:p w14:paraId="1CCECEDD" w14:textId="77777777" w:rsidR="008B3FC3" w:rsidRDefault="008B3FC3" w:rsidP="008B3FC3">
      <w:pPr>
        <w:pStyle w:val="aff0"/>
      </w:pPr>
      <w:r>
        <w:t xml:space="preserve">    QString line = ui-&gt;manufacturerInput-&gt;text() + '\t' + ui-&gt;modelInput-&gt;text() + '\t' + ui-&gt;yearInput1-&gt;text() + '\t' + ui-&gt;colorInput-&gt;text() + '\t' + ui-&gt;mileageInput1-&gt;text() + '\t' + ui-&gt;priceInput1-&gt;text();</w:t>
      </w:r>
    </w:p>
    <w:p w14:paraId="44E2AA29" w14:textId="77777777" w:rsidR="008B3FC3" w:rsidRDefault="008B3FC3" w:rsidP="008B3FC3">
      <w:pPr>
        <w:pStyle w:val="aff0"/>
      </w:pPr>
      <w:r>
        <w:t xml:space="preserve">    QFile file(nowDataFile); // открытие файла</w:t>
      </w:r>
    </w:p>
    <w:p w14:paraId="46A6B160" w14:textId="77777777" w:rsidR="008B3FC3" w:rsidRDefault="008B3FC3" w:rsidP="008B3FC3">
      <w:pPr>
        <w:pStyle w:val="aff0"/>
      </w:pPr>
      <w:r>
        <w:t xml:space="preserve">    if (line.count('\n') == 0 and line.count('\t') == 5 and ui-&gt;manufacturerInput-&gt;text() != "" and ui-&gt;modelInput-&gt;text() != "" and  ui-&gt;colorInput-&gt;text() != "") {</w:t>
      </w:r>
    </w:p>
    <w:p w14:paraId="03EF787C" w14:textId="77777777" w:rsidR="008B3FC3" w:rsidRDefault="008B3FC3" w:rsidP="008B3FC3">
      <w:pPr>
        <w:pStyle w:val="aff0"/>
      </w:pPr>
      <w:r>
        <w:t xml:space="preserve">        if (file.exists() and file.open(QIODevice::ReadOnly | QIODevice::Text)) {</w:t>
      </w:r>
    </w:p>
    <w:p w14:paraId="14EDE0E6" w14:textId="77777777" w:rsidR="008B3FC3" w:rsidRPr="008B3FC3" w:rsidRDefault="008B3FC3" w:rsidP="008B3FC3">
      <w:pPr>
        <w:pStyle w:val="aff0"/>
        <w:rPr>
          <w:lang w:val="ru-RU"/>
        </w:rPr>
      </w:pPr>
      <w:r>
        <w:t xml:space="preserve">            </w:t>
      </w:r>
      <w:r w:rsidRPr="008B3FC3">
        <w:rPr>
          <w:lang w:val="ru-RU"/>
        </w:rPr>
        <w:t>// получение исходных данных</w:t>
      </w:r>
    </w:p>
    <w:p w14:paraId="04D9A5B5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    </w:t>
      </w:r>
      <w:r>
        <w:t>QString</w:t>
      </w:r>
      <w:r w:rsidRPr="008B3FC3">
        <w:rPr>
          <w:lang w:val="ru-RU"/>
        </w:rPr>
        <w:t xml:space="preserve"> </w:t>
      </w:r>
      <w:r>
        <w:t>fileData</w:t>
      </w:r>
      <w:r w:rsidRPr="008B3FC3">
        <w:rPr>
          <w:lang w:val="ru-RU"/>
        </w:rPr>
        <w:t xml:space="preserve"> = </w:t>
      </w:r>
      <w:r>
        <w:t>file</w:t>
      </w:r>
      <w:r w:rsidRPr="008B3FC3">
        <w:rPr>
          <w:lang w:val="ru-RU"/>
        </w:rPr>
        <w:t>.</w:t>
      </w:r>
      <w:r>
        <w:t>readAll</w:t>
      </w:r>
      <w:r w:rsidRPr="008B3FC3">
        <w:rPr>
          <w:lang w:val="ru-RU"/>
        </w:rPr>
        <w:t>();</w:t>
      </w:r>
    </w:p>
    <w:p w14:paraId="2CB6D58A" w14:textId="77777777" w:rsidR="008B3FC3" w:rsidRDefault="008B3FC3" w:rsidP="008B3FC3">
      <w:pPr>
        <w:pStyle w:val="aff0"/>
      </w:pPr>
      <w:r w:rsidRPr="008B3FC3">
        <w:rPr>
          <w:lang w:val="ru-RU"/>
        </w:rPr>
        <w:t xml:space="preserve">            </w:t>
      </w:r>
      <w:r>
        <w:t>file.close();</w:t>
      </w:r>
    </w:p>
    <w:p w14:paraId="7D2ADF3A" w14:textId="77777777" w:rsidR="008B3FC3" w:rsidRDefault="008B3FC3" w:rsidP="008B3FC3">
      <w:pPr>
        <w:pStyle w:val="aff0"/>
      </w:pPr>
    </w:p>
    <w:p w14:paraId="70C2BAF0" w14:textId="77777777" w:rsidR="008B3FC3" w:rsidRDefault="008B3FC3" w:rsidP="008B3FC3">
      <w:pPr>
        <w:pStyle w:val="aff0"/>
      </w:pPr>
      <w:r>
        <w:t xml:space="preserve">            // запись новых данных</w:t>
      </w:r>
    </w:p>
    <w:p w14:paraId="798A8797" w14:textId="77777777" w:rsidR="008B3FC3" w:rsidRDefault="008B3FC3" w:rsidP="008B3FC3">
      <w:pPr>
        <w:pStyle w:val="aff0"/>
      </w:pPr>
      <w:r>
        <w:t xml:space="preserve">            if (!file.open(QIODevice::WriteOnly | QIODevice::Text)) {</w:t>
      </w:r>
    </w:p>
    <w:p w14:paraId="5280962E" w14:textId="77777777" w:rsidR="008B3FC3" w:rsidRPr="008B3FC3" w:rsidRDefault="008B3FC3" w:rsidP="008B3FC3">
      <w:pPr>
        <w:pStyle w:val="aff0"/>
        <w:rPr>
          <w:lang w:val="ru-RU"/>
        </w:rPr>
      </w:pPr>
      <w:r>
        <w:t xml:space="preserve">                if (nowDataFile == defaultDataFile) QMessageBox::warning(this, "Проблема изменения файла", "Возникла проблема при обращении к БД. </w:t>
      </w:r>
      <w:r w:rsidRPr="008B3FC3">
        <w:rPr>
          <w:lang w:val="ru-RU"/>
        </w:rPr>
        <w:t>Запись не была изменена. Повторите попытку.");</w:t>
      </w:r>
    </w:p>
    <w:p w14:paraId="2A0E32F6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        </w:t>
      </w:r>
      <w:r>
        <w:t>else</w:t>
      </w:r>
      <w:r w:rsidRPr="008B3FC3">
        <w:rPr>
          <w:lang w:val="ru-RU"/>
        </w:rPr>
        <w:t xml:space="preserve"> </w:t>
      </w:r>
      <w:r>
        <w:t>QMessageBox</w:t>
      </w:r>
      <w:r w:rsidRPr="008B3FC3">
        <w:rPr>
          <w:lang w:val="ru-RU"/>
        </w:rPr>
        <w:t>::</w:t>
      </w:r>
      <w:r>
        <w:t>warning</w:t>
      </w:r>
      <w:r w:rsidRPr="008B3FC3">
        <w:rPr>
          <w:lang w:val="ru-RU"/>
        </w:rPr>
        <w:t>(</w:t>
      </w:r>
      <w:r>
        <w:t>this</w:t>
      </w:r>
      <w:r w:rsidRPr="008B3FC3">
        <w:rPr>
          <w:lang w:val="ru-RU"/>
        </w:rPr>
        <w:t xml:space="preserve">, "Проблема изменения файла", "Возникла проблема при обращении к файлу " + </w:t>
      </w:r>
      <w:r>
        <w:t>nowDataFile</w:t>
      </w:r>
      <w:r w:rsidRPr="008B3FC3">
        <w:rPr>
          <w:lang w:val="ru-RU"/>
        </w:rPr>
        <w:t xml:space="preserve"> + ". Запись не была изменена. Повторите попытку");</w:t>
      </w:r>
    </w:p>
    <w:p w14:paraId="7DC5CF72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        </w:t>
      </w:r>
      <w:r>
        <w:t>return</w:t>
      </w:r>
      <w:r w:rsidRPr="008B3FC3">
        <w:rPr>
          <w:lang w:val="ru-RU"/>
        </w:rPr>
        <w:t>;</w:t>
      </w:r>
    </w:p>
    <w:p w14:paraId="28B43E94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    }</w:t>
      </w:r>
    </w:p>
    <w:p w14:paraId="25D1787A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    </w:t>
      </w:r>
      <w:r>
        <w:t>QTextStream</w:t>
      </w:r>
      <w:r w:rsidRPr="008B3FC3">
        <w:rPr>
          <w:lang w:val="ru-RU"/>
        </w:rPr>
        <w:t xml:space="preserve"> </w:t>
      </w:r>
      <w:r>
        <w:t>writeStream</w:t>
      </w:r>
      <w:r w:rsidRPr="008B3FC3">
        <w:rPr>
          <w:lang w:val="ru-RU"/>
        </w:rPr>
        <w:t>(&amp;</w:t>
      </w:r>
      <w:r>
        <w:t>file</w:t>
      </w:r>
      <w:r w:rsidRPr="008B3FC3">
        <w:rPr>
          <w:lang w:val="ru-RU"/>
        </w:rPr>
        <w:t>);</w:t>
      </w:r>
    </w:p>
    <w:p w14:paraId="7007A973" w14:textId="77777777" w:rsidR="008B3FC3" w:rsidRDefault="008B3FC3" w:rsidP="008B3FC3">
      <w:pPr>
        <w:pStyle w:val="aff0"/>
      </w:pPr>
      <w:r w:rsidRPr="008B3FC3">
        <w:rPr>
          <w:lang w:val="ru-RU"/>
        </w:rPr>
        <w:t xml:space="preserve">            </w:t>
      </w:r>
      <w:r>
        <w:t>writeStream.setCodec("UTF-8");</w:t>
      </w:r>
    </w:p>
    <w:p w14:paraId="70FC8567" w14:textId="77777777" w:rsidR="008B3FC3" w:rsidRDefault="008B3FC3" w:rsidP="008B3FC3">
      <w:pPr>
        <w:pStyle w:val="aff0"/>
      </w:pPr>
    </w:p>
    <w:p w14:paraId="2296BE86" w14:textId="77777777" w:rsidR="008B3FC3" w:rsidRDefault="008B3FC3" w:rsidP="008B3FC3">
      <w:pPr>
        <w:pStyle w:val="aff0"/>
      </w:pPr>
      <w:r>
        <w:t xml:space="preserve">            if (addMode) {</w:t>
      </w:r>
    </w:p>
    <w:p w14:paraId="0C17E922" w14:textId="77777777" w:rsidR="008B3FC3" w:rsidRDefault="008B3FC3" w:rsidP="008B3FC3">
      <w:pPr>
        <w:pStyle w:val="aff0"/>
      </w:pPr>
      <w:r>
        <w:t xml:space="preserve">                writeStream &lt;&lt; fileData &lt;&lt; line &lt;&lt; '\n';</w:t>
      </w:r>
    </w:p>
    <w:p w14:paraId="0C5777A6" w14:textId="77777777" w:rsidR="008B3FC3" w:rsidRDefault="008B3FC3" w:rsidP="008B3FC3">
      <w:pPr>
        <w:pStyle w:val="aff0"/>
      </w:pPr>
      <w:r>
        <w:t xml:space="preserve">            }</w:t>
      </w:r>
    </w:p>
    <w:p w14:paraId="1295DAEC" w14:textId="77777777" w:rsidR="008B3FC3" w:rsidRDefault="008B3FC3" w:rsidP="008B3FC3">
      <w:pPr>
        <w:pStyle w:val="aff0"/>
      </w:pPr>
      <w:r>
        <w:t xml:space="preserve">            else {</w:t>
      </w:r>
    </w:p>
    <w:p w14:paraId="19FC4B61" w14:textId="77777777" w:rsidR="008B3FC3" w:rsidRDefault="008B3FC3" w:rsidP="008B3FC3">
      <w:pPr>
        <w:pStyle w:val="aff0"/>
      </w:pPr>
      <w:r>
        <w:t xml:space="preserve">                QString prevLine = manufacturer + '\t' + model + '\t' + QString::number(year) + '\t' + color + '\t' + QString::number(mileage) + '\t' + QString::number(price);</w:t>
      </w:r>
    </w:p>
    <w:p w14:paraId="7EE49230" w14:textId="77777777" w:rsidR="008B3FC3" w:rsidRDefault="008B3FC3" w:rsidP="008B3FC3">
      <w:pPr>
        <w:pStyle w:val="aff0"/>
      </w:pPr>
      <w:r>
        <w:t xml:space="preserve">                writeStream &lt;&lt; fileData.replace(fileData.indexOf(prevLine), prevLine.size(), line);</w:t>
      </w:r>
    </w:p>
    <w:p w14:paraId="21C9465B" w14:textId="77777777" w:rsidR="008B3FC3" w:rsidRDefault="008B3FC3" w:rsidP="008B3FC3">
      <w:pPr>
        <w:pStyle w:val="aff0"/>
      </w:pPr>
      <w:r>
        <w:t xml:space="preserve">            }</w:t>
      </w:r>
    </w:p>
    <w:p w14:paraId="419CE1E8" w14:textId="77777777" w:rsidR="008B3FC3" w:rsidRDefault="008B3FC3" w:rsidP="008B3FC3">
      <w:pPr>
        <w:pStyle w:val="aff0"/>
      </w:pPr>
      <w:r>
        <w:t xml:space="preserve">            file.close();</w:t>
      </w:r>
    </w:p>
    <w:p w14:paraId="3A935ABF" w14:textId="77777777" w:rsidR="008B3FC3" w:rsidRDefault="008B3FC3" w:rsidP="008B3FC3">
      <w:pPr>
        <w:pStyle w:val="aff0"/>
      </w:pPr>
    </w:p>
    <w:p w14:paraId="420D2695" w14:textId="77777777" w:rsidR="008B3FC3" w:rsidRDefault="008B3FC3" w:rsidP="008B3FC3">
      <w:pPr>
        <w:pStyle w:val="aff0"/>
      </w:pPr>
      <w:r>
        <w:t xml:space="preserve">            // выход из окна</w:t>
      </w:r>
    </w:p>
    <w:p w14:paraId="0D8DE9C4" w14:textId="77777777" w:rsidR="008B3FC3" w:rsidRDefault="008B3FC3" w:rsidP="008B3FC3">
      <w:pPr>
        <w:pStyle w:val="aff0"/>
      </w:pPr>
      <w:r>
        <w:t xml:space="preserve">            successful = true;</w:t>
      </w:r>
    </w:p>
    <w:p w14:paraId="184DAA32" w14:textId="77777777" w:rsidR="008B3FC3" w:rsidRDefault="008B3FC3" w:rsidP="008B3FC3">
      <w:pPr>
        <w:pStyle w:val="aff0"/>
      </w:pPr>
      <w:r>
        <w:t xml:space="preserve">            close();</w:t>
      </w:r>
    </w:p>
    <w:p w14:paraId="7686F729" w14:textId="77777777" w:rsidR="008B3FC3" w:rsidRDefault="008B3FC3" w:rsidP="008B3FC3">
      <w:pPr>
        <w:pStyle w:val="aff0"/>
      </w:pPr>
      <w:r>
        <w:t xml:space="preserve">        }</w:t>
      </w:r>
    </w:p>
    <w:p w14:paraId="32C4C62C" w14:textId="77777777" w:rsidR="008B3FC3" w:rsidRDefault="008B3FC3" w:rsidP="008B3FC3">
      <w:pPr>
        <w:pStyle w:val="aff0"/>
      </w:pPr>
      <w:r>
        <w:t xml:space="preserve">        else {</w:t>
      </w:r>
    </w:p>
    <w:p w14:paraId="41F35D93" w14:textId="77777777" w:rsidR="008B3FC3" w:rsidRPr="008B3FC3" w:rsidRDefault="008B3FC3" w:rsidP="008B3FC3">
      <w:pPr>
        <w:pStyle w:val="aff0"/>
        <w:rPr>
          <w:lang w:val="ru-RU"/>
        </w:rPr>
      </w:pPr>
      <w:r>
        <w:t xml:space="preserve">            if (nowDataFile == defaultDataFile) QMessageBox::warning(this, "Проблема открытия файла", "Возникла проблема при обращении к БД. </w:t>
      </w:r>
      <w:r w:rsidRPr="008B3FC3">
        <w:rPr>
          <w:lang w:val="ru-RU"/>
        </w:rPr>
        <w:t>Записи не были получены, изменение невозможно. Повторите попытку.");</w:t>
      </w:r>
    </w:p>
    <w:p w14:paraId="3059B735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    </w:t>
      </w:r>
      <w:r>
        <w:t>else</w:t>
      </w:r>
      <w:r w:rsidRPr="008B3FC3">
        <w:rPr>
          <w:lang w:val="ru-RU"/>
        </w:rPr>
        <w:t xml:space="preserve"> </w:t>
      </w:r>
      <w:r>
        <w:t>QMessageBox</w:t>
      </w:r>
      <w:r w:rsidRPr="008B3FC3">
        <w:rPr>
          <w:lang w:val="ru-RU"/>
        </w:rPr>
        <w:t>::</w:t>
      </w:r>
      <w:r>
        <w:t>warning</w:t>
      </w:r>
      <w:r w:rsidRPr="008B3FC3">
        <w:rPr>
          <w:lang w:val="ru-RU"/>
        </w:rPr>
        <w:t>(</w:t>
      </w:r>
      <w:r>
        <w:t>this</w:t>
      </w:r>
      <w:r w:rsidRPr="008B3FC3">
        <w:rPr>
          <w:lang w:val="ru-RU"/>
        </w:rPr>
        <w:t xml:space="preserve">, "Проблема открытия файла", "Возникла проблема при обращении к файлу " + </w:t>
      </w:r>
      <w:r>
        <w:t>nowDataFile</w:t>
      </w:r>
      <w:r w:rsidRPr="008B3FC3">
        <w:rPr>
          <w:lang w:val="ru-RU"/>
        </w:rPr>
        <w:t xml:space="preserve"> + ". Записи не были получены, изменение невозможно. Повторите попытку.");</w:t>
      </w:r>
    </w:p>
    <w:p w14:paraId="7CD627D2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}</w:t>
      </w:r>
    </w:p>
    <w:p w14:paraId="3EC28CA3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}</w:t>
      </w:r>
    </w:p>
    <w:p w14:paraId="489A320A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</w:t>
      </w:r>
      <w:r>
        <w:t>else</w:t>
      </w:r>
      <w:r w:rsidRPr="008B3FC3">
        <w:rPr>
          <w:lang w:val="ru-RU"/>
        </w:rPr>
        <w:t xml:space="preserve"> </w:t>
      </w:r>
      <w:r>
        <w:t>QMessageBox</w:t>
      </w:r>
      <w:r w:rsidRPr="008B3FC3">
        <w:rPr>
          <w:lang w:val="ru-RU"/>
        </w:rPr>
        <w:t>::</w:t>
      </w:r>
      <w:r>
        <w:t>warning</w:t>
      </w:r>
      <w:r w:rsidRPr="008B3FC3">
        <w:rPr>
          <w:lang w:val="ru-RU"/>
        </w:rPr>
        <w:t>(</w:t>
      </w:r>
      <w:r>
        <w:t>this</w:t>
      </w:r>
      <w:r w:rsidRPr="008B3FC3">
        <w:rPr>
          <w:lang w:val="ru-RU"/>
        </w:rPr>
        <w:t>, "Ошибка введения данных", "Вы не ввели данные в поле, вставили знак перехода на следующую строку или знак табуляции. Это могло произойти при копировании из другого источника. Добавьте данные или удалите эти знаки и повторите попытку.");</w:t>
      </w:r>
    </w:p>
    <w:p w14:paraId="3851086B" w14:textId="5E7E87E4" w:rsidR="008B3FC3" w:rsidRPr="006426EF" w:rsidRDefault="008B3FC3" w:rsidP="008B3FC3">
      <w:pPr>
        <w:pStyle w:val="aff0"/>
      </w:pPr>
      <w:r w:rsidRPr="006426EF">
        <w:t>}</w:t>
      </w:r>
    </w:p>
    <w:p w14:paraId="7DD02DF1" w14:textId="141636D0" w:rsidR="008B3FC3" w:rsidRPr="008B3FC3" w:rsidRDefault="008B3FC3" w:rsidP="008B3FC3">
      <w:pPr>
        <w:rPr>
          <w:lang w:eastAsia="ru-RU"/>
        </w:rPr>
      </w:pPr>
      <w:r w:rsidRPr="008B3FC3">
        <w:rPr>
          <w:lang w:val="ru-RU" w:eastAsia="ru-RU"/>
        </w:rPr>
        <w:t>Файл</w:t>
      </w:r>
      <w:r w:rsidRPr="008B3FC3">
        <w:rPr>
          <w:lang w:eastAsia="ru-RU"/>
        </w:rPr>
        <w:t xml:space="preserve"> </w:t>
      </w:r>
      <w:proofErr w:type="spellStart"/>
      <w:r>
        <w:rPr>
          <w:lang w:eastAsia="ru-RU"/>
        </w:rPr>
        <w:t>info.h</w:t>
      </w:r>
      <w:proofErr w:type="spellEnd"/>
      <w:r w:rsidRPr="008B3FC3">
        <w:rPr>
          <w:lang w:eastAsia="ru-RU"/>
        </w:rPr>
        <w:t>:</w:t>
      </w:r>
    </w:p>
    <w:p w14:paraId="5DC13046" w14:textId="77777777" w:rsidR="008B3FC3" w:rsidRPr="008B3FC3" w:rsidRDefault="008B3FC3" w:rsidP="008B3FC3">
      <w:pPr>
        <w:pStyle w:val="aff0"/>
      </w:pPr>
      <w:r w:rsidRPr="008B3FC3">
        <w:t>#pragma once</w:t>
      </w:r>
    </w:p>
    <w:p w14:paraId="5765D581" w14:textId="77777777" w:rsidR="008B3FC3" w:rsidRPr="008B3FC3" w:rsidRDefault="008B3FC3" w:rsidP="008B3FC3">
      <w:pPr>
        <w:pStyle w:val="aff0"/>
      </w:pPr>
      <w:r w:rsidRPr="008B3FC3">
        <w:t>#include &lt;QDialog&gt;</w:t>
      </w:r>
    </w:p>
    <w:p w14:paraId="78BC9B2A" w14:textId="77777777" w:rsidR="008B3FC3" w:rsidRPr="008B3FC3" w:rsidRDefault="008B3FC3" w:rsidP="008B3FC3">
      <w:pPr>
        <w:pStyle w:val="aff0"/>
      </w:pPr>
    </w:p>
    <w:p w14:paraId="76998A46" w14:textId="77777777" w:rsidR="008B3FC3" w:rsidRPr="008B3FC3" w:rsidRDefault="008B3FC3" w:rsidP="008B3FC3">
      <w:pPr>
        <w:pStyle w:val="aff0"/>
      </w:pPr>
      <w:r w:rsidRPr="008B3FC3">
        <w:lastRenderedPageBreak/>
        <w:t>namespace Ui { class Info; }</w:t>
      </w:r>
    </w:p>
    <w:p w14:paraId="7B5A8E8C" w14:textId="77777777" w:rsidR="008B3FC3" w:rsidRPr="008B3FC3" w:rsidRDefault="008B3FC3" w:rsidP="008B3FC3">
      <w:pPr>
        <w:pStyle w:val="aff0"/>
      </w:pPr>
    </w:p>
    <w:p w14:paraId="5C1B7915" w14:textId="77777777" w:rsidR="008B3FC3" w:rsidRPr="008B3FC3" w:rsidRDefault="008B3FC3" w:rsidP="008B3FC3">
      <w:pPr>
        <w:pStyle w:val="aff0"/>
      </w:pPr>
      <w:r w:rsidRPr="008B3FC3">
        <w:t>class Info : public QDialog {</w:t>
      </w:r>
    </w:p>
    <w:p w14:paraId="25010DF2" w14:textId="77777777" w:rsidR="008B3FC3" w:rsidRPr="008B3FC3" w:rsidRDefault="008B3FC3" w:rsidP="008B3FC3">
      <w:pPr>
        <w:pStyle w:val="aff0"/>
      </w:pPr>
      <w:r w:rsidRPr="008B3FC3">
        <w:t xml:space="preserve">    Q_OBJECT</w:t>
      </w:r>
    </w:p>
    <w:p w14:paraId="3480C54C" w14:textId="77777777" w:rsidR="008B3FC3" w:rsidRPr="008B3FC3" w:rsidRDefault="008B3FC3" w:rsidP="008B3FC3">
      <w:pPr>
        <w:pStyle w:val="aff0"/>
      </w:pPr>
    </w:p>
    <w:p w14:paraId="4B1DB9EB" w14:textId="77777777" w:rsidR="008B3FC3" w:rsidRPr="008B3FC3" w:rsidRDefault="008B3FC3" w:rsidP="008B3FC3">
      <w:pPr>
        <w:pStyle w:val="aff0"/>
      </w:pPr>
      <w:r w:rsidRPr="008B3FC3">
        <w:t xml:space="preserve">    public:</w:t>
      </w:r>
    </w:p>
    <w:p w14:paraId="4E7246E2" w14:textId="77777777" w:rsidR="008B3FC3" w:rsidRPr="008B3FC3" w:rsidRDefault="008B3FC3" w:rsidP="008B3FC3">
      <w:pPr>
        <w:pStyle w:val="aff0"/>
      </w:pPr>
      <w:r w:rsidRPr="008B3FC3">
        <w:t xml:space="preserve">        explicit Info(QWidget *parent = nullptr);</w:t>
      </w:r>
    </w:p>
    <w:p w14:paraId="11163621" w14:textId="77777777" w:rsidR="008B3FC3" w:rsidRPr="008B3FC3" w:rsidRDefault="008B3FC3" w:rsidP="008B3FC3">
      <w:pPr>
        <w:pStyle w:val="aff0"/>
      </w:pPr>
      <w:r w:rsidRPr="008B3FC3">
        <w:t xml:space="preserve">        ~Info();</w:t>
      </w:r>
    </w:p>
    <w:p w14:paraId="1C27444A" w14:textId="77777777" w:rsidR="008B3FC3" w:rsidRPr="008B3FC3" w:rsidRDefault="008B3FC3" w:rsidP="008B3FC3">
      <w:pPr>
        <w:pStyle w:val="aff0"/>
      </w:pPr>
      <w:r w:rsidRPr="008B3FC3">
        <w:t xml:space="preserve">        void setData(QString titleText, QString labelText);</w:t>
      </w:r>
    </w:p>
    <w:p w14:paraId="29739C7B" w14:textId="77777777" w:rsidR="008B3FC3" w:rsidRPr="008B3FC3" w:rsidRDefault="008B3FC3" w:rsidP="008B3FC3">
      <w:pPr>
        <w:pStyle w:val="aff0"/>
      </w:pPr>
    </w:p>
    <w:p w14:paraId="5346ED1B" w14:textId="77777777" w:rsidR="008B3FC3" w:rsidRPr="006426EF" w:rsidRDefault="008B3FC3" w:rsidP="008B3FC3">
      <w:pPr>
        <w:pStyle w:val="aff0"/>
      </w:pPr>
      <w:r w:rsidRPr="008B3FC3">
        <w:t xml:space="preserve">    </w:t>
      </w:r>
      <w:r w:rsidRPr="006426EF">
        <w:t>private:</w:t>
      </w:r>
    </w:p>
    <w:p w14:paraId="6302F727" w14:textId="77777777" w:rsidR="008B3FC3" w:rsidRPr="006426EF" w:rsidRDefault="008B3FC3" w:rsidP="008B3FC3">
      <w:pPr>
        <w:pStyle w:val="aff0"/>
      </w:pPr>
      <w:r w:rsidRPr="006426EF">
        <w:t xml:space="preserve">        Ui::Info *ui;</w:t>
      </w:r>
    </w:p>
    <w:p w14:paraId="6E6C20E2" w14:textId="43FE4F97" w:rsidR="008B3FC3" w:rsidRPr="005702A4" w:rsidRDefault="008B3FC3" w:rsidP="008B3FC3">
      <w:pPr>
        <w:pStyle w:val="aff0"/>
      </w:pPr>
      <w:r w:rsidRPr="006426EF">
        <w:t>};</w:t>
      </w:r>
    </w:p>
    <w:p w14:paraId="45367F34" w14:textId="3ED7B17A" w:rsidR="008B3FC3" w:rsidRDefault="008B3FC3" w:rsidP="008B3FC3">
      <w:pPr>
        <w:rPr>
          <w:lang w:eastAsia="ru-RU"/>
        </w:rPr>
      </w:pPr>
      <w:proofErr w:type="spellStart"/>
      <w:r>
        <w:rPr>
          <w:lang w:eastAsia="ru-RU"/>
        </w:rPr>
        <w:t>Файл</w:t>
      </w:r>
      <w:proofErr w:type="spellEnd"/>
      <w:r>
        <w:rPr>
          <w:lang w:eastAsia="ru-RU"/>
        </w:rPr>
        <w:t xml:space="preserve"> info.cpp:</w:t>
      </w:r>
    </w:p>
    <w:p w14:paraId="766BCD23" w14:textId="77777777" w:rsidR="008B3FC3" w:rsidRDefault="008B3FC3" w:rsidP="008B3FC3">
      <w:pPr>
        <w:pStyle w:val="aff0"/>
      </w:pPr>
      <w:r>
        <w:t>#include "info.h"</w:t>
      </w:r>
    </w:p>
    <w:p w14:paraId="20A9B752" w14:textId="77777777" w:rsidR="008B3FC3" w:rsidRDefault="008B3FC3" w:rsidP="008B3FC3">
      <w:pPr>
        <w:pStyle w:val="aff0"/>
      </w:pPr>
      <w:r>
        <w:t>#include "ui_info.h"</w:t>
      </w:r>
    </w:p>
    <w:p w14:paraId="29EA8527" w14:textId="77777777" w:rsidR="008B3FC3" w:rsidRDefault="008B3FC3" w:rsidP="008B3FC3">
      <w:pPr>
        <w:pStyle w:val="aff0"/>
      </w:pPr>
    </w:p>
    <w:p w14:paraId="25030422" w14:textId="77777777" w:rsidR="008B3FC3" w:rsidRDefault="008B3FC3" w:rsidP="008B3FC3">
      <w:pPr>
        <w:pStyle w:val="aff0"/>
      </w:pPr>
      <w:r>
        <w:t>Info::Info(QWidget *parent) : QDialog(parent), ui(new Ui::Info) {</w:t>
      </w:r>
    </w:p>
    <w:p w14:paraId="7FC25374" w14:textId="77777777" w:rsidR="008B3FC3" w:rsidRDefault="008B3FC3" w:rsidP="008B3FC3">
      <w:pPr>
        <w:pStyle w:val="aff0"/>
      </w:pPr>
      <w:r>
        <w:t xml:space="preserve">    ui-&gt;setupUi(this);</w:t>
      </w:r>
    </w:p>
    <w:p w14:paraId="5D0897CD" w14:textId="77777777" w:rsidR="008B3FC3" w:rsidRDefault="008B3FC3" w:rsidP="008B3FC3">
      <w:pPr>
        <w:pStyle w:val="aff0"/>
      </w:pPr>
      <w:r>
        <w:t xml:space="preserve">    this-&gt;setWindowFlags(this-&gt;windowFlags() &amp; ~Qt::WindowContextHelpButtonHint); // отключение ?</w:t>
      </w:r>
    </w:p>
    <w:p w14:paraId="2DB48DAF" w14:textId="77777777" w:rsidR="008B3FC3" w:rsidRDefault="008B3FC3" w:rsidP="008B3FC3">
      <w:pPr>
        <w:pStyle w:val="aff0"/>
      </w:pPr>
      <w:r>
        <w:t>}</w:t>
      </w:r>
    </w:p>
    <w:p w14:paraId="02AC2FDF" w14:textId="77777777" w:rsidR="008B3FC3" w:rsidRDefault="008B3FC3" w:rsidP="008B3FC3">
      <w:pPr>
        <w:pStyle w:val="aff0"/>
      </w:pPr>
      <w:r>
        <w:t>Info::~Info() { delete ui; }</w:t>
      </w:r>
    </w:p>
    <w:p w14:paraId="22B52174" w14:textId="77777777" w:rsidR="008B3FC3" w:rsidRDefault="008B3FC3" w:rsidP="008B3FC3">
      <w:pPr>
        <w:pStyle w:val="aff0"/>
      </w:pPr>
    </w:p>
    <w:p w14:paraId="19D135C3" w14:textId="77777777" w:rsidR="008B3FC3" w:rsidRDefault="008B3FC3" w:rsidP="008B3FC3">
      <w:pPr>
        <w:pStyle w:val="aff0"/>
      </w:pPr>
      <w:r>
        <w:t>void Info::setData(QString titleText, QString labelText) { // установка текста</w:t>
      </w:r>
    </w:p>
    <w:p w14:paraId="0A08436C" w14:textId="77777777" w:rsidR="008B3FC3" w:rsidRDefault="008B3FC3" w:rsidP="008B3FC3">
      <w:pPr>
        <w:pStyle w:val="aff0"/>
      </w:pPr>
      <w:r>
        <w:t xml:space="preserve">    this-&gt;setWindowTitle(titleText);</w:t>
      </w:r>
    </w:p>
    <w:p w14:paraId="7A0F47F1" w14:textId="77777777" w:rsidR="008B3FC3" w:rsidRDefault="008B3FC3" w:rsidP="008B3FC3">
      <w:pPr>
        <w:pStyle w:val="aff0"/>
      </w:pPr>
      <w:r>
        <w:t xml:space="preserve">    ui-&gt;infoLabel-&gt;setText(labelText);</w:t>
      </w:r>
    </w:p>
    <w:p w14:paraId="019EE9DC" w14:textId="56D5C7A7" w:rsidR="008B3FC3" w:rsidRPr="008B3FC3" w:rsidRDefault="008B3FC3" w:rsidP="008B3FC3">
      <w:pPr>
        <w:pStyle w:val="aff0"/>
      </w:pPr>
      <w:r>
        <w:t>}</w:t>
      </w:r>
    </w:p>
    <w:p w14:paraId="219F6438" w14:textId="04144BBD" w:rsidR="008B3FC3" w:rsidRPr="008B3FC3" w:rsidRDefault="008B3FC3" w:rsidP="008B3FC3">
      <w:pPr>
        <w:rPr>
          <w:lang w:eastAsia="ru-RU"/>
        </w:rPr>
      </w:pPr>
      <w:r w:rsidRPr="008B3FC3">
        <w:rPr>
          <w:lang w:val="ru-RU" w:eastAsia="ru-RU"/>
        </w:rPr>
        <w:t>Файл</w:t>
      </w:r>
      <w:r w:rsidRPr="008B3FC3">
        <w:rPr>
          <w:lang w:eastAsia="ru-RU"/>
        </w:rPr>
        <w:t xml:space="preserve"> </w:t>
      </w:r>
      <w:proofErr w:type="spellStart"/>
      <w:r w:rsidRPr="008B3FC3">
        <w:rPr>
          <w:lang w:eastAsia="ru-RU"/>
        </w:rPr>
        <w:t>deletequestion</w:t>
      </w:r>
      <w:r>
        <w:rPr>
          <w:lang w:eastAsia="ru-RU"/>
        </w:rPr>
        <w:t>.h</w:t>
      </w:r>
      <w:proofErr w:type="spellEnd"/>
      <w:r w:rsidRPr="008B3FC3">
        <w:rPr>
          <w:lang w:eastAsia="ru-RU"/>
        </w:rPr>
        <w:t>:</w:t>
      </w:r>
    </w:p>
    <w:p w14:paraId="149E4221" w14:textId="77777777" w:rsidR="008B3FC3" w:rsidRDefault="008B3FC3" w:rsidP="008B3FC3">
      <w:pPr>
        <w:pStyle w:val="aff0"/>
      </w:pPr>
      <w:r>
        <w:t>#pragma once</w:t>
      </w:r>
    </w:p>
    <w:p w14:paraId="165BB14D" w14:textId="77777777" w:rsidR="008B3FC3" w:rsidRDefault="008B3FC3" w:rsidP="008B3FC3">
      <w:pPr>
        <w:pStyle w:val="aff0"/>
      </w:pPr>
      <w:r>
        <w:t>#include &lt;QDialog&gt;</w:t>
      </w:r>
    </w:p>
    <w:p w14:paraId="56AD8B1F" w14:textId="77777777" w:rsidR="008B3FC3" w:rsidRDefault="008B3FC3" w:rsidP="008B3FC3">
      <w:pPr>
        <w:pStyle w:val="aff0"/>
      </w:pPr>
    </w:p>
    <w:p w14:paraId="5ABF0E49" w14:textId="77777777" w:rsidR="008B3FC3" w:rsidRDefault="008B3FC3" w:rsidP="008B3FC3">
      <w:pPr>
        <w:pStyle w:val="aff0"/>
      </w:pPr>
      <w:r>
        <w:t>namespace Ui { class DeleteQuestion; }</w:t>
      </w:r>
    </w:p>
    <w:p w14:paraId="6E93E12E" w14:textId="77777777" w:rsidR="008B3FC3" w:rsidRDefault="008B3FC3" w:rsidP="008B3FC3">
      <w:pPr>
        <w:pStyle w:val="aff0"/>
      </w:pPr>
    </w:p>
    <w:p w14:paraId="3A3299AC" w14:textId="77777777" w:rsidR="008B3FC3" w:rsidRDefault="008B3FC3" w:rsidP="008B3FC3">
      <w:pPr>
        <w:pStyle w:val="aff0"/>
      </w:pPr>
      <w:r>
        <w:t>class DeleteQuestion : public QDialog {</w:t>
      </w:r>
    </w:p>
    <w:p w14:paraId="423E2DFB" w14:textId="77777777" w:rsidR="008B3FC3" w:rsidRDefault="008B3FC3" w:rsidP="008B3FC3">
      <w:pPr>
        <w:pStyle w:val="aff0"/>
      </w:pPr>
      <w:r>
        <w:t xml:space="preserve">    Q_OBJECT</w:t>
      </w:r>
    </w:p>
    <w:p w14:paraId="6676CF7F" w14:textId="77777777" w:rsidR="008B3FC3" w:rsidRDefault="008B3FC3" w:rsidP="008B3FC3">
      <w:pPr>
        <w:pStyle w:val="aff0"/>
      </w:pPr>
    </w:p>
    <w:p w14:paraId="770328C1" w14:textId="77777777" w:rsidR="008B3FC3" w:rsidRDefault="008B3FC3" w:rsidP="008B3FC3">
      <w:pPr>
        <w:pStyle w:val="aff0"/>
      </w:pPr>
      <w:r>
        <w:t xml:space="preserve">    public:</w:t>
      </w:r>
    </w:p>
    <w:p w14:paraId="4F3F6A59" w14:textId="77777777" w:rsidR="008B3FC3" w:rsidRDefault="008B3FC3" w:rsidP="008B3FC3">
      <w:pPr>
        <w:pStyle w:val="aff0"/>
      </w:pPr>
      <w:r>
        <w:t xml:space="preserve">        explicit DeleteQuestion(QWidget *parent = nullptr);</w:t>
      </w:r>
    </w:p>
    <w:p w14:paraId="4EDFCA72" w14:textId="77777777" w:rsidR="008B3FC3" w:rsidRDefault="008B3FC3" w:rsidP="008B3FC3">
      <w:pPr>
        <w:pStyle w:val="aff0"/>
      </w:pPr>
      <w:r>
        <w:t xml:space="preserve">        ~DeleteQuestion();</w:t>
      </w:r>
    </w:p>
    <w:p w14:paraId="7A6669C0" w14:textId="77777777" w:rsidR="008B3FC3" w:rsidRDefault="008B3FC3" w:rsidP="008B3FC3">
      <w:pPr>
        <w:pStyle w:val="aff0"/>
      </w:pPr>
    </w:p>
    <w:p w14:paraId="45F3F1FF" w14:textId="77777777" w:rsidR="008B3FC3" w:rsidRDefault="008B3FC3" w:rsidP="008B3FC3">
      <w:pPr>
        <w:pStyle w:val="aff0"/>
      </w:pPr>
      <w:r>
        <w:t xml:space="preserve">        bool successful = false;</w:t>
      </w:r>
    </w:p>
    <w:p w14:paraId="3A97983B" w14:textId="77777777" w:rsidR="008B3FC3" w:rsidRDefault="008B3FC3" w:rsidP="008B3FC3">
      <w:pPr>
        <w:pStyle w:val="aff0"/>
      </w:pPr>
      <w:r>
        <w:t xml:space="preserve">        void setSize(uint32_t s);</w:t>
      </w:r>
    </w:p>
    <w:p w14:paraId="64B7EC0B" w14:textId="77777777" w:rsidR="008B3FC3" w:rsidRDefault="008B3FC3" w:rsidP="008B3FC3">
      <w:pPr>
        <w:pStyle w:val="aff0"/>
      </w:pPr>
    </w:p>
    <w:p w14:paraId="7EE74F50" w14:textId="77777777" w:rsidR="008B3FC3" w:rsidRDefault="008B3FC3" w:rsidP="008B3FC3">
      <w:pPr>
        <w:pStyle w:val="aff0"/>
      </w:pPr>
      <w:r>
        <w:t xml:space="preserve">    private slots:</w:t>
      </w:r>
    </w:p>
    <w:p w14:paraId="0ADAB0CB" w14:textId="77777777" w:rsidR="008B3FC3" w:rsidRDefault="008B3FC3" w:rsidP="008B3FC3">
      <w:pPr>
        <w:pStyle w:val="aff0"/>
      </w:pPr>
      <w:r>
        <w:t xml:space="preserve">        void on_okButton_clicked();</w:t>
      </w:r>
    </w:p>
    <w:p w14:paraId="02BD11A0" w14:textId="77777777" w:rsidR="008B3FC3" w:rsidRDefault="008B3FC3" w:rsidP="008B3FC3">
      <w:pPr>
        <w:pStyle w:val="aff0"/>
      </w:pPr>
      <w:r>
        <w:t xml:space="preserve">        void on_cancelButton_clicked();</w:t>
      </w:r>
    </w:p>
    <w:p w14:paraId="2A59CB3E" w14:textId="77777777" w:rsidR="008B3FC3" w:rsidRDefault="008B3FC3" w:rsidP="008B3FC3">
      <w:pPr>
        <w:pStyle w:val="aff0"/>
      </w:pPr>
    </w:p>
    <w:p w14:paraId="51D6D221" w14:textId="77777777" w:rsidR="008B3FC3" w:rsidRDefault="008B3FC3" w:rsidP="008B3FC3">
      <w:pPr>
        <w:pStyle w:val="aff0"/>
      </w:pPr>
      <w:r>
        <w:t xml:space="preserve">    private:</w:t>
      </w:r>
    </w:p>
    <w:p w14:paraId="39482D35" w14:textId="77777777" w:rsidR="008B3FC3" w:rsidRDefault="008B3FC3" w:rsidP="008B3FC3">
      <w:pPr>
        <w:pStyle w:val="aff0"/>
      </w:pPr>
      <w:r>
        <w:t xml:space="preserve">        Ui::DeleteQuestion *ui;</w:t>
      </w:r>
    </w:p>
    <w:p w14:paraId="1BAF4FF9" w14:textId="036517CC" w:rsidR="008B3FC3" w:rsidRPr="005702A4" w:rsidRDefault="008B3FC3" w:rsidP="008B3FC3">
      <w:pPr>
        <w:pStyle w:val="aff0"/>
      </w:pPr>
      <w:r>
        <w:t>};</w:t>
      </w:r>
    </w:p>
    <w:p w14:paraId="2F9BBB34" w14:textId="4AB90194" w:rsidR="008B3FC3" w:rsidRDefault="008B3FC3" w:rsidP="008B3FC3">
      <w:pPr>
        <w:rPr>
          <w:lang w:eastAsia="ru-RU"/>
        </w:rPr>
      </w:pPr>
      <w:proofErr w:type="spellStart"/>
      <w:r>
        <w:rPr>
          <w:lang w:eastAsia="ru-RU"/>
        </w:rPr>
        <w:t>Файл</w:t>
      </w:r>
      <w:proofErr w:type="spellEnd"/>
      <w:r>
        <w:rPr>
          <w:lang w:eastAsia="ru-RU"/>
        </w:rPr>
        <w:t xml:space="preserve"> </w:t>
      </w:r>
      <w:r w:rsidRPr="008B3FC3">
        <w:rPr>
          <w:lang w:eastAsia="ru-RU"/>
        </w:rPr>
        <w:t>deletequestion</w:t>
      </w:r>
      <w:r>
        <w:rPr>
          <w:lang w:eastAsia="ru-RU"/>
        </w:rPr>
        <w:t>.cpp:</w:t>
      </w:r>
    </w:p>
    <w:p w14:paraId="62F9FE36" w14:textId="77777777" w:rsidR="008B3FC3" w:rsidRDefault="008B3FC3" w:rsidP="008B3FC3">
      <w:pPr>
        <w:pStyle w:val="aff0"/>
      </w:pPr>
      <w:r>
        <w:t>#include "deletequestion.h"</w:t>
      </w:r>
    </w:p>
    <w:p w14:paraId="2B9A59DA" w14:textId="77777777" w:rsidR="008B3FC3" w:rsidRDefault="008B3FC3" w:rsidP="008B3FC3">
      <w:pPr>
        <w:pStyle w:val="aff0"/>
      </w:pPr>
      <w:r>
        <w:t>#include "ui_deletequestion.h"</w:t>
      </w:r>
    </w:p>
    <w:p w14:paraId="5B75B9D0" w14:textId="77777777" w:rsidR="008B3FC3" w:rsidRDefault="008B3FC3" w:rsidP="008B3FC3">
      <w:pPr>
        <w:pStyle w:val="aff0"/>
      </w:pPr>
    </w:p>
    <w:p w14:paraId="4E66548D" w14:textId="77777777" w:rsidR="008B3FC3" w:rsidRDefault="008B3FC3" w:rsidP="008B3FC3">
      <w:pPr>
        <w:pStyle w:val="aff0"/>
      </w:pPr>
      <w:r>
        <w:t>DeleteQuestion::DeleteQuestion(QWidget *parent) : QDialog(parent), ui(new Ui::DeleteQuestion) {</w:t>
      </w:r>
    </w:p>
    <w:p w14:paraId="46C685F4" w14:textId="77777777" w:rsidR="008B3FC3" w:rsidRDefault="008B3FC3" w:rsidP="008B3FC3">
      <w:pPr>
        <w:pStyle w:val="aff0"/>
      </w:pPr>
      <w:r>
        <w:t xml:space="preserve">    ui-&gt;setupUi(this);</w:t>
      </w:r>
    </w:p>
    <w:p w14:paraId="490DCE96" w14:textId="77777777" w:rsidR="008B3FC3" w:rsidRDefault="008B3FC3" w:rsidP="008B3FC3">
      <w:pPr>
        <w:pStyle w:val="aff0"/>
      </w:pPr>
      <w:r>
        <w:t xml:space="preserve">    this-&gt;setWindowFlags(Qt::Dialog | Qt::MSWindowsFixedSizeDialogHint); // отключение возможности изменять размер окна</w:t>
      </w:r>
    </w:p>
    <w:p w14:paraId="31BB2E61" w14:textId="77777777" w:rsidR="008B3FC3" w:rsidRDefault="008B3FC3" w:rsidP="008B3FC3">
      <w:pPr>
        <w:pStyle w:val="aff0"/>
      </w:pPr>
      <w:r>
        <w:t xml:space="preserve">    this-&gt;setWindowFlags(this-&gt;windowFlags() &amp; ~Qt::WindowContextHelpButtonHint); // отключение ?</w:t>
      </w:r>
    </w:p>
    <w:p w14:paraId="74EF0990" w14:textId="77777777" w:rsidR="008B3FC3" w:rsidRDefault="008B3FC3" w:rsidP="008B3FC3">
      <w:pPr>
        <w:pStyle w:val="aff0"/>
      </w:pPr>
      <w:r>
        <w:t>}</w:t>
      </w:r>
    </w:p>
    <w:p w14:paraId="114EE0B6" w14:textId="77777777" w:rsidR="008B3FC3" w:rsidRDefault="008B3FC3" w:rsidP="008B3FC3">
      <w:pPr>
        <w:pStyle w:val="aff0"/>
      </w:pPr>
      <w:r>
        <w:t>DeleteQuestion::~DeleteQuestion() { delete ui; }</w:t>
      </w:r>
    </w:p>
    <w:p w14:paraId="1A0F624A" w14:textId="77777777" w:rsidR="008B3FC3" w:rsidRDefault="008B3FC3" w:rsidP="008B3FC3">
      <w:pPr>
        <w:pStyle w:val="aff0"/>
      </w:pPr>
    </w:p>
    <w:p w14:paraId="5B3A5EE3" w14:textId="77777777" w:rsidR="008B3FC3" w:rsidRDefault="008B3FC3" w:rsidP="008B3FC3">
      <w:pPr>
        <w:pStyle w:val="aff0"/>
      </w:pPr>
      <w:r>
        <w:t>void DeleteQuestion::setSize(uint32_t s) { // изменение текста</w:t>
      </w:r>
    </w:p>
    <w:p w14:paraId="69571888" w14:textId="77777777" w:rsidR="008B3FC3" w:rsidRDefault="008B3FC3" w:rsidP="008B3FC3">
      <w:pPr>
        <w:pStyle w:val="aff0"/>
      </w:pPr>
      <w:r>
        <w:t xml:space="preserve">    if (s &gt; 1) ui-&gt;label-&gt;setText("Вы подтверждаете удаление\n" + QString::number(s) + " записей?");</w:t>
      </w:r>
    </w:p>
    <w:p w14:paraId="4D551317" w14:textId="77777777" w:rsidR="008B3FC3" w:rsidRDefault="008B3FC3" w:rsidP="008B3FC3">
      <w:pPr>
        <w:pStyle w:val="aff0"/>
      </w:pPr>
      <w:r>
        <w:t>}</w:t>
      </w:r>
    </w:p>
    <w:p w14:paraId="53CA3298" w14:textId="77777777" w:rsidR="008B3FC3" w:rsidRDefault="008B3FC3" w:rsidP="008B3FC3">
      <w:pPr>
        <w:pStyle w:val="aff0"/>
      </w:pPr>
    </w:p>
    <w:p w14:paraId="0F03D7E0" w14:textId="77777777" w:rsidR="008B3FC3" w:rsidRDefault="008B3FC3" w:rsidP="008B3FC3">
      <w:pPr>
        <w:pStyle w:val="aff0"/>
      </w:pPr>
      <w:r>
        <w:t>void DeleteQuestion::on_okButton_clicked() { successful = true; close(); } // выход из окна при нажатии "Да"</w:t>
      </w:r>
    </w:p>
    <w:p w14:paraId="58CB34EE" w14:textId="58D400EE" w:rsidR="008B3FC3" w:rsidRDefault="008B3FC3" w:rsidP="008B3FC3">
      <w:pPr>
        <w:pStyle w:val="aff0"/>
      </w:pPr>
      <w:r>
        <w:t>void DeleteQuestion::on_cancelButton_clicked() { close(); } // выход из окна при нажатии "Отмена"</w:t>
      </w:r>
    </w:p>
    <w:p w14:paraId="0DBA6E71" w14:textId="6D3AA483" w:rsidR="008B3FC3" w:rsidRPr="008B3FC3" w:rsidRDefault="008B3FC3" w:rsidP="008B3FC3">
      <w:pPr>
        <w:rPr>
          <w:lang w:eastAsia="ru-RU"/>
        </w:rPr>
      </w:pPr>
      <w:r w:rsidRPr="008B3FC3">
        <w:rPr>
          <w:lang w:val="ru-RU" w:eastAsia="ru-RU"/>
        </w:rPr>
        <w:t>Файл</w:t>
      </w:r>
      <w:r w:rsidRPr="008B3FC3">
        <w:rPr>
          <w:lang w:eastAsia="ru-RU"/>
        </w:rPr>
        <w:t xml:space="preserve"> </w:t>
      </w:r>
      <w:proofErr w:type="spellStart"/>
      <w:r w:rsidRPr="008B3FC3">
        <w:rPr>
          <w:lang w:eastAsia="ru-RU"/>
        </w:rPr>
        <w:t>chartdialog</w:t>
      </w:r>
      <w:r>
        <w:rPr>
          <w:lang w:eastAsia="ru-RU"/>
        </w:rPr>
        <w:t>.h</w:t>
      </w:r>
      <w:proofErr w:type="spellEnd"/>
      <w:r w:rsidRPr="008B3FC3">
        <w:rPr>
          <w:lang w:eastAsia="ru-RU"/>
        </w:rPr>
        <w:t>:</w:t>
      </w:r>
    </w:p>
    <w:p w14:paraId="72EA09DE" w14:textId="77777777" w:rsidR="008B3FC3" w:rsidRDefault="008B3FC3" w:rsidP="008B3FC3">
      <w:pPr>
        <w:pStyle w:val="aff0"/>
      </w:pPr>
      <w:r>
        <w:t>#pragma once</w:t>
      </w:r>
    </w:p>
    <w:p w14:paraId="178978EB" w14:textId="77777777" w:rsidR="008B3FC3" w:rsidRDefault="008B3FC3" w:rsidP="008B3FC3">
      <w:pPr>
        <w:pStyle w:val="aff0"/>
      </w:pPr>
      <w:r>
        <w:t>#include &lt;QDialog&gt;</w:t>
      </w:r>
    </w:p>
    <w:p w14:paraId="0FF09F2C" w14:textId="77777777" w:rsidR="008B3FC3" w:rsidRDefault="008B3FC3" w:rsidP="008B3FC3">
      <w:pPr>
        <w:pStyle w:val="aff0"/>
      </w:pPr>
    </w:p>
    <w:p w14:paraId="1D171F9F" w14:textId="77777777" w:rsidR="008B3FC3" w:rsidRDefault="008B3FC3" w:rsidP="008B3FC3">
      <w:pPr>
        <w:pStyle w:val="aff0"/>
      </w:pPr>
      <w:r>
        <w:lastRenderedPageBreak/>
        <w:t>namespace Ui { class ChartDialog; }</w:t>
      </w:r>
    </w:p>
    <w:p w14:paraId="1B24D8ED" w14:textId="77777777" w:rsidR="008B3FC3" w:rsidRDefault="008B3FC3" w:rsidP="008B3FC3">
      <w:pPr>
        <w:pStyle w:val="aff0"/>
      </w:pPr>
    </w:p>
    <w:p w14:paraId="6FA2BE7B" w14:textId="77777777" w:rsidR="008B3FC3" w:rsidRDefault="008B3FC3" w:rsidP="008B3FC3">
      <w:pPr>
        <w:pStyle w:val="aff0"/>
      </w:pPr>
      <w:r>
        <w:t>class ChartDialog : public QDialog {</w:t>
      </w:r>
    </w:p>
    <w:p w14:paraId="51727256" w14:textId="77777777" w:rsidR="008B3FC3" w:rsidRDefault="008B3FC3" w:rsidP="008B3FC3">
      <w:pPr>
        <w:pStyle w:val="aff0"/>
      </w:pPr>
      <w:r>
        <w:t xml:space="preserve">    Q_OBJECT</w:t>
      </w:r>
    </w:p>
    <w:p w14:paraId="2E993E9C" w14:textId="77777777" w:rsidR="008B3FC3" w:rsidRDefault="008B3FC3" w:rsidP="008B3FC3">
      <w:pPr>
        <w:pStyle w:val="aff0"/>
      </w:pPr>
    </w:p>
    <w:p w14:paraId="4803B9B1" w14:textId="77777777" w:rsidR="008B3FC3" w:rsidRDefault="008B3FC3" w:rsidP="008B3FC3">
      <w:pPr>
        <w:pStyle w:val="aff0"/>
      </w:pPr>
      <w:r>
        <w:t xml:space="preserve">    public:</w:t>
      </w:r>
    </w:p>
    <w:p w14:paraId="51F79F08" w14:textId="77777777" w:rsidR="008B3FC3" w:rsidRDefault="008B3FC3" w:rsidP="008B3FC3">
      <w:pPr>
        <w:pStyle w:val="aff0"/>
      </w:pPr>
      <w:r>
        <w:t xml:space="preserve">        explicit ChartDialog(QWidget *parent = nullptr);</w:t>
      </w:r>
    </w:p>
    <w:p w14:paraId="239CC6AE" w14:textId="77777777" w:rsidR="008B3FC3" w:rsidRDefault="008B3FC3" w:rsidP="008B3FC3">
      <w:pPr>
        <w:pStyle w:val="aff0"/>
      </w:pPr>
      <w:r>
        <w:t xml:space="preserve">        ~ChartDialog();</w:t>
      </w:r>
    </w:p>
    <w:p w14:paraId="507ED3B5" w14:textId="77777777" w:rsidR="008B3FC3" w:rsidRDefault="008B3FC3" w:rsidP="008B3FC3">
      <w:pPr>
        <w:pStyle w:val="aff0"/>
      </w:pPr>
      <w:r>
        <w:t xml:space="preserve">        void addData(QList&lt;uint16_t&gt; years, QList&lt;uint32_t&gt; prices);</w:t>
      </w:r>
    </w:p>
    <w:p w14:paraId="2C8CA012" w14:textId="77777777" w:rsidR="008B3FC3" w:rsidRDefault="008B3FC3" w:rsidP="008B3FC3">
      <w:pPr>
        <w:pStyle w:val="aff0"/>
      </w:pPr>
    </w:p>
    <w:p w14:paraId="29E599CC" w14:textId="77777777" w:rsidR="008B3FC3" w:rsidRDefault="008B3FC3" w:rsidP="008B3FC3">
      <w:pPr>
        <w:pStyle w:val="aff0"/>
      </w:pPr>
      <w:r>
        <w:t xml:space="preserve">    private slots:</w:t>
      </w:r>
    </w:p>
    <w:p w14:paraId="6849F6FB" w14:textId="77777777" w:rsidR="008B3FC3" w:rsidRDefault="008B3FC3" w:rsidP="008B3FC3">
      <w:pPr>
        <w:pStyle w:val="aff0"/>
      </w:pPr>
      <w:r>
        <w:t xml:space="preserve">        void on_horizontalSlider_sliderMoved(int position);</w:t>
      </w:r>
    </w:p>
    <w:p w14:paraId="7894ED25" w14:textId="77777777" w:rsidR="008B3FC3" w:rsidRDefault="008B3FC3" w:rsidP="008B3FC3">
      <w:pPr>
        <w:pStyle w:val="aff0"/>
      </w:pPr>
    </w:p>
    <w:p w14:paraId="045AAF36" w14:textId="77777777" w:rsidR="008B3FC3" w:rsidRDefault="008B3FC3" w:rsidP="008B3FC3">
      <w:pPr>
        <w:pStyle w:val="aff0"/>
      </w:pPr>
      <w:r>
        <w:t xml:space="preserve">    private:</w:t>
      </w:r>
    </w:p>
    <w:p w14:paraId="26006D61" w14:textId="77777777" w:rsidR="008B3FC3" w:rsidRDefault="008B3FC3" w:rsidP="008B3FC3">
      <w:pPr>
        <w:pStyle w:val="aff0"/>
      </w:pPr>
      <w:r>
        <w:t xml:space="preserve">        Ui::ChartDialog *ui;</w:t>
      </w:r>
    </w:p>
    <w:p w14:paraId="7970F601" w14:textId="77777777" w:rsidR="008B3FC3" w:rsidRDefault="008B3FC3" w:rsidP="008B3FC3">
      <w:pPr>
        <w:pStyle w:val="aff0"/>
      </w:pPr>
      <w:r>
        <w:t xml:space="preserve">        void paintEvent(QPaintEvent *e);</w:t>
      </w:r>
    </w:p>
    <w:p w14:paraId="7D9A8769" w14:textId="77777777" w:rsidR="008B3FC3" w:rsidRDefault="008B3FC3" w:rsidP="008B3FC3">
      <w:pPr>
        <w:pStyle w:val="aff0"/>
      </w:pPr>
      <w:r>
        <w:t xml:space="preserve">        QList&lt;uint16_t&gt; years;</w:t>
      </w:r>
    </w:p>
    <w:p w14:paraId="2C49BB82" w14:textId="77777777" w:rsidR="008B3FC3" w:rsidRDefault="008B3FC3" w:rsidP="008B3FC3">
      <w:pPr>
        <w:pStyle w:val="aff0"/>
      </w:pPr>
      <w:r>
        <w:t xml:space="preserve">        QList&lt;uint32_t&gt; prices;</w:t>
      </w:r>
    </w:p>
    <w:p w14:paraId="23AB4784" w14:textId="77777777" w:rsidR="008B3FC3" w:rsidRDefault="008B3FC3" w:rsidP="008B3FC3">
      <w:pPr>
        <w:pStyle w:val="aff0"/>
      </w:pPr>
      <w:r>
        <w:t xml:space="preserve">        uint32_t maxPrice;</w:t>
      </w:r>
    </w:p>
    <w:p w14:paraId="7CE34BE5" w14:textId="77777777" w:rsidR="008B3FC3" w:rsidRDefault="008B3FC3" w:rsidP="008B3FC3">
      <w:pPr>
        <w:pStyle w:val="aff0"/>
      </w:pPr>
      <w:r>
        <w:t xml:space="preserve">        uint16_t l, slider = 0;</w:t>
      </w:r>
    </w:p>
    <w:p w14:paraId="56F7F118" w14:textId="536D222E" w:rsidR="008B3FC3" w:rsidRPr="005702A4" w:rsidRDefault="008B3FC3" w:rsidP="008B3FC3">
      <w:pPr>
        <w:pStyle w:val="aff0"/>
      </w:pPr>
      <w:r>
        <w:t>};</w:t>
      </w:r>
    </w:p>
    <w:p w14:paraId="00E91358" w14:textId="63533A79" w:rsidR="008B3FC3" w:rsidRDefault="008B3FC3" w:rsidP="008B3FC3">
      <w:pPr>
        <w:rPr>
          <w:lang w:eastAsia="ru-RU"/>
        </w:rPr>
      </w:pPr>
      <w:proofErr w:type="spellStart"/>
      <w:r>
        <w:rPr>
          <w:lang w:eastAsia="ru-RU"/>
        </w:rPr>
        <w:t>Файл</w:t>
      </w:r>
      <w:proofErr w:type="spellEnd"/>
      <w:r>
        <w:rPr>
          <w:lang w:eastAsia="ru-RU"/>
        </w:rPr>
        <w:t xml:space="preserve"> </w:t>
      </w:r>
      <w:r w:rsidRPr="008B3FC3">
        <w:rPr>
          <w:lang w:eastAsia="ru-RU"/>
        </w:rPr>
        <w:t>chartdialog</w:t>
      </w:r>
      <w:r>
        <w:rPr>
          <w:lang w:eastAsia="ru-RU"/>
        </w:rPr>
        <w:t>.cpp:</w:t>
      </w:r>
    </w:p>
    <w:p w14:paraId="028171FA" w14:textId="02F691A5" w:rsidR="008B3FC3" w:rsidRDefault="008B3FC3" w:rsidP="008B3FC3">
      <w:pPr>
        <w:pStyle w:val="aff0"/>
      </w:pPr>
      <w:r>
        <w:t>#include "chartdialog.h"</w:t>
      </w:r>
    </w:p>
    <w:p w14:paraId="3AFE369F" w14:textId="77777777" w:rsidR="008B3FC3" w:rsidRDefault="008B3FC3" w:rsidP="008B3FC3">
      <w:pPr>
        <w:pStyle w:val="aff0"/>
      </w:pPr>
      <w:r>
        <w:t>#include "ui_chartdialog.h"</w:t>
      </w:r>
    </w:p>
    <w:p w14:paraId="45825173" w14:textId="77777777" w:rsidR="008B3FC3" w:rsidRDefault="008B3FC3" w:rsidP="008B3FC3">
      <w:pPr>
        <w:pStyle w:val="aff0"/>
      </w:pPr>
    </w:p>
    <w:p w14:paraId="337B7189" w14:textId="77777777" w:rsidR="008B3FC3" w:rsidRDefault="008B3FC3" w:rsidP="008B3FC3">
      <w:pPr>
        <w:pStyle w:val="aff0"/>
      </w:pPr>
      <w:r>
        <w:t>#include &lt;QPainter&gt;</w:t>
      </w:r>
    </w:p>
    <w:p w14:paraId="21BF568F" w14:textId="77777777" w:rsidR="008B3FC3" w:rsidRDefault="008B3FC3" w:rsidP="008B3FC3">
      <w:pPr>
        <w:pStyle w:val="aff0"/>
      </w:pPr>
      <w:r>
        <w:t>#include &lt;QDebug&gt;</w:t>
      </w:r>
    </w:p>
    <w:p w14:paraId="446871DB" w14:textId="77777777" w:rsidR="008B3FC3" w:rsidRDefault="008B3FC3" w:rsidP="008B3FC3">
      <w:pPr>
        <w:pStyle w:val="aff0"/>
      </w:pPr>
    </w:p>
    <w:p w14:paraId="75E4CA74" w14:textId="77777777" w:rsidR="008B3FC3" w:rsidRDefault="008B3FC3" w:rsidP="008B3FC3">
      <w:pPr>
        <w:pStyle w:val="aff0"/>
      </w:pPr>
      <w:r>
        <w:t>ChartDialog::ChartDialog(QWidget *parent) : QDialog(parent), ui(new Ui::ChartDialog) {</w:t>
      </w:r>
    </w:p>
    <w:p w14:paraId="6537B38F" w14:textId="77777777" w:rsidR="008B3FC3" w:rsidRDefault="008B3FC3" w:rsidP="008B3FC3">
      <w:pPr>
        <w:pStyle w:val="aff0"/>
      </w:pPr>
      <w:r>
        <w:t xml:space="preserve">    ui-&gt;setupUi(this);</w:t>
      </w:r>
    </w:p>
    <w:p w14:paraId="24F052B0" w14:textId="77777777" w:rsidR="008B3FC3" w:rsidRDefault="008B3FC3" w:rsidP="008B3FC3">
      <w:pPr>
        <w:pStyle w:val="aff0"/>
      </w:pPr>
      <w:r>
        <w:t xml:space="preserve">    this-&gt;setWindowFlags(Qt::Dialog | Qt::MSWindowsFixedSizeDialogHint); // отключение возможности изменять размер окна</w:t>
      </w:r>
    </w:p>
    <w:p w14:paraId="32A0E655" w14:textId="77777777" w:rsidR="008B3FC3" w:rsidRDefault="008B3FC3" w:rsidP="008B3FC3">
      <w:pPr>
        <w:pStyle w:val="aff0"/>
      </w:pPr>
      <w:r>
        <w:t xml:space="preserve">    this-&gt;setWindowFlags(this-&gt;windowFlags() &amp; ~Qt::WindowContextHelpButtonHint); // отключение ?</w:t>
      </w:r>
    </w:p>
    <w:p w14:paraId="61B10DCA" w14:textId="77777777" w:rsidR="008B3FC3" w:rsidRDefault="008B3FC3" w:rsidP="008B3FC3">
      <w:pPr>
        <w:pStyle w:val="aff0"/>
      </w:pPr>
      <w:r>
        <w:t>}</w:t>
      </w:r>
    </w:p>
    <w:p w14:paraId="606AE016" w14:textId="77777777" w:rsidR="008B3FC3" w:rsidRDefault="008B3FC3" w:rsidP="008B3FC3">
      <w:pPr>
        <w:pStyle w:val="aff0"/>
      </w:pPr>
    </w:p>
    <w:p w14:paraId="7F23A6CC" w14:textId="77777777" w:rsidR="008B3FC3" w:rsidRDefault="008B3FC3" w:rsidP="008B3FC3">
      <w:pPr>
        <w:pStyle w:val="aff0"/>
      </w:pPr>
      <w:r>
        <w:t>ChartDialog::~ChartDialog() { delete ui; }</w:t>
      </w:r>
    </w:p>
    <w:p w14:paraId="15C2D526" w14:textId="77777777" w:rsidR="008B3FC3" w:rsidRDefault="008B3FC3" w:rsidP="008B3FC3">
      <w:pPr>
        <w:pStyle w:val="aff0"/>
      </w:pPr>
    </w:p>
    <w:p w14:paraId="6E77E227" w14:textId="77777777" w:rsidR="008B3FC3" w:rsidRDefault="008B3FC3" w:rsidP="008B3FC3">
      <w:pPr>
        <w:pStyle w:val="aff0"/>
      </w:pPr>
      <w:r>
        <w:t>void ChartDialog::addData(QList&lt;uint16_t&gt; y, QList&lt;uint32_t&gt; p) { // добавление переданных данных, установка необходимых значений</w:t>
      </w:r>
    </w:p>
    <w:p w14:paraId="082BD9B9" w14:textId="77777777" w:rsidR="008B3FC3" w:rsidRDefault="008B3FC3" w:rsidP="008B3FC3">
      <w:pPr>
        <w:pStyle w:val="aff0"/>
      </w:pPr>
      <w:r>
        <w:t xml:space="preserve">    years = y;</w:t>
      </w:r>
    </w:p>
    <w:p w14:paraId="154C42E2" w14:textId="77777777" w:rsidR="008B3FC3" w:rsidRDefault="008B3FC3" w:rsidP="008B3FC3">
      <w:pPr>
        <w:pStyle w:val="aff0"/>
      </w:pPr>
      <w:r>
        <w:t xml:space="preserve">    prices = p;</w:t>
      </w:r>
    </w:p>
    <w:p w14:paraId="29AEA62E" w14:textId="77777777" w:rsidR="008B3FC3" w:rsidRDefault="008B3FC3" w:rsidP="008B3FC3">
      <w:pPr>
        <w:pStyle w:val="aff0"/>
      </w:pPr>
    </w:p>
    <w:p w14:paraId="2C29F087" w14:textId="77777777" w:rsidR="008B3FC3" w:rsidRDefault="008B3FC3" w:rsidP="008B3FC3">
      <w:pPr>
        <w:pStyle w:val="aff0"/>
      </w:pPr>
      <w:r>
        <w:t xml:space="preserve">    l = y.length();</w:t>
      </w:r>
    </w:p>
    <w:p w14:paraId="5FFD3F43" w14:textId="77777777" w:rsidR="008B3FC3" w:rsidRDefault="008B3FC3" w:rsidP="008B3FC3">
      <w:pPr>
        <w:pStyle w:val="aff0"/>
      </w:pPr>
    </w:p>
    <w:p w14:paraId="1170CD7A" w14:textId="77777777" w:rsidR="008B3FC3" w:rsidRPr="008B3FC3" w:rsidRDefault="008B3FC3" w:rsidP="008B3FC3">
      <w:pPr>
        <w:pStyle w:val="aff0"/>
        <w:rPr>
          <w:lang w:val="ru-RU"/>
        </w:rPr>
      </w:pPr>
      <w:r>
        <w:t xml:space="preserve">    </w:t>
      </w:r>
      <w:r w:rsidRPr="008B3FC3">
        <w:rPr>
          <w:lang w:val="ru-RU"/>
        </w:rPr>
        <w:t>// установка подписей цены слева и справа</w:t>
      </w:r>
    </w:p>
    <w:p w14:paraId="2F877685" w14:textId="77777777" w:rsidR="008B3FC3" w:rsidRDefault="008B3FC3" w:rsidP="008B3FC3">
      <w:pPr>
        <w:pStyle w:val="aff0"/>
      </w:pPr>
      <w:r w:rsidRPr="008B3FC3">
        <w:rPr>
          <w:lang w:val="ru-RU"/>
        </w:rPr>
        <w:t xml:space="preserve">    </w:t>
      </w:r>
      <w:r>
        <w:t>maxPrice = *std::max_element(p.begin(), p.end());</w:t>
      </w:r>
    </w:p>
    <w:p w14:paraId="7ADAA4CE" w14:textId="77777777" w:rsidR="008B3FC3" w:rsidRDefault="008B3FC3" w:rsidP="008B3FC3">
      <w:pPr>
        <w:pStyle w:val="aff0"/>
      </w:pPr>
      <w:r>
        <w:t xml:space="preserve">    ui-&gt;L4-&gt;setText(QString::number(maxPrice)); ui-&gt;R4-&gt;setText(QString::number(maxPrice));</w:t>
      </w:r>
    </w:p>
    <w:p w14:paraId="30F16088" w14:textId="77777777" w:rsidR="008B3FC3" w:rsidRDefault="008B3FC3" w:rsidP="008B3FC3">
      <w:pPr>
        <w:pStyle w:val="aff0"/>
      </w:pPr>
      <w:r>
        <w:t xml:space="preserve">    ui-&gt;L3-&gt;setText(QString::number(maxPrice/4*3)); ui-&gt;R3-&gt;setText(QString::number(maxPrice/4*3));</w:t>
      </w:r>
    </w:p>
    <w:p w14:paraId="37111840" w14:textId="77777777" w:rsidR="008B3FC3" w:rsidRDefault="008B3FC3" w:rsidP="008B3FC3">
      <w:pPr>
        <w:pStyle w:val="aff0"/>
      </w:pPr>
      <w:r>
        <w:t xml:space="preserve">    ui-&gt;L2-&gt;setText(QString::number(maxPrice/2)); ui-&gt;R2-&gt;setText(QString::number(maxPrice/2));</w:t>
      </w:r>
    </w:p>
    <w:p w14:paraId="25DC16BC" w14:textId="77777777" w:rsidR="008B3FC3" w:rsidRDefault="008B3FC3" w:rsidP="008B3FC3">
      <w:pPr>
        <w:pStyle w:val="aff0"/>
      </w:pPr>
      <w:r>
        <w:t xml:space="preserve">    ui-&gt;L1-&gt;setText(QString::number(maxPrice/4)); ui-&gt;R1-&gt;setText(QString::number(maxPrice/4));</w:t>
      </w:r>
    </w:p>
    <w:p w14:paraId="0760E8B7" w14:textId="77777777" w:rsidR="008B3FC3" w:rsidRDefault="008B3FC3" w:rsidP="008B3FC3">
      <w:pPr>
        <w:pStyle w:val="aff0"/>
      </w:pPr>
    </w:p>
    <w:p w14:paraId="2BCC73B9" w14:textId="77777777" w:rsidR="008B3FC3" w:rsidRPr="008B3FC3" w:rsidRDefault="008B3FC3" w:rsidP="008B3FC3">
      <w:pPr>
        <w:pStyle w:val="aff0"/>
        <w:rPr>
          <w:lang w:val="ru-RU"/>
        </w:rPr>
      </w:pPr>
      <w:r>
        <w:t xml:space="preserve">    if</w:t>
      </w:r>
      <w:r w:rsidRPr="008B3FC3">
        <w:rPr>
          <w:lang w:val="ru-RU"/>
        </w:rPr>
        <w:t xml:space="preserve"> (</w:t>
      </w:r>
      <w:r>
        <w:t>l</w:t>
      </w:r>
      <w:r w:rsidRPr="008B3FC3">
        <w:rPr>
          <w:lang w:val="ru-RU"/>
        </w:rPr>
        <w:t xml:space="preserve"> &lt; 11) { // отключение слайдера, если все данные входят</w:t>
      </w:r>
    </w:p>
    <w:p w14:paraId="5D803F5F" w14:textId="77777777" w:rsidR="008B3FC3" w:rsidRDefault="008B3FC3" w:rsidP="008B3FC3">
      <w:pPr>
        <w:pStyle w:val="aff0"/>
      </w:pPr>
      <w:r w:rsidRPr="008B3FC3">
        <w:rPr>
          <w:lang w:val="ru-RU"/>
        </w:rPr>
        <w:t xml:space="preserve">        </w:t>
      </w:r>
      <w:r>
        <w:t>ui-&gt;horizontalSlider-&gt;setVisible(false);</w:t>
      </w:r>
    </w:p>
    <w:p w14:paraId="1C0BFE13" w14:textId="77777777" w:rsidR="008B3FC3" w:rsidRDefault="008B3FC3" w:rsidP="008B3FC3">
      <w:pPr>
        <w:pStyle w:val="aff0"/>
      </w:pPr>
      <w:r>
        <w:t xml:space="preserve">        ui-&gt;label_2-&gt;setVisible(false);</w:t>
      </w:r>
    </w:p>
    <w:p w14:paraId="131EDB39" w14:textId="77777777" w:rsidR="008B3FC3" w:rsidRPr="008B3FC3" w:rsidRDefault="008B3FC3" w:rsidP="008B3FC3">
      <w:pPr>
        <w:pStyle w:val="aff0"/>
        <w:rPr>
          <w:lang w:val="ru-RU"/>
        </w:rPr>
      </w:pPr>
      <w:r>
        <w:t xml:space="preserve">    </w:t>
      </w:r>
      <w:r w:rsidRPr="008B3FC3">
        <w:rPr>
          <w:lang w:val="ru-RU"/>
        </w:rPr>
        <w:t>} // изменение максимума слайдера, если не все данные входят</w:t>
      </w:r>
    </w:p>
    <w:p w14:paraId="21CCD5A7" w14:textId="77777777" w:rsidR="008B3FC3" w:rsidRDefault="008B3FC3" w:rsidP="008B3FC3">
      <w:pPr>
        <w:pStyle w:val="aff0"/>
      </w:pPr>
      <w:r w:rsidRPr="008B3FC3">
        <w:rPr>
          <w:lang w:val="ru-RU"/>
        </w:rPr>
        <w:t xml:space="preserve">    </w:t>
      </w:r>
      <w:r>
        <w:t>else ui-&gt;horizontalSlider-&gt;setMaximum(l-10);</w:t>
      </w:r>
    </w:p>
    <w:p w14:paraId="4A2D2722" w14:textId="77777777" w:rsidR="008B3FC3" w:rsidRDefault="008B3FC3" w:rsidP="008B3FC3">
      <w:pPr>
        <w:pStyle w:val="aff0"/>
      </w:pPr>
      <w:r>
        <w:t>}</w:t>
      </w:r>
    </w:p>
    <w:p w14:paraId="4143176C" w14:textId="77777777" w:rsidR="008B3FC3" w:rsidRDefault="008B3FC3" w:rsidP="008B3FC3">
      <w:pPr>
        <w:pStyle w:val="aff0"/>
      </w:pPr>
    </w:p>
    <w:p w14:paraId="45E65C6E" w14:textId="77777777" w:rsidR="008B3FC3" w:rsidRDefault="008B3FC3" w:rsidP="008B3FC3">
      <w:pPr>
        <w:pStyle w:val="aff0"/>
      </w:pPr>
      <w:r>
        <w:t>void ChartDialog::paintEvent(QPaintEvent *e) { // отрисовка диаграммы после открытия окна или после движения слайдера</w:t>
      </w:r>
    </w:p>
    <w:p w14:paraId="3174CBC4" w14:textId="77777777" w:rsidR="008B3FC3" w:rsidRDefault="008B3FC3" w:rsidP="008B3FC3">
      <w:pPr>
        <w:pStyle w:val="aff0"/>
      </w:pPr>
      <w:r>
        <w:t xml:space="preserve">    Q_UNUSED(e); QPainter qp(this);</w:t>
      </w:r>
    </w:p>
    <w:p w14:paraId="68B9F5F1" w14:textId="77777777" w:rsidR="008B3FC3" w:rsidRDefault="008B3FC3" w:rsidP="008B3FC3">
      <w:pPr>
        <w:pStyle w:val="aff0"/>
      </w:pPr>
    </w:p>
    <w:p w14:paraId="411D134A" w14:textId="77777777" w:rsidR="008B3FC3" w:rsidRDefault="008B3FC3" w:rsidP="008B3FC3">
      <w:pPr>
        <w:pStyle w:val="aff0"/>
      </w:pPr>
      <w:r>
        <w:t xml:space="preserve">    // строим коробку</w:t>
      </w:r>
    </w:p>
    <w:p w14:paraId="1379D793" w14:textId="77777777" w:rsidR="008B3FC3" w:rsidRDefault="008B3FC3" w:rsidP="008B3FC3">
      <w:pPr>
        <w:pStyle w:val="aff0"/>
      </w:pPr>
      <w:r>
        <w:t xml:space="preserve">    QPen boxLine(Qt::black, 2, Qt::SolidLine); qp.setPen(boxLine);</w:t>
      </w:r>
    </w:p>
    <w:p w14:paraId="444FE623" w14:textId="77777777" w:rsidR="008B3FC3" w:rsidRDefault="008B3FC3" w:rsidP="008B3FC3">
      <w:pPr>
        <w:pStyle w:val="aff0"/>
      </w:pPr>
    </w:p>
    <w:p w14:paraId="483CAE59" w14:textId="77777777" w:rsidR="008B3FC3" w:rsidRDefault="008B3FC3" w:rsidP="008B3FC3">
      <w:pPr>
        <w:pStyle w:val="aff0"/>
      </w:pPr>
      <w:r>
        <w:t xml:space="preserve">    qp.drawLine(100, 20, 700, 20);</w:t>
      </w:r>
    </w:p>
    <w:p w14:paraId="5AF959CE" w14:textId="77777777" w:rsidR="008B3FC3" w:rsidRDefault="008B3FC3" w:rsidP="008B3FC3">
      <w:pPr>
        <w:pStyle w:val="aff0"/>
      </w:pPr>
      <w:r>
        <w:t xml:space="preserve">    qp.drawLine(100, 20, 100, 450);</w:t>
      </w:r>
    </w:p>
    <w:p w14:paraId="2AF72CFF" w14:textId="77777777" w:rsidR="008B3FC3" w:rsidRDefault="008B3FC3" w:rsidP="008B3FC3">
      <w:pPr>
        <w:pStyle w:val="aff0"/>
      </w:pPr>
      <w:r>
        <w:t xml:space="preserve">    qp.drawLine(700, 20, 700, 450);</w:t>
      </w:r>
    </w:p>
    <w:p w14:paraId="67860176" w14:textId="77777777" w:rsidR="008B3FC3" w:rsidRDefault="008B3FC3" w:rsidP="008B3FC3">
      <w:pPr>
        <w:pStyle w:val="aff0"/>
      </w:pPr>
      <w:r>
        <w:t xml:space="preserve">    qp.drawLine(100, 450, 700, 450);</w:t>
      </w:r>
    </w:p>
    <w:p w14:paraId="1AF2E901" w14:textId="77777777" w:rsidR="008B3FC3" w:rsidRDefault="008B3FC3" w:rsidP="008B3FC3">
      <w:pPr>
        <w:pStyle w:val="aff0"/>
      </w:pPr>
    </w:p>
    <w:p w14:paraId="73E19CBC" w14:textId="77777777" w:rsidR="008B3FC3" w:rsidRDefault="008B3FC3" w:rsidP="008B3FC3">
      <w:pPr>
        <w:pStyle w:val="aff0"/>
      </w:pPr>
      <w:r>
        <w:t xml:space="preserve">    // строим дополнительные линии</w:t>
      </w:r>
    </w:p>
    <w:p w14:paraId="3146BC2D" w14:textId="77777777" w:rsidR="008B3FC3" w:rsidRDefault="008B3FC3" w:rsidP="008B3FC3">
      <w:pPr>
        <w:pStyle w:val="aff0"/>
      </w:pPr>
      <w:r>
        <w:t xml:space="preserve">    QPen additionalLine(Qt::gray, 1, Qt::SolidLine); qp.setPen(additionalLine);</w:t>
      </w:r>
    </w:p>
    <w:p w14:paraId="01ADE923" w14:textId="77777777" w:rsidR="008B3FC3" w:rsidRDefault="008B3FC3" w:rsidP="008B3FC3">
      <w:pPr>
        <w:pStyle w:val="aff0"/>
      </w:pPr>
    </w:p>
    <w:p w14:paraId="07D58E94" w14:textId="77777777" w:rsidR="008B3FC3" w:rsidRDefault="008B3FC3" w:rsidP="008B3FC3">
      <w:pPr>
        <w:pStyle w:val="aff0"/>
      </w:pPr>
      <w:r>
        <w:t xml:space="preserve">    qp.drawLine(100, 50, 700, 50);</w:t>
      </w:r>
    </w:p>
    <w:p w14:paraId="26CB7359" w14:textId="77777777" w:rsidR="008B3FC3" w:rsidRDefault="008B3FC3" w:rsidP="008B3FC3">
      <w:pPr>
        <w:pStyle w:val="aff0"/>
      </w:pPr>
      <w:r>
        <w:t xml:space="preserve">    qp.drawLine(100, 150, 700, 150);</w:t>
      </w:r>
    </w:p>
    <w:p w14:paraId="6614F4E9" w14:textId="77777777" w:rsidR="008B3FC3" w:rsidRDefault="008B3FC3" w:rsidP="008B3FC3">
      <w:pPr>
        <w:pStyle w:val="aff0"/>
      </w:pPr>
      <w:r>
        <w:lastRenderedPageBreak/>
        <w:t xml:space="preserve">    qp.drawLine(100, 250, 700, 250);</w:t>
      </w:r>
    </w:p>
    <w:p w14:paraId="4D048C90" w14:textId="77777777" w:rsidR="008B3FC3" w:rsidRPr="008B3FC3" w:rsidRDefault="008B3FC3" w:rsidP="008B3FC3">
      <w:pPr>
        <w:pStyle w:val="aff0"/>
        <w:rPr>
          <w:lang w:val="ru-RU"/>
        </w:rPr>
      </w:pPr>
      <w:r>
        <w:t xml:space="preserve">    qp</w:t>
      </w:r>
      <w:r w:rsidRPr="008B3FC3">
        <w:rPr>
          <w:lang w:val="ru-RU"/>
        </w:rPr>
        <w:t>.</w:t>
      </w:r>
      <w:r>
        <w:t>drawLine</w:t>
      </w:r>
      <w:r w:rsidRPr="008B3FC3">
        <w:rPr>
          <w:lang w:val="ru-RU"/>
        </w:rPr>
        <w:t>(100, 350, 700, 350);</w:t>
      </w:r>
    </w:p>
    <w:p w14:paraId="4291407C" w14:textId="77777777" w:rsidR="008B3FC3" w:rsidRPr="008B3FC3" w:rsidRDefault="008B3FC3" w:rsidP="008B3FC3">
      <w:pPr>
        <w:pStyle w:val="aff0"/>
        <w:rPr>
          <w:lang w:val="ru-RU"/>
        </w:rPr>
      </w:pPr>
    </w:p>
    <w:p w14:paraId="5963BC86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// строим полоски диаграммы и подписи</w:t>
      </w:r>
    </w:p>
    <w:p w14:paraId="62443499" w14:textId="77777777" w:rsidR="008B3FC3" w:rsidRDefault="008B3FC3" w:rsidP="008B3FC3">
      <w:pPr>
        <w:pStyle w:val="aff0"/>
      </w:pPr>
      <w:r w:rsidRPr="008B3FC3">
        <w:rPr>
          <w:lang w:val="ru-RU"/>
        </w:rPr>
        <w:t xml:space="preserve">    </w:t>
      </w:r>
      <w:r>
        <w:t>QPainter myText(this); myText.setFont(QFont("Helvetica", 8));</w:t>
      </w:r>
    </w:p>
    <w:p w14:paraId="6DA2BC34" w14:textId="77777777" w:rsidR="008B3FC3" w:rsidRDefault="008B3FC3" w:rsidP="008B3FC3">
      <w:pPr>
        <w:pStyle w:val="aff0"/>
      </w:pPr>
    </w:p>
    <w:p w14:paraId="171B02F1" w14:textId="77777777" w:rsidR="008B3FC3" w:rsidRDefault="008B3FC3" w:rsidP="008B3FC3">
      <w:pPr>
        <w:pStyle w:val="aff0"/>
      </w:pPr>
      <w:r>
        <w:t xml:space="preserve">    if (l &lt; 11) {</w:t>
      </w:r>
    </w:p>
    <w:p w14:paraId="024C8855" w14:textId="77777777" w:rsidR="008B3FC3" w:rsidRDefault="008B3FC3" w:rsidP="008B3FC3">
      <w:pPr>
        <w:pStyle w:val="aff0"/>
      </w:pPr>
      <w:r>
        <w:t xml:space="preserve">        uint16_t step = 295-59/2*l;</w:t>
      </w:r>
    </w:p>
    <w:p w14:paraId="4D16E1DF" w14:textId="77777777" w:rsidR="008B3FC3" w:rsidRDefault="008B3FC3" w:rsidP="008B3FC3">
      <w:pPr>
        <w:pStyle w:val="aff0"/>
      </w:pPr>
      <w:r>
        <w:t xml:space="preserve">        for (uint8_t i = 0; i &lt; l; i++) {</w:t>
      </w:r>
    </w:p>
    <w:p w14:paraId="01E3FC50" w14:textId="77777777" w:rsidR="008B3FC3" w:rsidRDefault="008B3FC3" w:rsidP="008B3FC3">
      <w:pPr>
        <w:pStyle w:val="aff0"/>
      </w:pPr>
      <w:r>
        <w:t xml:space="preserve">            qp.fillRect(110+step+59*i, 450, 49, -400*(1.0*prices[i]/maxPrice), Qt::blue);</w:t>
      </w:r>
    </w:p>
    <w:p w14:paraId="22533A71" w14:textId="77777777" w:rsidR="008B3FC3" w:rsidRDefault="008B3FC3" w:rsidP="008B3FC3">
      <w:pPr>
        <w:pStyle w:val="aff0"/>
      </w:pPr>
      <w:r>
        <w:t xml:space="preserve">            qp.drawText(120+step+59*i, 470, QString::number(years[i]));</w:t>
      </w:r>
    </w:p>
    <w:p w14:paraId="6DF5CF6D" w14:textId="77777777" w:rsidR="008B3FC3" w:rsidRDefault="008B3FC3" w:rsidP="008B3FC3">
      <w:pPr>
        <w:pStyle w:val="aff0"/>
      </w:pPr>
      <w:r>
        <w:t xml:space="preserve">        }</w:t>
      </w:r>
    </w:p>
    <w:p w14:paraId="0A23794B" w14:textId="77777777" w:rsidR="008B3FC3" w:rsidRDefault="008B3FC3" w:rsidP="008B3FC3">
      <w:pPr>
        <w:pStyle w:val="aff0"/>
      </w:pPr>
      <w:r>
        <w:t xml:space="preserve">    }</w:t>
      </w:r>
    </w:p>
    <w:p w14:paraId="0DF0ECEB" w14:textId="77777777" w:rsidR="008B3FC3" w:rsidRDefault="008B3FC3" w:rsidP="008B3FC3">
      <w:pPr>
        <w:pStyle w:val="aff0"/>
      </w:pPr>
      <w:r>
        <w:t xml:space="preserve">    else {</w:t>
      </w:r>
    </w:p>
    <w:p w14:paraId="6EBDAF76" w14:textId="77777777" w:rsidR="008B3FC3" w:rsidRDefault="008B3FC3" w:rsidP="008B3FC3">
      <w:pPr>
        <w:pStyle w:val="aff0"/>
      </w:pPr>
      <w:r>
        <w:t xml:space="preserve">        for (uint8_t i = 0; i &lt; 10; i++) {</w:t>
      </w:r>
    </w:p>
    <w:p w14:paraId="7E0135A1" w14:textId="77777777" w:rsidR="008B3FC3" w:rsidRDefault="008B3FC3" w:rsidP="008B3FC3">
      <w:pPr>
        <w:pStyle w:val="aff0"/>
      </w:pPr>
      <w:r>
        <w:t xml:space="preserve">            qp.fillRect(110+59*i, 450, 49, -400*(1.0*prices[i+slider]/maxPrice), Qt::blue);</w:t>
      </w:r>
    </w:p>
    <w:p w14:paraId="0F7353C2" w14:textId="77777777" w:rsidR="008B3FC3" w:rsidRDefault="008B3FC3" w:rsidP="008B3FC3">
      <w:pPr>
        <w:pStyle w:val="aff0"/>
      </w:pPr>
      <w:r>
        <w:t xml:space="preserve">            qp.drawText(120+59*i, 470, QString::number(years[i+slider]));</w:t>
      </w:r>
    </w:p>
    <w:p w14:paraId="5660ED1A" w14:textId="77777777" w:rsidR="008B3FC3" w:rsidRDefault="008B3FC3" w:rsidP="008B3FC3">
      <w:pPr>
        <w:pStyle w:val="aff0"/>
      </w:pPr>
      <w:r>
        <w:t xml:space="preserve">        }</w:t>
      </w:r>
    </w:p>
    <w:p w14:paraId="5F74DE0D" w14:textId="77777777" w:rsidR="008B3FC3" w:rsidRDefault="008B3FC3" w:rsidP="008B3FC3">
      <w:pPr>
        <w:pStyle w:val="aff0"/>
      </w:pPr>
      <w:r>
        <w:t xml:space="preserve">    }</w:t>
      </w:r>
    </w:p>
    <w:p w14:paraId="2177903C" w14:textId="77777777" w:rsidR="008B3FC3" w:rsidRDefault="008B3FC3" w:rsidP="008B3FC3">
      <w:pPr>
        <w:pStyle w:val="aff0"/>
      </w:pPr>
      <w:r>
        <w:t>}</w:t>
      </w:r>
    </w:p>
    <w:p w14:paraId="02E51CC6" w14:textId="77777777" w:rsidR="008B3FC3" w:rsidRDefault="008B3FC3" w:rsidP="008B3FC3">
      <w:pPr>
        <w:pStyle w:val="aff0"/>
      </w:pPr>
    </w:p>
    <w:p w14:paraId="2A8D9CA4" w14:textId="77777777" w:rsidR="008B3FC3" w:rsidRDefault="008B3FC3" w:rsidP="008B3FC3">
      <w:pPr>
        <w:pStyle w:val="aff0"/>
      </w:pPr>
      <w:r>
        <w:t>void ChartDialog::on_horizontalSlider_sliderMoved(int position) { // обработка движения слайдера снизу</w:t>
      </w:r>
    </w:p>
    <w:p w14:paraId="15BF08B7" w14:textId="77777777" w:rsidR="008B3FC3" w:rsidRDefault="008B3FC3" w:rsidP="008B3FC3">
      <w:pPr>
        <w:pStyle w:val="aff0"/>
      </w:pPr>
      <w:r>
        <w:t xml:space="preserve">    slider = position;</w:t>
      </w:r>
    </w:p>
    <w:p w14:paraId="5CBE0362" w14:textId="77777777" w:rsidR="008B3FC3" w:rsidRDefault="008B3FC3" w:rsidP="008B3FC3">
      <w:pPr>
        <w:pStyle w:val="aff0"/>
      </w:pPr>
      <w:r>
        <w:t xml:space="preserve">    update();</w:t>
      </w:r>
    </w:p>
    <w:p w14:paraId="2F6BBEA5" w14:textId="5CC4BF95" w:rsidR="008B3FC3" w:rsidRPr="008B3FC3" w:rsidRDefault="008B3FC3" w:rsidP="008B3FC3">
      <w:pPr>
        <w:pStyle w:val="aff0"/>
      </w:pPr>
      <w:r>
        <w:t>}</w:t>
      </w:r>
    </w:p>
    <w:p w14:paraId="537D9715" w14:textId="4056B946" w:rsidR="008B3FC3" w:rsidRPr="008B3FC3" w:rsidRDefault="008B3FC3" w:rsidP="008B3FC3">
      <w:pPr>
        <w:rPr>
          <w:lang w:eastAsia="ru-RU"/>
        </w:rPr>
      </w:pPr>
      <w:r w:rsidRPr="008B3FC3">
        <w:rPr>
          <w:lang w:val="ru-RU" w:eastAsia="ru-RU"/>
        </w:rPr>
        <w:t>Файл</w:t>
      </w:r>
      <w:r w:rsidRPr="008B3FC3">
        <w:rPr>
          <w:lang w:eastAsia="ru-RU"/>
        </w:rPr>
        <w:t xml:space="preserve"> </w:t>
      </w:r>
      <w:proofErr w:type="spellStart"/>
      <w:r w:rsidRPr="008B3FC3">
        <w:rPr>
          <w:lang w:eastAsia="ru-RU"/>
        </w:rPr>
        <w:t>adddialog</w:t>
      </w:r>
      <w:r>
        <w:rPr>
          <w:lang w:eastAsia="ru-RU"/>
        </w:rPr>
        <w:t>.h</w:t>
      </w:r>
      <w:proofErr w:type="spellEnd"/>
      <w:r w:rsidRPr="008B3FC3">
        <w:rPr>
          <w:lang w:eastAsia="ru-RU"/>
        </w:rPr>
        <w:t>:</w:t>
      </w:r>
    </w:p>
    <w:p w14:paraId="5DAB4BBD" w14:textId="34D8D421" w:rsidR="008B3FC3" w:rsidRDefault="008B3FC3" w:rsidP="008B3FC3">
      <w:pPr>
        <w:pStyle w:val="aff0"/>
      </w:pPr>
      <w:r>
        <w:t>#pragma once</w:t>
      </w:r>
    </w:p>
    <w:p w14:paraId="0F856F06" w14:textId="77777777" w:rsidR="008B3FC3" w:rsidRDefault="008B3FC3" w:rsidP="008B3FC3">
      <w:pPr>
        <w:pStyle w:val="aff0"/>
      </w:pPr>
      <w:r>
        <w:t>#include &lt;QDialog&gt;</w:t>
      </w:r>
    </w:p>
    <w:p w14:paraId="0D00F919" w14:textId="77777777" w:rsidR="008B3FC3" w:rsidRDefault="008B3FC3" w:rsidP="008B3FC3">
      <w:pPr>
        <w:pStyle w:val="aff0"/>
      </w:pPr>
      <w:r>
        <w:t>#include &lt;QTableWidget&gt;</w:t>
      </w:r>
    </w:p>
    <w:p w14:paraId="7960E53B" w14:textId="77777777" w:rsidR="008B3FC3" w:rsidRDefault="008B3FC3" w:rsidP="008B3FC3">
      <w:pPr>
        <w:pStyle w:val="aff0"/>
      </w:pPr>
    </w:p>
    <w:p w14:paraId="15470EA2" w14:textId="77777777" w:rsidR="008B3FC3" w:rsidRDefault="008B3FC3" w:rsidP="008B3FC3">
      <w:pPr>
        <w:pStyle w:val="aff0"/>
      </w:pPr>
      <w:r>
        <w:t>namespace Ui { class addDialog; }</w:t>
      </w:r>
    </w:p>
    <w:p w14:paraId="62091C9D" w14:textId="77777777" w:rsidR="008B3FC3" w:rsidRDefault="008B3FC3" w:rsidP="008B3FC3">
      <w:pPr>
        <w:pStyle w:val="aff0"/>
      </w:pPr>
    </w:p>
    <w:p w14:paraId="129BA2FB" w14:textId="77777777" w:rsidR="008B3FC3" w:rsidRDefault="008B3FC3" w:rsidP="008B3FC3">
      <w:pPr>
        <w:pStyle w:val="aff0"/>
      </w:pPr>
      <w:r>
        <w:t>class AddDialog : public QDialog {</w:t>
      </w:r>
    </w:p>
    <w:p w14:paraId="77C838E5" w14:textId="77777777" w:rsidR="008B3FC3" w:rsidRDefault="008B3FC3" w:rsidP="008B3FC3">
      <w:pPr>
        <w:pStyle w:val="aff0"/>
      </w:pPr>
      <w:r>
        <w:t xml:space="preserve">    Q_OBJECT</w:t>
      </w:r>
    </w:p>
    <w:p w14:paraId="573B8E7E" w14:textId="77777777" w:rsidR="008B3FC3" w:rsidRDefault="008B3FC3" w:rsidP="008B3FC3">
      <w:pPr>
        <w:pStyle w:val="aff0"/>
      </w:pPr>
    </w:p>
    <w:p w14:paraId="22D667CB" w14:textId="77777777" w:rsidR="008B3FC3" w:rsidRDefault="008B3FC3" w:rsidP="008B3FC3">
      <w:pPr>
        <w:pStyle w:val="aff0"/>
      </w:pPr>
      <w:r>
        <w:t xml:space="preserve">    public:</w:t>
      </w:r>
    </w:p>
    <w:p w14:paraId="16589F6E" w14:textId="77777777" w:rsidR="008B3FC3" w:rsidRDefault="008B3FC3" w:rsidP="008B3FC3">
      <w:pPr>
        <w:pStyle w:val="aff0"/>
      </w:pPr>
      <w:r>
        <w:t xml:space="preserve">        explicit AddDialog(QWidget *parent = nullptr);</w:t>
      </w:r>
    </w:p>
    <w:p w14:paraId="60E8F9C7" w14:textId="77777777" w:rsidR="008B3FC3" w:rsidRDefault="008B3FC3" w:rsidP="008B3FC3">
      <w:pPr>
        <w:pStyle w:val="aff0"/>
      </w:pPr>
      <w:r>
        <w:t xml:space="preserve">        ~AddDialog();</w:t>
      </w:r>
    </w:p>
    <w:p w14:paraId="64C337AF" w14:textId="77777777" w:rsidR="008B3FC3" w:rsidRDefault="008B3FC3" w:rsidP="008B3FC3">
      <w:pPr>
        <w:pStyle w:val="aff0"/>
      </w:pPr>
      <w:r>
        <w:t xml:space="preserve">        void setData(QString nowFile, QString defFile);</w:t>
      </w:r>
    </w:p>
    <w:p w14:paraId="303C2019" w14:textId="77777777" w:rsidR="008B3FC3" w:rsidRDefault="008B3FC3" w:rsidP="008B3FC3">
      <w:pPr>
        <w:pStyle w:val="aff0"/>
      </w:pPr>
      <w:r>
        <w:t xml:space="preserve">        void setItAsEditor(QList&lt;QTableWidgetItem *&gt; row);</w:t>
      </w:r>
    </w:p>
    <w:p w14:paraId="0DA82BAA" w14:textId="77777777" w:rsidR="008B3FC3" w:rsidRDefault="008B3FC3" w:rsidP="008B3FC3">
      <w:pPr>
        <w:pStyle w:val="aff0"/>
      </w:pPr>
    </w:p>
    <w:p w14:paraId="079FBE4D" w14:textId="77777777" w:rsidR="008B3FC3" w:rsidRDefault="008B3FC3" w:rsidP="008B3FC3">
      <w:pPr>
        <w:pStyle w:val="aff0"/>
      </w:pPr>
      <w:r>
        <w:t xml:space="preserve">        bool successful = false;</w:t>
      </w:r>
    </w:p>
    <w:p w14:paraId="16544387" w14:textId="77777777" w:rsidR="008B3FC3" w:rsidRDefault="008B3FC3" w:rsidP="008B3FC3">
      <w:pPr>
        <w:pStyle w:val="aff0"/>
      </w:pPr>
      <w:r>
        <w:t xml:space="preserve">        QString nowDataFile, defaultDataFile;</w:t>
      </w:r>
    </w:p>
    <w:p w14:paraId="39AF4452" w14:textId="77777777" w:rsidR="008B3FC3" w:rsidRDefault="008B3FC3" w:rsidP="008B3FC3">
      <w:pPr>
        <w:pStyle w:val="aff0"/>
      </w:pPr>
    </w:p>
    <w:p w14:paraId="13DCD30F" w14:textId="77777777" w:rsidR="008B3FC3" w:rsidRDefault="008B3FC3" w:rsidP="008B3FC3">
      <w:pPr>
        <w:pStyle w:val="aff0"/>
      </w:pPr>
      <w:r>
        <w:t xml:space="preserve">    private slots:</w:t>
      </w:r>
    </w:p>
    <w:p w14:paraId="1999B50D" w14:textId="77777777" w:rsidR="008B3FC3" w:rsidRDefault="008B3FC3" w:rsidP="008B3FC3">
      <w:pPr>
        <w:pStyle w:val="aff0"/>
      </w:pPr>
      <w:r>
        <w:t xml:space="preserve">        void on_changeButton_clicked();</w:t>
      </w:r>
    </w:p>
    <w:p w14:paraId="38C37BF4" w14:textId="77777777" w:rsidR="008B3FC3" w:rsidRDefault="008B3FC3" w:rsidP="008B3FC3">
      <w:pPr>
        <w:pStyle w:val="aff0"/>
      </w:pPr>
    </w:p>
    <w:p w14:paraId="3E771D60" w14:textId="77777777" w:rsidR="008B3FC3" w:rsidRDefault="008B3FC3" w:rsidP="008B3FC3">
      <w:pPr>
        <w:pStyle w:val="aff0"/>
      </w:pPr>
      <w:r>
        <w:t xml:space="preserve">    private:</w:t>
      </w:r>
    </w:p>
    <w:p w14:paraId="7AAECEA1" w14:textId="77777777" w:rsidR="008B3FC3" w:rsidRDefault="008B3FC3" w:rsidP="008B3FC3">
      <w:pPr>
        <w:pStyle w:val="aff0"/>
      </w:pPr>
      <w:r>
        <w:t xml:space="preserve">        Ui::addDialog *ui;</w:t>
      </w:r>
    </w:p>
    <w:p w14:paraId="1F39DFC4" w14:textId="77777777" w:rsidR="008B3FC3" w:rsidRDefault="008B3FC3" w:rsidP="008B3FC3">
      <w:pPr>
        <w:pStyle w:val="aff0"/>
      </w:pPr>
    </w:p>
    <w:p w14:paraId="0A4A1DA0" w14:textId="77777777" w:rsidR="008B3FC3" w:rsidRDefault="008B3FC3" w:rsidP="008B3FC3">
      <w:pPr>
        <w:pStyle w:val="aff0"/>
      </w:pPr>
      <w:r>
        <w:t xml:space="preserve">        bool addMode = true;</w:t>
      </w:r>
    </w:p>
    <w:p w14:paraId="585F382C" w14:textId="77777777" w:rsidR="008B3FC3" w:rsidRDefault="008B3FC3" w:rsidP="008B3FC3">
      <w:pPr>
        <w:pStyle w:val="aff0"/>
      </w:pPr>
      <w:r>
        <w:t xml:space="preserve">        QString manufacturer, model, color;</w:t>
      </w:r>
    </w:p>
    <w:p w14:paraId="57FAE0E6" w14:textId="77777777" w:rsidR="008B3FC3" w:rsidRDefault="008B3FC3" w:rsidP="008B3FC3">
      <w:pPr>
        <w:pStyle w:val="aff0"/>
      </w:pPr>
      <w:r>
        <w:t xml:space="preserve">        uint16_t year;</w:t>
      </w:r>
    </w:p>
    <w:p w14:paraId="4E92CD7E" w14:textId="77777777" w:rsidR="008B3FC3" w:rsidRDefault="008B3FC3" w:rsidP="008B3FC3">
      <w:pPr>
        <w:pStyle w:val="aff0"/>
      </w:pPr>
      <w:r>
        <w:t xml:space="preserve">        uint32_t mileage, price;</w:t>
      </w:r>
    </w:p>
    <w:p w14:paraId="395701C8" w14:textId="36A6B775" w:rsidR="008B3FC3" w:rsidRPr="005702A4" w:rsidRDefault="008B3FC3" w:rsidP="008B3FC3">
      <w:pPr>
        <w:pStyle w:val="aff0"/>
      </w:pPr>
      <w:r>
        <w:t>};</w:t>
      </w:r>
    </w:p>
    <w:p w14:paraId="59EC18F1" w14:textId="041CE3B8" w:rsidR="008B3FC3" w:rsidRDefault="008B3FC3" w:rsidP="008B3FC3">
      <w:pPr>
        <w:rPr>
          <w:lang w:eastAsia="ru-RU"/>
        </w:rPr>
      </w:pPr>
      <w:proofErr w:type="spellStart"/>
      <w:r>
        <w:rPr>
          <w:lang w:eastAsia="ru-RU"/>
        </w:rPr>
        <w:t>Файл</w:t>
      </w:r>
      <w:proofErr w:type="spellEnd"/>
      <w:r>
        <w:rPr>
          <w:lang w:eastAsia="ru-RU"/>
        </w:rPr>
        <w:t xml:space="preserve"> </w:t>
      </w:r>
      <w:r w:rsidRPr="008B3FC3">
        <w:rPr>
          <w:lang w:eastAsia="ru-RU"/>
        </w:rPr>
        <w:t>adddialog</w:t>
      </w:r>
      <w:r>
        <w:rPr>
          <w:lang w:eastAsia="ru-RU"/>
        </w:rPr>
        <w:t>.cpp:</w:t>
      </w:r>
    </w:p>
    <w:p w14:paraId="1BEDF04B" w14:textId="77777777" w:rsidR="008B3FC3" w:rsidRDefault="008B3FC3" w:rsidP="008B3FC3">
      <w:pPr>
        <w:pStyle w:val="aff0"/>
      </w:pPr>
      <w:r>
        <w:t>#include "adddialog.h"</w:t>
      </w:r>
    </w:p>
    <w:p w14:paraId="12283D59" w14:textId="77777777" w:rsidR="008B3FC3" w:rsidRDefault="008B3FC3" w:rsidP="008B3FC3">
      <w:pPr>
        <w:pStyle w:val="aff0"/>
      </w:pPr>
      <w:r>
        <w:t>#include "ui_adddialog.h"</w:t>
      </w:r>
    </w:p>
    <w:p w14:paraId="2CC6397A" w14:textId="77777777" w:rsidR="008B3FC3" w:rsidRDefault="008B3FC3" w:rsidP="008B3FC3">
      <w:pPr>
        <w:pStyle w:val="aff0"/>
      </w:pPr>
    </w:p>
    <w:p w14:paraId="4B97D55C" w14:textId="77777777" w:rsidR="008B3FC3" w:rsidRDefault="008B3FC3" w:rsidP="008B3FC3">
      <w:pPr>
        <w:pStyle w:val="aff0"/>
      </w:pPr>
      <w:r>
        <w:t>#include &lt;QFile&gt;</w:t>
      </w:r>
    </w:p>
    <w:p w14:paraId="1AE114AC" w14:textId="77777777" w:rsidR="008B3FC3" w:rsidRDefault="008B3FC3" w:rsidP="008B3FC3">
      <w:pPr>
        <w:pStyle w:val="aff0"/>
      </w:pPr>
      <w:r>
        <w:t>#include &lt;QDebug&gt;</w:t>
      </w:r>
    </w:p>
    <w:p w14:paraId="47E2D3B0" w14:textId="77777777" w:rsidR="008B3FC3" w:rsidRDefault="008B3FC3" w:rsidP="008B3FC3">
      <w:pPr>
        <w:pStyle w:val="aff0"/>
      </w:pPr>
      <w:r>
        <w:t>#include &lt;QMessageBox&gt;</w:t>
      </w:r>
    </w:p>
    <w:p w14:paraId="63DFF288" w14:textId="77777777" w:rsidR="008B3FC3" w:rsidRDefault="008B3FC3" w:rsidP="008B3FC3">
      <w:pPr>
        <w:pStyle w:val="aff0"/>
      </w:pPr>
      <w:r>
        <w:t>#include &lt;QDate&gt;</w:t>
      </w:r>
    </w:p>
    <w:p w14:paraId="21684551" w14:textId="77777777" w:rsidR="008B3FC3" w:rsidRDefault="008B3FC3" w:rsidP="008B3FC3">
      <w:pPr>
        <w:pStyle w:val="aff0"/>
      </w:pPr>
    </w:p>
    <w:p w14:paraId="3837FC35" w14:textId="77777777" w:rsidR="008B3FC3" w:rsidRDefault="008B3FC3" w:rsidP="008B3FC3">
      <w:pPr>
        <w:pStyle w:val="aff0"/>
      </w:pPr>
      <w:r>
        <w:t>AddDialog::AddDialog(QWidget *parent) : QDialog(parent), ui(new Ui::addDialog) {</w:t>
      </w:r>
    </w:p>
    <w:p w14:paraId="56D3578B" w14:textId="77777777" w:rsidR="008B3FC3" w:rsidRDefault="008B3FC3" w:rsidP="008B3FC3">
      <w:pPr>
        <w:pStyle w:val="aff0"/>
      </w:pPr>
      <w:r>
        <w:t xml:space="preserve">    ui-&gt;setupUi(this);</w:t>
      </w:r>
    </w:p>
    <w:p w14:paraId="04D2449E" w14:textId="77777777" w:rsidR="008B3FC3" w:rsidRDefault="008B3FC3" w:rsidP="008B3FC3">
      <w:pPr>
        <w:pStyle w:val="aff0"/>
      </w:pPr>
      <w:r>
        <w:t xml:space="preserve">    this-&gt;setWindowFlags(Qt::Dialog | Qt::MSWindowsFixedSizeDialogHint); // отключение возможности изменять размер окна</w:t>
      </w:r>
    </w:p>
    <w:p w14:paraId="119F2211" w14:textId="77777777" w:rsidR="008B3FC3" w:rsidRDefault="008B3FC3" w:rsidP="008B3FC3">
      <w:pPr>
        <w:pStyle w:val="aff0"/>
      </w:pPr>
      <w:r>
        <w:t xml:space="preserve">    this-&gt;setWindowFlags(this-&gt;windowFlags() &amp; ~Qt::WindowContextHelpButtonHint); // отключение ?</w:t>
      </w:r>
    </w:p>
    <w:p w14:paraId="20EA904A" w14:textId="77777777" w:rsidR="008B3FC3" w:rsidRDefault="008B3FC3" w:rsidP="008B3FC3">
      <w:pPr>
        <w:pStyle w:val="aff0"/>
      </w:pPr>
    </w:p>
    <w:p w14:paraId="61AE1D81" w14:textId="77777777" w:rsidR="008B3FC3" w:rsidRDefault="008B3FC3" w:rsidP="008B3FC3">
      <w:pPr>
        <w:pStyle w:val="aff0"/>
      </w:pPr>
      <w:r>
        <w:t xml:space="preserve">    ui-&gt;yearInput1-&gt;setValue(QDate::currentDate().year()); // установка текущего года</w:t>
      </w:r>
    </w:p>
    <w:p w14:paraId="6FAEC7A9" w14:textId="77777777" w:rsidR="008B3FC3" w:rsidRDefault="008B3FC3" w:rsidP="008B3FC3">
      <w:pPr>
        <w:pStyle w:val="aff0"/>
      </w:pPr>
      <w:r>
        <w:t>}</w:t>
      </w:r>
    </w:p>
    <w:p w14:paraId="1F2E8A85" w14:textId="77777777" w:rsidR="008B3FC3" w:rsidRDefault="008B3FC3" w:rsidP="008B3FC3">
      <w:pPr>
        <w:pStyle w:val="aff0"/>
      </w:pPr>
      <w:r>
        <w:t>AddDialog::~AddDialog() { delete ui; }</w:t>
      </w:r>
    </w:p>
    <w:p w14:paraId="5784C7FD" w14:textId="77777777" w:rsidR="008B3FC3" w:rsidRDefault="008B3FC3" w:rsidP="008B3FC3">
      <w:pPr>
        <w:pStyle w:val="aff0"/>
      </w:pPr>
    </w:p>
    <w:p w14:paraId="1BF90D2E" w14:textId="77777777" w:rsidR="008B3FC3" w:rsidRDefault="008B3FC3" w:rsidP="008B3FC3">
      <w:pPr>
        <w:pStyle w:val="aff0"/>
      </w:pPr>
      <w:r>
        <w:lastRenderedPageBreak/>
        <w:t>void AddDialog::setData(QString nowFile, QString defFile) { // установка сведений об открытом файле</w:t>
      </w:r>
    </w:p>
    <w:p w14:paraId="3C7B5023" w14:textId="77777777" w:rsidR="008B3FC3" w:rsidRDefault="008B3FC3" w:rsidP="008B3FC3">
      <w:pPr>
        <w:pStyle w:val="aff0"/>
      </w:pPr>
      <w:r>
        <w:t xml:space="preserve">    nowDataFile = nowFile;</w:t>
      </w:r>
    </w:p>
    <w:p w14:paraId="61BE31EB" w14:textId="77777777" w:rsidR="008B3FC3" w:rsidRDefault="008B3FC3" w:rsidP="008B3FC3">
      <w:pPr>
        <w:pStyle w:val="aff0"/>
      </w:pPr>
      <w:r>
        <w:t xml:space="preserve">    defaultDataFile = defFile;</w:t>
      </w:r>
    </w:p>
    <w:p w14:paraId="588DF117" w14:textId="77777777" w:rsidR="008B3FC3" w:rsidRDefault="008B3FC3" w:rsidP="008B3FC3">
      <w:pPr>
        <w:pStyle w:val="aff0"/>
      </w:pPr>
    </w:p>
    <w:p w14:paraId="5866EEB3" w14:textId="77777777" w:rsidR="008B3FC3" w:rsidRDefault="008B3FC3" w:rsidP="008B3FC3">
      <w:pPr>
        <w:pStyle w:val="aff0"/>
      </w:pPr>
      <w:r>
        <w:t xml:space="preserve">    ui-&gt;manufacturerInput-&gt;setFocus();</w:t>
      </w:r>
    </w:p>
    <w:p w14:paraId="7FE01FB7" w14:textId="77777777" w:rsidR="008B3FC3" w:rsidRDefault="008B3FC3" w:rsidP="008B3FC3">
      <w:pPr>
        <w:pStyle w:val="aff0"/>
      </w:pPr>
      <w:r>
        <w:t>}</w:t>
      </w:r>
    </w:p>
    <w:p w14:paraId="542DB5C0" w14:textId="77777777" w:rsidR="008B3FC3" w:rsidRDefault="008B3FC3" w:rsidP="008B3FC3">
      <w:pPr>
        <w:pStyle w:val="aff0"/>
      </w:pPr>
    </w:p>
    <w:p w14:paraId="78A273C4" w14:textId="77777777" w:rsidR="008B3FC3" w:rsidRDefault="008B3FC3" w:rsidP="008B3FC3">
      <w:pPr>
        <w:pStyle w:val="aff0"/>
      </w:pPr>
      <w:r>
        <w:t>void AddDialog::setItAsEditor(QList&lt;QTableWidgetItem *&gt; row) { // сделать окно изменяющим запись</w:t>
      </w:r>
    </w:p>
    <w:p w14:paraId="0B40316C" w14:textId="77777777" w:rsidR="008B3FC3" w:rsidRDefault="008B3FC3" w:rsidP="008B3FC3">
      <w:pPr>
        <w:pStyle w:val="aff0"/>
      </w:pPr>
      <w:r>
        <w:t xml:space="preserve">    manufacturer = row[0]-&gt;text();</w:t>
      </w:r>
    </w:p>
    <w:p w14:paraId="38B4C298" w14:textId="77777777" w:rsidR="008B3FC3" w:rsidRDefault="008B3FC3" w:rsidP="008B3FC3">
      <w:pPr>
        <w:pStyle w:val="aff0"/>
      </w:pPr>
      <w:r>
        <w:t xml:space="preserve">    model = row[1]-&gt;text();</w:t>
      </w:r>
    </w:p>
    <w:p w14:paraId="099A0A34" w14:textId="77777777" w:rsidR="008B3FC3" w:rsidRDefault="008B3FC3" w:rsidP="008B3FC3">
      <w:pPr>
        <w:pStyle w:val="aff0"/>
      </w:pPr>
      <w:r>
        <w:t xml:space="preserve">    year = row[2]-&gt;text().toUInt();</w:t>
      </w:r>
    </w:p>
    <w:p w14:paraId="75861D37" w14:textId="77777777" w:rsidR="008B3FC3" w:rsidRDefault="008B3FC3" w:rsidP="008B3FC3">
      <w:pPr>
        <w:pStyle w:val="aff0"/>
      </w:pPr>
      <w:r>
        <w:t xml:space="preserve">    color = row[3]-&gt;text();</w:t>
      </w:r>
    </w:p>
    <w:p w14:paraId="351BCD41" w14:textId="77777777" w:rsidR="008B3FC3" w:rsidRDefault="008B3FC3" w:rsidP="008B3FC3">
      <w:pPr>
        <w:pStyle w:val="aff0"/>
      </w:pPr>
      <w:r>
        <w:t xml:space="preserve">    mileage = row[4]-&gt;text().toUInt();</w:t>
      </w:r>
    </w:p>
    <w:p w14:paraId="069DFD46" w14:textId="77777777" w:rsidR="008B3FC3" w:rsidRDefault="008B3FC3" w:rsidP="008B3FC3">
      <w:pPr>
        <w:pStyle w:val="aff0"/>
      </w:pPr>
      <w:r>
        <w:t xml:space="preserve">    price = row[5]-&gt;text().toUInt();</w:t>
      </w:r>
    </w:p>
    <w:p w14:paraId="760A24EB" w14:textId="77777777" w:rsidR="008B3FC3" w:rsidRDefault="008B3FC3" w:rsidP="008B3FC3">
      <w:pPr>
        <w:pStyle w:val="aff0"/>
      </w:pPr>
    </w:p>
    <w:p w14:paraId="7E3737F0" w14:textId="77777777" w:rsidR="008B3FC3" w:rsidRDefault="008B3FC3" w:rsidP="008B3FC3">
      <w:pPr>
        <w:pStyle w:val="aff0"/>
      </w:pPr>
      <w:r>
        <w:t xml:space="preserve">    ui-&gt;manufacturerInput-&gt;setText(manufacturer);</w:t>
      </w:r>
    </w:p>
    <w:p w14:paraId="2769FA09" w14:textId="77777777" w:rsidR="008B3FC3" w:rsidRDefault="008B3FC3" w:rsidP="008B3FC3">
      <w:pPr>
        <w:pStyle w:val="aff0"/>
      </w:pPr>
      <w:r>
        <w:t xml:space="preserve">    ui-&gt;modelInput-&gt;setText(model);</w:t>
      </w:r>
    </w:p>
    <w:p w14:paraId="27A9EAE3" w14:textId="77777777" w:rsidR="008B3FC3" w:rsidRDefault="008B3FC3" w:rsidP="008B3FC3">
      <w:pPr>
        <w:pStyle w:val="aff0"/>
      </w:pPr>
      <w:r>
        <w:t xml:space="preserve">    ui-&gt;colorInput-&gt;setText(color);</w:t>
      </w:r>
    </w:p>
    <w:p w14:paraId="3CA4C21C" w14:textId="77777777" w:rsidR="008B3FC3" w:rsidRDefault="008B3FC3" w:rsidP="008B3FC3">
      <w:pPr>
        <w:pStyle w:val="aff0"/>
      </w:pPr>
      <w:r>
        <w:t xml:space="preserve">    ui-&gt;yearInput1-&gt;setValue(year);</w:t>
      </w:r>
    </w:p>
    <w:p w14:paraId="17B77621" w14:textId="77777777" w:rsidR="008B3FC3" w:rsidRDefault="008B3FC3" w:rsidP="008B3FC3">
      <w:pPr>
        <w:pStyle w:val="aff0"/>
      </w:pPr>
      <w:r>
        <w:t xml:space="preserve">    ui-&gt;mileageInput1-&gt;setValue(mileage);</w:t>
      </w:r>
    </w:p>
    <w:p w14:paraId="743B8E2D" w14:textId="77777777" w:rsidR="008B3FC3" w:rsidRDefault="008B3FC3" w:rsidP="008B3FC3">
      <w:pPr>
        <w:pStyle w:val="aff0"/>
      </w:pPr>
      <w:r>
        <w:t xml:space="preserve">    ui-&gt;priceInput1-&gt;setValue(price);</w:t>
      </w:r>
    </w:p>
    <w:p w14:paraId="2BCA4B69" w14:textId="77777777" w:rsidR="008B3FC3" w:rsidRDefault="008B3FC3" w:rsidP="008B3FC3">
      <w:pPr>
        <w:pStyle w:val="aff0"/>
      </w:pPr>
    </w:p>
    <w:p w14:paraId="0ABBC6C0" w14:textId="77777777" w:rsidR="008B3FC3" w:rsidRDefault="008B3FC3" w:rsidP="008B3FC3">
      <w:pPr>
        <w:pStyle w:val="aff0"/>
      </w:pPr>
      <w:r>
        <w:t xml:space="preserve">    addMode = false;</w:t>
      </w:r>
    </w:p>
    <w:p w14:paraId="60C471CA" w14:textId="77777777" w:rsidR="008B3FC3" w:rsidRDefault="008B3FC3" w:rsidP="008B3FC3">
      <w:pPr>
        <w:pStyle w:val="aff0"/>
      </w:pPr>
      <w:r>
        <w:t xml:space="preserve">    this-&gt;setWindowTitle("Изменение записи");</w:t>
      </w:r>
    </w:p>
    <w:p w14:paraId="6B4E3B81" w14:textId="77777777" w:rsidR="008B3FC3" w:rsidRDefault="008B3FC3" w:rsidP="008B3FC3">
      <w:pPr>
        <w:pStyle w:val="aff0"/>
      </w:pPr>
      <w:r>
        <w:t xml:space="preserve">    ui-&gt;changeButton-&gt;setText("Изменить");</w:t>
      </w:r>
    </w:p>
    <w:p w14:paraId="334DBDFF" w14:textId="77777777" w:rsidR="008B3FC3" w:rsidRDefault="008B3FC3" w:rsidP="008B3FC3">
      <w:pPr>
        <w:pStyle w:val="aff0"/>
      </w:pPr>
      <w:r>
        <w:t>}</w:t>
      </w:r>
    </w:p>
    <w:p w14:paraId="487EBC79" w14:textId="77777777" w:rsidR="008B3FC3" w:rsidRDefault="008B3FC3" w:rsidP="008B3FC3">
      <w:pPr>
        <w:pStyle w:val="aff0"/>
      </w:pPr>
    </w:p>
    <w:p w14:paraId="411149D2" w14:textId="77777777" w:rsidR="008B3FC3" w:rsidRDefault="008B3FC3" w:rsidP="008B3FC3">
      <w:pPr>
        <w:pStyle w:val="aff0"/>
      </w:pPr>
      <w:r>
        <w:t>void AddDialog::on_changeButton_clicked() { // обработка данных при нажатии на кнопку</w:t>
      </w:r>
    </w:p>
    <w:p w14:paraId="4F49CB4A" w14:textId="77777777" w:rsidR="008B3FC3" w:rsidRDefault="008B3FC3" w:rsidP="008B3FC3">
      <w:pPr>
        <w:pStyle w:val="aff0"/>
      </w:pPr>
      <w:r>
        <w:t xml:space="preserve">    QString line = ui-&gt;manufacturerInput-&gt;text() + '\t' + ui-&gt;modelInput-&gt;text() + '\t' + ui-&gt;yearInput1-&gt;text() + '\t' + ui-&gt;colorInput-&gt;text() + '\t' + ui-&gt;mileageInput1-&gt;text() + '\t' + ui-&gt;priceInput1-&gt;text();</w:t>
      </w:r>
    </w:p>
    <w:p w14:paraId="5D08B318" w14:textId="77777777" w:rsidR="008B3FC3" w:rsidRDefault="008B3FC3" w:rsidP="008B3FC3">
      <w:pPr>
        <w:pStyle w:val="aff0"/>
      </w:pPr>
      <w:r>
        <w:t xml:space="preserve">    QFile file(nowDataFile); // открытие файла</w:t>
      </w:r>
    </w:p>
    <w:p w14:paraId="31CB780F" w14:textId="77777777" w:rsidR="008B3FC3" w:rsidRDefault="008B3FC3" w:rsidP="008B3FC3">
      <w:pPr>
        <w:pStyle w:val="aff0"/>
      </w:pPr>
      <w:r>
        <w:t xml:space="preserve">    if (line.count('\n') == 0 and line.count('\t') == 5 and ui-&gt;manufacturerInput-&gt;text() != "" and ui-&gt;modelInput-&gt;text() != "" and  ui-&gt;colorInput-&gt;text() != "") {</w:t>
      </w:r>
    </w:p>
    <w:p w14:paraId="65C9B735" w14:textId="77777777" w:rsidR="008B3FC3" w:rsidRDefault="008B3FC3" w:rsidP="008B3FC3">
      <w:pPr>
        <w:pStyle w:val="aff0"/>
      </w:pPr>
      <w:r>
        <w:t xml:space="preserve">        if (file.exists() and file.open(QIODevice::ReadOnly | QIODevice::Text)) {</w:t>
      </w:r>
    </w:p>
    <w:p w14:paraId="06864B57" w14:textId="77777777" w:rsidR="008B3FC3" w:rsidRPr="008B3FC3" w:rsidRDefault="008B3FC3" w:rsidP="008B3FC3">
      <w:pPr>
        <w:pStyle w:val="aff0"/>
        <w:rPr>
          <w:lang w:val="ru-RU"/>
        </w:rPr>
      </w:pPr>
      <w:r>
        <w:t xml:space="preserve">            </w:t>
      </w:r>
      <w:r w:rsidRPr="008B3FC3">
        <w:rPr>
          <w:lang w:val="ru-RU"/>
        </w:rPr>
        <w:t>// получение исходных данных</w:t>
      </w:r>
    </w:p>
    <w:p w14:paraId="69050F56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    </w:t>
      </w:r>
      <w:r>
        <w:t>QString</w:t>
      </w:r>
      <w:r w:rsidRPr="008B3FC3">
        <w:rPr>
          <w:lang w:val="ru-RU"/>
        </w:rPr>
        <w:t xml:space="preserve"> </w:t>
      </w:r>
      <w:r>
        <w:t>fileData</w:t>
      </w:r>
      <w:r w:rsidRPr="008B3FC3">
        <w:rPr>
          <w:lang w:val="ru-RU"/>
        </w:rPr>
        <w:t xml:space="preserve"> = </w:t>
      </w:r>
      <w:r>
        <w:t>file</w:t>
      </w:r>
      <w:r w:rsidRPr="008B3FC3">
        <w:rPr>
          <w:lang w:val="ru-RU"/>
        </w:rPr>
        <w:t>.</w:t>
      </w:r>
      <w:r>
        <w:t>readAll</w:t>
      </w:r>
      <w:r w:rsidRPr="008B3FC3">
        <w:rPr>
          <w:lang w:val="ru-RU"/>
        </w:rPr>
        <w:t>();</w:t>
      </w:r>
    </w:p>
    <w:p w14:paraId="022A4211" w14:textId="77777777" w:rsidR="008B3FC3" w:rsidRDefault="008B3FC3" w:rsidP="008B3FC3">
      <w:pPr>
        <w:pStyle w:val="aff0"/>
      </w:pPr>
      <w:r w:rsidRPr="008B3FC3">
        <w:rPr>
          <w:lang w:val="ru-RU"/>
        </w:rPr>
        <w:t xml:space="preserve">            </w:t>
      </w:r>
      <w:r>
        <w:t>file.close();</w:t>
      </w:r>
    </w:p>
    <w:p w14:paraId="2A354844" w14:textId="77777777" w:rsidR="008B3FC3" w:rsidRDefault="008B3FC3" w:rsidP="008B3FC3">
      <w:pPr>
        <w:pStyle w:val="aff0"/>
      </w:pPr>
    </w:p>
    <w:p w14:paraId="5922141F" w14:textId="77777777" w:rsidR="008B3FC3" w:rsidRDefault="008B3FC3" w:rsidP="008B3FC3">
      <w:pPr>
        <w:pStyle w:val="aff0"/>
      </w:pPr>
      <w:r>
        <w:t xml:space="preserve">            // запись новых данных</w:t>
      </w:r>
    </w:p>
    <w:p w14:paraId="0B6ADBAE" w14:textId="77777777" w:rsidR="008B3FC3" w:rsidRDefault="008B3FC3" w:rsidP="008B3FC3">
      <w:pPr>
        <w:pStyle w:val="aff0"/>
      </w:pPr>
      <w:r>
        <w:t xml:space="preserve">            if (!file.open(QIODevice::WriteOnly | QIODevice::Text)) {</w:t>
      </w:r>
    </w:p>
    <w:p w14:paraId="1D7A63B3" w14:textId="77777777" w:rsidR="008B3FC3" w:rsidRPr="008B3FC3" w:rsidRDefault="008B3FC3" w:rsidP="008B3FC3">
      <w:pPr>
        <w:pStyle w:val="aff0"/>
        <w:rPr>
          <w:lang w:val="ru-RU"/>
        </w:rPr>
      </w:pPr>
      <w:r>
        <w:t xml:space="preserve">                if (nowDataFile == defaultDataFile) QMessageBox::warning(this, "Проблема изменения файла", "Возникла проблема при обращении к БД. </w:t>
      </w:r>
      <w:r w:rsidRPr="008B3FC3">
        <w:rPr>
          <w:lang w:val="ru-RU"/>
        </w:rPr>
        <w:t>Запись не была изменена. Повторите попытку.");</w:t>
      </w:r>
    </w:p>
    <w:p w14:paraId="7B4F9A6C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        </w:t>
      </w:r>
      <w:r>
        <w:t>else</w:t>
      </w:r>
      <w:r w:rsidRPr="008B3FC3">
        <w:rPr>
          <w:lang w:val="ru-RU"/>
        </w:rPr>
        <w:t xml:space="preserve"> </w:t>
      </w:r>
      <w:r>
        <w:t>QMessageBox</w:t>
      </w:r>
      <w:r w:rsidRPr="008B3FC3">
        <w:rPr>
          <w:lang w:val="ru-RU"/>
        </w:rPr>
        <w:t>::</w:t>
      </w:r>
      <w:r>
        <w:t>warning</w:t>
      </w:r>
      <w:r w:rsidRPr="008B3FC3">
        <w:rPr>
          <w:lang w:val="ru-RU"/>
        </w:rPr>
        <w:t>(</w:t>
      </w:r>
      <w:r>
        <w:t>this</w:t>
      </w:r>
      <w:r w:rsidRPr="008B3FC3">
        <w:rPr>
          <w:lang w:val="ru-RU"/>
        </w:rPr>
        <w:t xml:space="preserve">, "Проблема изменения файла", "Возникла проблема при обращении к файлу " + </w:t>
      </w:r>
      <w:r>
        <w:t>nowDataFile</w:t>
      </w:r>
      <w:r w:rsidRPr="008B3FC3">
        <w:rPr>
          <w:lang w:val="ru-RU"/>
        </w:rPr>
        <w:t xml:space="preserve"> + ". Запись не была изменена. Повторите попытку");</w:t>
      </w:r>
    </w:p>
    <w:p w14:paraId="37E41D9E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        </w:t>
      </w:r>
      <w:r>
        <w:t>return</w:t>
      </w:r>
      <w:r w:rsidRPr="008B3FC3">
        <w:rPr>
          <w:lang w:val="ru-RU"/>
        </w:rPr>
        <w:t>;</w:t>
      </w:r>
    </w:p>
    <w:p w14:paraId="4550FDF4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    }</w:t>
      </w:r>
    </w:p>
    <w:p w14:paraId="4F2B6563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    </w:t>
      </w:r>
      <w:r>
        <w:t>QTextStream</w:t>
      </w:r>
      <w:r w:rsidRPr="008B3FC3">
        <w:rPr>
          <w:lang w:val="ru-RU"/>
        </w:rPr>
        <w:t xml:space="preserve"> </w:t>
      </w:r>
      <w:r>
        <w:t>writeStream</w:t>
      </w:r>
      <w:r w:rsidRPr="008B3FC3">
        <w:rPr>
          <w:lang w:val="ru-RU"/>
        </w:rPr>
        <w:t>(&amp;</w:t>
      </w:r>
      <w:r>
        <w:t>file</w:t>
      </w:r>
      <w:r w:rsidRPr="008B3FC3">
        <w:rPr>
          <w:lang w:val="ru-RU"/>
        </w:rPr>
        <w:t>);</w:t>
      </w:r>
    </w:p>
    <w:p w14:paraId="4EDD6872" w14:textId="77777777" w:rsidR="008B3FC3" w:rsidRDefault="008B3FC3" w:rsidP="008B3FC3">
      <w:pPr>
        <w:pStyle w:val="aff0"/>
      </w:pPr>
      <w:r w:rsidRPr="008B3FC3">
        <w:rPr>
          <w:lang w:val="ru-RU"/>
        </w:rPr>
        <w:t xml:space="preserve">            </w:t>
      </w:r>
      <w:r>
        <w:t>writeStream.setCodec("UTF-8");</w:t>
      </w:r>
    </w:p>
    <w:p w14:paraId="1EFCC352" w14:textId="77777777" w:rsidR="008B3FC3" w:rsidRDefault="008B3FC3" w:rsidP="008B3FC3">
      <w:pPr>
        <w:pStyle w:val="aff0"/>
      </w:pPr>
    </w:p>
    <w:p w14:paraId="61DDD576" w14:textId="77777777" w:rsidR="008B3FC3" w:rsidRDefault="008B3FC3" w:rsidP="008B3FC3">
      <w:pPr>
        <w:pStyle w:val="aff0"/>
      </w:pPr>
      <w:r>
        <w:t xml:space="preserve">            if (addMode) {</w:t>
      </w:r>
    </w:p>
    <w:p w14:paraId="1653044F" w14:textId="77777777" w:rsidR="008B3FC3" w:rsidRDefault="008B3FC3" w:rsidP="008B3FC3">
      <w:pPr>
        <w:pStyle w:val="aff0"/>
      </w:pPr>
      <w:r>
        <w:t xml:space="preserve">                writeStream &lt;&lt; fileData &lt;&lt; line &lt;&lt; '\n';</w:t>
      </w:r>
    </w:p>
    <w:p w14:paraId="09D90885" w14:textId="77777777" w:rsidR="008B3FC3" w:rsidRDefault="008B3FC3" w:rsidP="008B3FC3">
      <w:pPr>
        <w:pStyle w:val="aff0"/>
      </w:pPr>
      <w:r>
        <w:t xml:space="preserve">            }</w:t>
      </w:r>
    </w:p>
    <w:p w14:paraId="6628842C" w14:textId="77777777" w:rsidR="008B3FC3" w:rsidRDefault="008B3FC3" w:rsidP="008B3FC3">
      <w:pPr>
        <w:pStyle w:val="aff0"/>
      </w:pPr>
      <w:r>
        <w:t xml:space="preserve">            else {</w:t>
      </w:r>
    </w:p>
    <w:p w14:paraId="3B636C1E" w14:textId="77777777" w:rsidR="008B3FC3" w:rsidRDefault="008B3FC3" w:rsidP="008B3FC3">
      <w:pPr>
        <w:pStyle w:val="aff0"/>
      </w:pPr>
      <w:r>
        <w:t xml:space="preserve">                QString prevLine = manufacturer + '\t' + model + '\t' + QString::number(year) + '\t' + color + '\t' + QString::number(mileage) + '\t' + QString::number(price);</w:t>
      </w:r>
    </w:p>
    <w:p w14:paraId="70379675" w14:textId="77777777" w:rsidR="008B3FC3" w:rsidRDefault="008B3FC3" w:rsidP="008B3FC3">
      <w:pPr>
        <w:pStyle w:val="aff0"/>
      </w:pPr>
      <w:r>
        <w:t xml:space="preserve">                writeStream &lt;&lt; fileData.replace(fileData.indexOf(prevLine), prevLine.size(), line);</w:t>
      </w:r>
    </w:p>
    <w:p w14:paraId="1F94055C" w14:textId="77777777" w:rsidR="008B3FC3" w:rsidRDefault="008B3FC3" w:rsidP="008B3FC3">
      <w:pPr>
        <w:pStyle w:val="aff0"/>
      </w:pPr>
      <w:r>
        <w:t xml:space="preserve">            }</w:t>
      </w:r>
    </w:p>
    <w:p w14:paraId="0C9E61D5" w14:textId="77777777" w:rsidR="008B3FC3" w:rsidRDefault="008B3FC3" w:rsidP="008B3FC3">
      <w:pPr>
        <w:pStyle w:val="aff0"/>
      </w:pPr>
      <w:r>
        <w:t xml:space="preserve">            file.close();</w:t>
      </w:r>
    </w:p>
    <w:p w14:paraId="331BDFD4" w14:textId="77777777" w:rsidR="008B3FC3" w:rsidRDefault="008B3FC3" w:rsidP="008B3FC3">
      <w:pPr>
        <w:pStyle w:val="aff0"/>
      </w:pPr>
    </w:p>
    <w:p w14:paraId="4F668B60" w14:textId="77777777" w:rsidR="008B3FC3" w:rsidRDefault="008B3FC3" w:rsidP="008B3FC3">
      <w:pPr>
        <w:pStyle w:val="aff0"/>
      </w:pPr>
      <w:r>
        <w:t xml:space="preserve">            // выход из окна</w:t>
      </w:r>
    </w:p>
    <w:p w14:paraId="2BFDC708" w14:textId="77777777" w:rsidR="008B3FC3" w:rsidRDefault="008B3FC3" w:rsidP="008B3FC3">
      <w:pPr>
        <w:pStyle w:val="aff0"/>
      </w:pPr>
      <w:r>
        <w:t xml:space="preserve">            successful = true;</w:t>
      </w:r>
    </w:p>
    <w:p w14:paraId="41C939A0" w14:textId="77777777" w:rsidR="008B3FC3" w:rsidRDefault="008B3FC3" w:rsidP="008B3FC3">
      <w:pPr>
        <w:pStyle w:val="aff0"/>
      </w:pPr>
      <w:r>
        <w:t xml:space="preserve">            close();</w:t>
      </w:r>
    </w:p>
    <w:p w14:paraId="5FB4800C" w14:textId="77777777" w:rsidR="008B3FC3" w:rsidRDefault="008B3FC3" w:rsidP="008B3FC3">
      <w:pPr>
        <w:pStyle w:val="aff0"/>
      </w:pPr>
      <w:r>
        <w:t xml:space="preserve">        }</w:t>
      </w:r>
    </w:p>
    <w:p w14:paraId="2AA12CCB" w14:textId="77777777" w:rsidR="008B3FC3" w:rsidRDefault="008B3FC3" w:rsidP="008B3FC3">
      <w:pPr>
        <w:pStyle w:val="aff0"/>
      </w:pPr>
      <w:r>
        <w:t xml:space="preserve">        else {</w:t>
      </w:r>
    </w:p>
    <w:p w14:paraId="044038D3" w14:textId="77777777" w:rsidR="008B3FC3" w:rsidRPr="008B3FC3" w:rsidRDefault="008B3FC3" w:rsidP="008B3FC3">
      <w:pPr>
        <w:pStyle w:val="aff0"/>
        <w:rPr>
          <w:lang w:val="ru-RU"/>
        </w:rPr>
      </w:pPr>
      <w:r>
        <w:t xml:space="preserve">            if (nowDataFile == defaultDataFile) QMessageBox::warning(this, "Проблема открытия файла", "Возникла проблема при обращении к БД. </w:t>
      </w:r>
      <w:r w:rsidRPr="008B3FC3">
        <w:rPr>
          <w:lang w:val="ru-RU"/>
        </w:rPr>
        <w:t>Записи не были получены, изменение невозможно. Повторите попытку.");</w:t>
      </w:r>
    </w:p>
    <w:p w14:paraId="2ED0984C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    </w:t>
      </w:r>
      <w:r>
        <w:t>else</w:t>
      </w:r>
      <w:r w:rsidRPr="008B3FC3">
        <w:rPr>
          <w:lang w:val="ru-RU"/>
        </w:rPr>
        <w:t xml:space="preserve"> </w:t>
      </w:r>
      <w:r>
        <w:t>QMessageBox</w:t>
      </w:r>
      <w:r w:rsidRPr="008B3FC3">
        <w:rPr>
          <w:lang w:val="ru-RU"/>
        </w:rPr>
        <w:t>::</w:t>
      </w:r>
      <w:r>
        <w:t>warning</w:t>
      </w:r>
      <w:r w:rsidRPr="008B3FC3">
        <w:rPr>
          <w:lang w:val="ru-RU"/>
        </w:rPr>
        <w:t>(</w:t>
      </w:r>
      <w:r>
        <w:t>this</w:t>
      </w:r>
      <w:r w:rsidRPr="008B3FC3">
        <w:rPr>
          <w:lang w:val="ru-RU"/>
        </w:rPr>
        <w:t xml:space="preserve">, "Проблема открытия файла", "Возникла проблема при обращении к файлу " + </w:t>
      </w:r>
      <w:r>
        <w:t>nowDataFile</w:t>
      </w:r>
      <w:r w:rsidRPr="008B3FC3">
        <w:rPr>
          <w:lang w:val="ru-RU"/>
        </w:rPr>
        <w:t xml:space="preserve"> + ". Записи не были получены, изменение невозможно. Повторите попытку.");</w:t>
      </w:r>
    </w:p>
    <w:p w14:paraId="136F6471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    }</w:t>
      </w:r>
    </w:p>
    <w:p w14:paraId="336D0BCF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}</w:t>
      </w:r>
    </w:p>
    <w:p w14:paraId="796AC5FC" w14:textId="77777777" w:rsidR="008B3FC3" w:rsidRPr="008B3FC3" w:rsidRDefault="008B3FC3" w:rsidP="008B3FC3">
      <w:pPr>
        <w:pStyle w:val="aff0"/>
        <w:rPr>
          <w:lang w:val="ru-RU"/>
        </w:rPr>
      </w:pPr>
      <w:r w:rsidRPr="008B3FC3">
        <w:rPr>
          <w:lang w:val="ru-RU"/>
        </w:rPr>
        <w:t xml:space="preserve">    </w:t>
      </w:r>
      <w:r>
        <w:t>else</w:t>
      </w:r>
      <w:r w:rsidRPr="008B3FC3">
        <w:rPr>
          <w:lang w:val="ru-RU"/>
        </w:rPr>
        <w:t xml:space="preserve"> </w:t>
      </w:r>
      <w:r>
        <w:t>QMessageBox</w:t>
      </w:r>
      <w:r w:rsidRPr="008B3FC3">
        <w:rPr>
          <w:lang w:val="ru-RU"/>
        </w:rPr>
        <w:t>::</w:t>
      </w:r>
      <w:r>
        <w:t>warning</w:t>
      </w:r>
      <w:r w:rsidRPr="008B3FC3">
        <w:rPr>
          <w:lang w:val="ru-RU"/>
        </w:rPr>
        <w:t>(</w:t>
      </w:r>
      <w:r>
        <w:t>this</w:t>
      </w:r>
      <w:r w:rsidRPr="008B3FC3">
        <w:rPr>
          <w:lang w:val="ru-RU"/>
        </w:rPr>
        <w:t>, "Ошибка введения данных", "Вы не ввели данные в поле, вставили знак перехода на следующую строку или знак табуляции. Это могло произойти при копировании из другого источника. Добавьте данные или удалите эти знаки и повторите попытку.");</w:t>
      </w:r>
    </w:p>
    <w:p w14:paraId="593E91FD" w14:textId="642475F2" w:rsidR="008B3FC3" w:rsidRPr="006426EF" w:rsidRDefault="008B3FC3" w:rsidP="008B3FC3">
      <w:pPr>
        <w:pStyle w:val="aff0"/>
        <w:rPr>
          <w:lang w:val="ru-RU"/>
        </w:rPr>
      </w:pPr>
      <w:r w:rsidRPr="006426EF">
        <w:rPr>
          <w:lang w:val="ru-RU"/>
        </w:rPr>
        <w:t>}</w:t>
      </w:r>
    </w:p>
    <w:p w14:paraId="5D95DC4E" w14:textId="4867D048" w:rsidR="008B3FC3" w:rsidRPr="006426EF" w:rsidRDefault="008B3FC3">
      <w:pPr>
        <w:ind w:firstLine="0"/>
        <w:rPr>
          <w:lang w:val="ru-RU"/>
        </w:rPr>
      </w:pPr>
      <w:r w:rsidRPr="006426EF">
        <w:rPr>
          <w:lang w:val="ru-RU"/>
        </w:rPr>
        <w:br w:type="page"/>
      </w:r>
    </w:p>
    <w:p w14:paraId="48342DE1" w14:textId="46D07963" w:rsidR="00AF46AE" w:rsidRPr="006426EF" w:rsidRDefault="00AF46AE" w:rsidP="006426EF">
      <w:pPr>
        <w:pStyle w:val="aff3"/>
      </w:pPr>
      <w:bookmarkStart w:id="43" w:name="_Toc72260170"/>
      <w:bookmarkStart w:id="44" w:name="_Toc72508131"/>
      <w:bookmarkStart w:id="45" w:name="_Toc72587826"/>
      <w:bookmarkStart w:id="46" w:name="_Toc72594479"/>
      <w:r w:rsidRPr="006426EF">
        <w:lastRenderedPageBreak/>
        <w:t>Заключение</w:t>
      </w:r>
      <w:bookmarkEnd w:id="43"/>
      <w:bookmarkEnd w:id="44"/>
      <w:bookmarkEnd w:id="45"/>
      <w:bookmarkEnd w:id="46"/>
    </w:p>
    <w:p w14:paraId="472F75CE" w14:textId="5B93DB3E" w:rsidR="00AE274E" w:rsidRPr="006426EF" w:rsidRDefault="00D83C24" w:rsidP="008B3FC3">
      <w:pPr>
        <w:rPr>
          <w:lang w:val="ru-RU"/>
        </w:rPr>
      </w:pPr>
      <w:r w:rsidRPr="006426EF">
        <w:rPr>
          <w:lang w:val="ru-RU"/>
        </w:rPr>
        <w:t>Разрабо</w:t>
      </w:r>
      <w:r w:rsidR="00AE274E" w:rsidRPr="006426EF">
        <w:rPr>
          <w:lang w:val="ru-RU"/>
        </w:rPr>
        <w:t>тав</w:t>
      </w:r>
      <w:r w:rsidRPr="006426EF">
        <w:rPr>
          <w:lang w:val="ru-RU"/>
        </w:rPr>
        <w:t xml:space="preserve"> </w:t>
      </w:r>
      <w:r w:rsidR="00AE274E" w:rsidRPr="006426EF">
        <w:rPr>
          <w:lang w:val="ru-RU"/>
        </w:rPr>
        <w:t xml:space="preserve">программу </w:t>
      </w:r>
      <w:r w:rsidRPr="006426EF">
        <w:rPr>
          <w:lang w:val="ru-RU"/>
        </w:rPr>
        <w:t>“</w:t>
      </w:r>
      <w:proofErr w:type="spellStart"/>
      <w:r w:rsidR="00AE274E" w:rsidRPr="006426EF">
        <w:rPr>
          <w:lang w:val="ru-RU"/>
        </w:rPr>
        <w:t>Автоаукцион</w:t>
      </w:r>
      <w:proofErr w:type="spellEnd"/>
      <w:r w:rsidRPr="006426EF">
        <w:rPr>
          <w:lang w:val="ru-RU"/>
        </w:rPr>
        <w:t>”</w:t>
      </w:r>
      <w:r w:rsidR="00AE274E" w:rsidRPr="006426EF">
        <w:rPr>
          <w:lang w:val="ru-RU"/>
        </w:rPr>
        <w:t>, я закрепил знания, полученные во время лекций и практик по предмету «Программирование на языке высокого уровня», получил новый опыт при использовании функций и методов разработки, с которыми ещё не сталкивался.</w:t>
      </w:r>
    </w:p>
    <w:p w14:paraId="524EC5B8" w14:textId="1ADAB2BC" w:rsidR="00B7274D" w:rsidRPr="006426EF" w:rsidRDefault="00B7274D" w:rsidP="008B3FC3">
      <w:pPr>
        <w:rPr>
          <w:lang w:val="ru-RU"/>
        </w:rPr>
      </w:pPr>
      <w:r w:rsidRPr="006426EF">
        <w:rPr>
          <w:lang w:val="ru-RU"/>
        </w:rPr>
        <w:t xml:space="preserve">Мне получилось успешно реализовать программу по выбранному заданию, отвечающую всем требованиям. Она может быть скомпилирована под все основные настольные ОС, </w:t>
      </w:r>
      <w:r w:rsidR="00840D42" w:rsidRPr="006426EF">
        <w:rPr>
          <w:lang w:val="ru-RU"/>
        </w:rPr>
        <w:t>делая максимальных охват пользователей.</w:t>
      </w:r>
    </w:p>
    <w:p w14:paraId="5A706B9C" w14:textId="77777777" w:rsidR="00AE274E" w:rsidRPr="006426EF" w:rsidRDefault="00AE274E" w:rsidP="008B3FC3">
      <w:pPr>
        <w:rPr>
          <w:lang w:val="ru-RU"/>
        </w:rPr>
      </w:pPr>
    </w:p>
    <w:p w14:paraId="2C7544F2" w14:textId="0D2E6042" w:rsidR="00C0460B" w:rsidRPr="00653799" w:rsidRDefault="00887461" w:rsidP="006426EF">
      <w:pPr>
        <w:pStyle w:val="aff3"/>
      </w:pPr>
      <w:r w:rsidRPr="006426EF">
        <w:br w:type="page"/>
      </w:r>
      <w:bookmarkStart w:id="47" w:name="_Toc72260171"/>
      <w:bookmarkStart w:id="48" w:name="_Toc72594480"/>
      <w:r w:rsidRPr="00653799">
        <w:lastRenderedPageBreak/>
        <w:t>Список использованных источников</w:t>
      </w:r>
      <w:bookmarkEnd w:id="47"/>
      <w:bookmarkEnd w:id="48"/>
    </w:p>
    <w:p w14:paraId="5BB53332" w14:textId="7A55AF4B" w:rsidR="008D4675" w:rsidRPr="006426EF" w:rsidRDefault="008D4675" w:rsidP="008B3FC3">
      <w:pPr>
        <w:pStyle w:val="aff2"/>
        <w:numPr>
          <w:ilvl w:val="0"/>
          <w:numId w:val="6"/>
        </w:numPr>
        <w:rPr>
          <w:lang w:val="ru-RU"/>
        </w:rPr>
      </w:pPr>
      <w:r w:rsidRPr="006426EF">
        <w:rPr>
          <w:lang w:val="ru-RU"/>
        </w:rPr>
        <w:t xml:space="preserve">Документация фреймворка </w:t>
      </w:r>
      <w:r w:rsidRPr="00653799">
        <w:t>Qt</w:t>
      </w:r>
      <w:r w:rsidR="00D83C24" w:rsidRPr="006426EF">
        <w:rPr>
          <w:lang w:val="ru-RU"/>
        </w:rPr>
        <w:t xml:space="preserve">. [Электронный ресурс]. </w:t>
      </w:r>
      <w:r w:rsidRPr="00653799">
        <w:t>URL</w:t>
      </w:r>
      <w:r w:rsidR="00D83C24" w:rsidRPr="006426EF">
        <w:rPr>
          <w:lang w:val="ru-RU"/>
        </w:rPr>
        <w:t xml:space="preserve">: </w:t>
      </w:r>
      <w:hyperlink r:id="rId23" w:history="1">
        <w:r w:rsidRPr="008B3FC3">
          <w:rPr>
            <w:rStyle w:val="af2"/>
            <w:szCs w:val="28"/>
          </w:rPr>
          <w:t>https</w:t>
        </w:r>
        <w:r w:rsidRPr="006426EF">
          <w:rPr>
            <w:rStyle w:val="af2"/>
            <w:szCs w:val="28"/>
            <w:lang w:val="ru-RU"/>
          </w:rPr>
          <w:t>://</w:t>
        </w:r>
        <w:r w:rsidRPr="008B3FC3">
          <w:rPr>
            <w:rStyle w:val="af2"/>
            <w:szCs w:val="28"/>
          </w:rPr>
          <w:t>doc</w:t>
        </w:r>
        <w:r w:rsidRPr="006426EF">
          <w:rPr>
            <w:rStyle w:val="af2"/>
            <w:szCs w:val="28"/>
            <w:lang w:val="ru-RU"/>
          </w:rPr>
          <w:t>.</w:t>
        </w:r>
        <w:r w:rsidRPr="008B3FC3">
          <w:rPr>
            <w:rStyle w:val="af2"/>
            <w:szCs w:val="28"/>
          </w:rPr>
          <w:t>qt</w:t>
        </w:r>
        <w:r w:rsidRPr="006426EF">
          <w:rPr>
            <w:rStyle w:val="af2"/>
            <w:szCs w:val="28"/>
            <w:lang w:val="ru-RU"/>
          </w:rPr>
          <w:t>.</w:t>
        </w:r>
        <w:r w:rsidRPr="008B3FC3">
          <w:rPr>
            <w:rStyle w:val="af2"/>
            <w:szCs w:val="28"/>
          </w:rPr>
          <w:t>io</w:t>
        </w:r>
        <w:r w:rsidRPr="006426EF">
          <w:rPr>
            <w:rStyle w:val="af2"/>
            <w:szCs w:val="28"/>
            <w:lang w:val="ru-RU"/>
          </w:rPr>
          <w:t>/</w:t>
        </w:r>
        <w:r w:rsidRPr="008B3FC3">
          <w:rPr>
            <w:rStyle w:val="af2"/>
            <w:szCs w:val="28"/>
          </w:rPr>
          <w:t>qt</w:t>
        </w:r>
        <w:r w:rsidRPr="006426EF">
          <w:rPr>
            <w:rStyle w:val="af2"/>
            <w:szCs w:val="28"/>
            <w:lang w:val="ru-RU"/>
          </w:rPr>
          <w:t>-5/</w:t>
        </w:r>
      </w:hyperlink>
      <w:r w:rsidRPr="006426EF">
        <w:rPr>
          <w:lang w:val="ru-RU"/>
        </w:rPr>
        <w:t xml:space="preserve"> (дата обращения: 1</w:t>
      </w:r>
      <w:r w:rsidR="00AE274E" w:rsidRPr="006426EF">
        <w:rPr>
          <w:lang w:val="ru-RU"/>
        </w:rPr>
        <w:t>0</w:t>
      </w:r>
      <w:r w:rsidRPr="006426EF">
        <w:rPr>
          <w:lang w:val="ru-RU"/>
        </w:rPr>
        <w:t>.05.2021)</w:t>
      </w:r>
    </w:p>
    <w:p w14:paraId="7D0BF307" w14:textId="4D2E2405" w:rsidR="008D4675" w:rsidRPr="006426EF" w:rsidRDefault="008D4675" w:rsidP="008B3FC3">
      <w:pPr>
        <w:pStyle w:val="aff2"/>
        <w:numPr>
          <w:ilvl w:val="0"/>
          <w:numId w:val="6"/>
        </w:numPr>
        <w:rPr>
          <w:lang w:val="ru-RU"/>
        </w:rPr>
      </w:pPr>
      <w:r w:rsidRPr="006426EF">
        <w:rPr>
          <w:lang w:val="ru-RU"/>
        </w:rPr>
        <w:t xml:space="preserve">Уроки по </w:t>
      </w:r>
      <w:r w:rsidRPr="00653799">
        <w:t>Qt</w:t>
      </w:r>
      <w:r w:rsidRPr="006426EF">
        <w:rPr>
          <w:lang w:val="ru-RU"/>
        </w:rPr>
        <w:t xml:space="preserve">. </w:t>
      </w:r>
      <w:proofErr w:type="gramStart"/>
      <w:r w:rsidRPr="006426EF">
        <w:rPr>
          <w:lang w:val="ru-RU"/>
        </w:rPr>
        <w:t>7  урок</w:t>
      </w:r>
      <w:proofErr w:type="gramEnd"/>
      <w:r w:rsidRPr="006426EF">
        <w:rPr>
          <w:lang w:val="ru-RU"/>
        </w:rPr>
        <w:t xml:space="preserve">. </w:t>
      </w:r>
      <w:proofErr w:type="spellStart"/>
      <w:r w:rsidRPr="00653799">
        <w:t>QTableWidget</w:t>
      </w:r>
      <w:proofErr w:type="spellEnd"/>
      <w:r w:rsidRPr="006426EF">
        <w:rPr>
          <w:lang w:val="ru-RU"/>
        </w:rPr>
        <w:t xml:space="preserve"> и </w:t>
      </w:r>
      <w:proofErr w:type="spellStart"/>
      <w:r w:rsidRPr="00653799">
        <w:t>QTimer</w:t>
      </w:r>
      <w:proofErr w:type="spellEnd"/>
      <w:r w:rsidRPr="006426EF">
        <w:rPr>
          <w:lang w:val="ru-RU"/>
        </w:rPr>
        <w:t xml:space="preserve">. [Электронный ресурс]. </w:t>
      </w:r>
      <w:r w:rsidRPr="00653799">
        <w:t>URL</w:t>
      </w:r>
      <w:r w:rsidRPr="006426EF">
        <w:rPr>
          <w:lang w:val="ru-RU"/>
        </w:rPr>
        <w:t xml:space="preserve">: </w:t>
      </w:r>
      <w:hyperlink r:id="rId24" w:history="1">
        <w:r w:rsidRPr="008B3FC3">
          <w:rPr>
            <w:rStyle w:val="af2"/>
            <w:szCs w:val="28"/>
          </w:rPr>
          <w:t>https</w:t>
        </w:r>
        <w:r w:rsidRPr="006426EF">
          <w:rPr>
            <w:rStyle w:val="af2"/>
            <w:szCs w:val="28"/>
            <w:lang w:val="ru-RU"/>
          </w:rPr>
          <w:t>://</w:t>
        </w:r>
        <w:r w:rsidRPr="008B3FC3">
          <w:rPr>
            <w:rStyle w:val="af2"/>
            <w:szCs w:val="28"/>
          </w:rPr>
          <w:t>www</w:t>
        </w:r>
        <w:r w:rsidRPr="006426EF">
          <w:rPr>
            <w:rStyle w:val="af2"/>
            <w:szCs w:val="28"/>
            <w:lang w:val="ru-RU"/>
          </w:rPr>
          <w:t>.</w:t>
        </w:r>
        <w:proofErr w:type="spellStart"/>
        <w:r w:rsidRPr="008B3FC3">
          <w:rPr>
            <w:rStyle w:val="af2"/>
            <w:szCs w:val="28"/>
          </w:rPr>
          <w:t>youtube</w:t>
        </w:r>
        <w:proofErr w:type="spellEnd"/>
        <w:r w:rsidRPr="006426EF">
          <w:rPr>
            <w:rStyle w:val="af2"/>
            <w:szCs w:val="28"/>
            <w:lang w:val="ru-RU"/>
          </w:rPr>
          <w:t>.</w:t>
        </w:r>
        <w:r w:rsidRPr="008B3FC3">
          <w:rPr>
            <w:rStyle w:val="af2"/>
            <w:szCs w:val="28"/>
          </w:rPr>
          <w:t>com</w:t>
        </w:r>
        <w:r w:rsidRPr="006426EF">
          <w:rPr>
            <w:rStyle w:val="af2"/>
            <w:szCs w:val="28"/>
            <w:lang w:val="ru-RU"/>
          </w:rPr>
          <w:t>/</w:t>
        </w:r>
        <w:r w:rsidRPr="008B3FC3">
          <w:rPr>
            <w:rStyle w:val="af2"/>
            <w:szCs w:val="28"/>
          </w:rPr>
          <w:t>watch</w:t>
        </w:r>
        <w:r w:rsidRPr="006426EF">
          <w:rPr>
            <w:rStyle w:val="af2"/>
            <w:szCs w:val="28"/>
            <w:lang w:val="ru-RU"/>
          </w:rPr>
          <w:t>?</w:t>
        </w:r>
        <w:r w:rsidRPr="008B3FC3">
          <w:rPr>
            <w:rStyle w:val="af2"/>
            <w:szCs w:val="28"/>
          </w:rPr>
          <w:t>v</w:t>
        </w:r>
        <w:r w:rsidRPr="006426EF">
          <w:rPr>
            <w:rStyle w:val="af2"/>
            <w:szCs w:val="28"/>
            <w:lang w:val="ru-RU"/>
          </w:rPr>
          <w:t>=</w:t>
        </w:r>
        <w:r w:rsidRPr="008B3FC3">
          <w:rPr>
            <w:rStyle w:val="af2"/>
            <w:szCs w:val="28"/>
          </w:rPr>
          <w:t>AUCP</w:t>
        </w:r>
        <w:r w:rsidRPr="006426EF">
          <w:rPr>
            <w:rStyle w:val="af2"/>
            <w:szCs w:val="28"/>
            <w:lang w:val="ru-RU"/>
          </w:rPr>
          <w:t>3</w:t>
        </w:r>
        <w:proofErr w:type="spellStart"/>
        <w:r w:rsidRPr="008B3FC3">
          <w:rPr>
            <w:rStyle w:val="af2"/>
            <w:szCs w:val="28"/>
          </w:rPr>
          <w:t>OSkxg</w:t>
        </w:r>
        <w:proofErr w:type="spellEnd"/>
        <w:r w:rsidRPr="006426EF">
          <w:rPr>
            <w:rStyle w:val="af2"/>
            <w:szCs w:val="28"/>
            <w:lang w:val="ru-RU"/>
          </w:rPr>
          <w:t>8</w:t>
        </w:r>
      </w:hyperlink>
      <w:r w:rsidRPr="006426EF">
        <w:rPr>
          <w:lang w:val="ru-RU"/>
        </w:rPr>
        <w:t xml:space="preserve"> (дата обращения: </w:t>
      </w:r>
      <w:r w:rsidR="00AE274E" w:rsidRPr="006426EF">
        <w:rPr>
          <w:lang w:val="ru-RU"/>
        </w:rPr>
        <w:t>10</w:t>
      </w:r>
      <w:r w:rsidRPr="006426EF">
        <w:rPr>
          <w:lang w:val="ru-RU"/>
        </w:rPr>
        <w:t>.05.2021)</w:t>
      </w:r>
    </w:p>
    <w:p w14:paraId="18C877B9" w14:textId="20703A4B" w:rsidR="00AE274E" w:rsidRPr="006426EF" w:rsidRDefault="00AE274E" w:rsidP="008B3FC3">
      <w:pPr>
        <w:pStyle w:val="aff2"/>
        <w:numPr>
          <w:ilvl w:val="0"/>
          <w:numId w:val="6"/>
        </w:numPr>
        <w:rPr>
          <w:lang w:val="ru-RU"/>
        </w:rPr>
      </w:pPr>
      <w:r w:rsidRPr="006426EF">
        <w:rPr>
          <w:lang w:val="ru-RU"/>
        </w:rPr>
        <w:t>Как сделать файл .</w:t>
      </w:r>
      <w:r w:rsidRPr="00653799">
        <w:t>exe</w:t>
      </w:r>
      <w:r w:rsidRPr="006426EF">
        <w:rPr>
          <w:lang w:val="ru-RU"/>
        </w:rPr>
        <w:t xml:space="preserve"> в </w:t>
      </w:r>
      <w:r w:rsidRPr="00653799">
        <w:t>Qt</w:t>
      </w:r>
      <w:r w:rsidRPr="006426EF">
        <w:rPr>
          <w:lang w:val="ru-RU"/>
        </w:rPr>
        <w:t xml:space="preserve"> </w:t>
      </w:r>
      <w:r w:rsidRPr="00653799">
        <w:t>Creator</w:t>
      </w:r>
      <w:r w:rsidRPr="006426EF">
        <w:rPr>
          <w:lang w:val="ru-RU"/>
        </w:rPr>
        <w:t xml:space="preserve"> </w:t>
      </w:r>
      <w:r w:rsidR="008D4675" w:rsidRPr="006426EF">
        <w:rPr>
          <w:lang w:val="ru-RU"/>
        </w:rPr>
        <w:t xml:space="preserve">[Электронный ресурс]. </w:t>
      </w:r>
      <w:r w:rsidR="008D4675" w:rsidRPr="00653799">
        <w:t>URL</w:t>
      </w:r>
      <w:r w:rsidR="008D4675" w:rsidRPr="006426EF">
        <w:rPr>
          <w:lang w:val="ru-RU"/>
        </w:rPr>
        <w:t xml:space="preserve">: </w:t>
      </w:r>
      <w:r w:rsidR="008D4675" w:rsidRPr="00653799">
        <w:t>https</w:t>
      </w:r>
      <w:r w:rsidR="008D4675" w:rsidRPr="006426EF">
        <w:rPr>
          <w:lang w:val="ru-RU"/>
        </w:rPr>
        <w:t>://</w:t>
      </w:r>
      <w:proofErr w:type="spellStart"/>
      <w:r w:rsidR="008D4675" w:rsidRPr="00653799">
        <w:t>coderoad</w:t>
      </w:r>
      <w:proofErr w:type="spellEnd"/>
      <w:r w:rsidR="008D4675" w:rsidRPr="006426EF">
        <w:rPr>
          <w:lang w:val="ru-RU"/>
        </w:rPr>
        <w:t>.</w:t>
      </w:r>
      <w:proofErr w:type="spellStart"/>
      <w:r w:rsidR="008D4675" w:rsidRPr="00653799">
        <w:t>ru</w:t>
      </w:r>
      <w:proofErr w:type="spellEnd"/>
      <w:r w:rsidR="008D4675" w:rsidRPr="006426EF">
        <w:rPr>
          <w:lang w:val="ru-RU"/>
        </w:rPr>
        <w:t>/25570752/Как-сделать-файл-</w:t>
      </w:r>
      <w:r w:rsidR="008D4675" w:rsidRPr="00653799">
        <w:t>exe</w:t>
      </w:r>
      <w:r w:rsidR="008D4675" w:rsidRPr="006426EF">
        <w:rPr>
          <w:lang w:val="ru-RU"/>
        </w:rPr>
        <w:t>-в-</w:t>
      </w:r>
      <w:r w:rsidR="008D4675" w:rsidRPr="00653799">
        <w:t>Qt</w:t>
      </w:r>
      <w:r w:rsidR="008D4675" w:rsidRPr="006426EF">
        <w:rPr>
          <w:lang w:val="ru-RU"/>
        </w:rPr>
        <w:t>-</w:t>
      </w:r>
      <w:r w:rsidR="008D4675" w:rsidRPr="00653799">
        <w:t>Creator</w:t>
      </w:r>
      <w:r w:rsidR="008D4675" w:rsidRPr="006426EF">
        <w:rPr>
          <w:lang w:val="ru-RU"/>
        </w:rPr>
        <w:t xml:space="preserve"> (дата обращения: 1</w:t>
      </w:r>
      <w:r w:rsidRPr="006426EF">
        <w:rPr>
          <w:lang w:val="ru-RU"/>
        </w:rPr>
        <w:t>7</w:t>
      </w:r>
      <w:r w:rsidR="008D4675" w:rsidRPr="006426EF">
        <w:rPr>
          <w:lang w:val="ru-RU"/>
        </w:rPr>
        <w:t>.05.2021)</w:t>
      </w:r>
      <w:r w:rsidRPr="006426EF">
        <w:rPr>
          <w:lang w:val="ru-RU"/>
        </w:rPr>
        <w:t xml:space="preserve"> </w:t>
      </w:r>
    </w:p>
    <w:p w14:paraId="08AAEDC4" w14:textId="736856A9" w:rsidR="00C9280D" w:rsidRPr="006426EF" w:rsidRDefault="00C9280D" w:rsidP="008B3FC3">
      <w:pPr>
        <w:rPr>
          <w:lang w:val="ru-RU"/>
        </w:rPr>
      </w:pPr>
    </w:p>
    <w:sectPr w:rsidR="00C9280D" w:rsidRPr="006426EF" w:rsidSect="000634B4">
      <w:footerReference w:type="default" r:id="rId25"/>
      <w:pgSz w:w="11906" w:h="16838"/>
      <w:pgMar w:top="1134" w:right="1134" w:bottom="1418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5D5B7" w14:textId="77777777" w:rsidR="00524B00" w:rsidRDefault="00524B00" w:rsidP="008B3FC3">
      <w:r>
        <w:separator/>
      </w:r>
    </w:p>
  </w:endnote>
  <w:endnote w:type="continuationSeparator" w:id="0">
    <w:p w14:paraId="7792673A" w14:textId="77777777" w:rsidR="00524B00" w:rsidRDefault="00524B00" w:rsidP="008B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09BE0" w14:textId="7E0D22EE" w:rsidR="007C7DDF" w:rsidRDefault="007C7DDF" w:rsidP="008B3FC3">
    <w:pPr>
      <w:pStyle w:val="a7"/>
    </w:pPr>
    <w:r>
      <w:fldChar w:fldCharType="begin"/>
    </w:r>
    <w:r>
      <w:instrText>PAGE   \* MERGEFORMAT</w:instrText>
    </w:r>
    <w:r>
      <w:fldChar w:fldCharType="separate"/>
    </w:r>
    <w:r w:rsidR="00A276B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E754" w14:textId="77777777" w:rsidR="00524B00" w:rsidRDefault="00524B00" w:rsidP="008B3FC3">
      <w:r>
        <w:separator/>
      </w:r>
    </w:p>
  </w:footnote>
  <w:footnote w:type="continuationSeparator" w:id="0">
    <w:p w14:paraId="1A85258C" w14:textId="77777777" w:rsidR="00524B00" w:rsidRDefault="00524B00" w:rsidP="008B3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F67"/>
    <w:multiLevelType w:val="hybridMultilevel"/>
    <w:tmpl w:val="37D67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977DF"/>
    <w:multiLevelType w:val="hybridMultilevel"/>
    <w:tmpl w:val="EFB8E4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6426FA5"/>
    <w:multiLevelType w:val="hybridMultilevel"/>
    <w:tmpl w:val="ADFE57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7CF7040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E24DDC"/>
    <w:multiLevelType w:val="hybridMultilevel"/>
    <w:tmpl w:val="7CD69D7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63A74F3"/>
    <w:multiLevelType w:val="multilevel"/>
    <w:tmpl w:val="35BCCA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4B3A46B1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0A0F0E"/>
    <w:multiLevelType w:val="hybridMultilevel"/>
    <w:tmpl w:val="004A847E"/>
    <w:lvl w:ilvl="0" w:tplc="AAC03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845E47"/>
    <w:multiLevelType w:val="hybridMultilevel"/>
    <w:tmpl w:val="04A4481C"/>
    <w:lvl w:ilvl="0" w:tplc="CA4C59FA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79057287">
    <w:abstractNumId w:val="5"/>
  </w:num>
  <w:num w:numId="2" w16cid:durableId="86276268">
    <w:abstractNumId w:val="6"/>
  </w:num>
  <w:num w:numId="3" w16cid:durableId="749156544">
    <w:abstractNumId w:val="4"/>
  </w:num>
  <w:num w:numId="4" w16cid:durableId="459349791">
    <w:abstractNumId w:val="0"/>
  </w:num>
  <w:num w:numId="5" w16cid:durableId="1543714632">
    <w:abstractNumId w:val="7"/>
  </w:num>
  <w:num w:numId="6" w16cid:durableId="1999648855">
    <w:abstractNumId w:val="3"/>
  </w:num>
  <w:num w:numId="7" w16cid:durableId="1600063878">
    <w:abstractNumId w:val="2"/>
  </w:num>
  <w:num w:numId="8" w16cid:durableId="1008021845">
    <w:abstractNumId w:val="1"/>
  </w:num>
  <w:num w:numId="9" w16cid:durableId="75192553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7E"/>
    <w:rsid w:val="00000F60"/>
    <w:rsid w:val="00005DA5"/>
    <w:rsid w:val="00012A64"/>
    <w:rsid w:val="00017B34"/>
    <w:rsid w:val="00024081"/>
    <w:rsid w:val="00026D38"/>
    <w:rsid w:val="00041F02"/>
    <w:rsid w:val="000634B4"/>
    <w:rsid w:val="000C531C"/>
    <w:rsid w:val="001265C6"/>
    <w:rsid w:val="00133A48"/>
    <w:rsid w:val="001367F7"/>
    <w:rsid w:val="00185551"/>
    <w:rsid w:val="001A1AEB"/>
    <w:rsid w:val="001B4936"/>
    <w:rsid w:val="001C6509"/>
    <w:rsid w:val="001F3E80"/>
    <w:rsid w:val="001F7487"/>
    <w:rsid w:val="002019F7"/>
    <w:rsid w:val="00203487"/>
    <w:rsid w:val="00214787"/>
    <w:rsid w:val="00244809"/>
    <w:rsid w:val="002B603A"/>
    <w:rsid w:val="002D1853"/>
    <w:rsid w:val="002D7FE1"/>
    <w:rsid w:val="002E0459"/>
    <w:rsid w:val="002E5163"/>
    <w:rsid w:val="00315145"/>
    <w:rsid w:val="003261BC"/>
    <w:rsid w:val="00361584"/>
    <w:rsid w:val="003874CA"/>
    <w:rsid w:val="003878A0"/>
    <w:rsid w:val="003C75B5"/>
    <w:rsid w:val="00422512"/>
    <w:rsid w:val="00467AD6"/>
    <w:rsid w:val="00493564"/>
    <w:rsid w:val="004D427B"/>
    <w:rsid w:val="004D46FC"/>
    <w:rsid w:val="00524B00"/>
    <w:rsid w:val="00543E19"/>
    <w:rsid w:val="00552536"/>
    <w:rsid w:val="005702A4"/>
    <w:rsid w:val="00572F33"/>
    <w:rsid w:val="00594E81"/>
    <w:rsid w:val="005952B7"/>
    <w:rsid w:val="005B02FD"/>
    <w:rsid w:val="005D2DDB"/>
    <w:rsid w:val="005E2E9D"/>
    <w:rsid w:val="0061015B"/>
    <w:rsid w:val="00613E83"/>
    <w:rsid w:val="0063341D"/>
    <w:rsid w:val="006351E9"/>
    <w:rsid w:val="006426EF"/>
    <w:rsid w:val="00653799"/>
    <w:rsid w:val="006636DC"/>
    <w:rsid w:val="006A0D89"/>
    <w:rsid w:val="006A23DA"/>
    <w:rsid w:val="006C5277"/>
    <w:rsid w:val="006C5BEB"/>
    <w:rsid w:val="006D1497"/>
    <w:rsid w:val="006D7313"/>
    <w:rsid w:val="006D7C86"/>
    <w:rsid w:val="006E59D2"/>
    <w:rsid w:val="007047BE"/>
    <w:rsid w:val="007157CD"/>
    <w:rsid w:val="00723291"/>
    <w:rsid w:val="00732817"/>
    <w:rsid w:val="00766DD4"/>
    <w:rsid w:val="0077719A"/>
    <w:rsid w:val="00783006"/>
    <w:rsid w:val="00790426"/>
    <w:rsid w:val="00796096"/>
    <w:rsid w:val="007C7DDF"/>
    <w:rsid w:val="007D06E5"/>
    <w:rsid w:val="007E1130"/>
    <w:rsid w:val="007E5096"/>
    <w:rsid w:val="007F499E"/>
    <w:rsid w:val="00840D42"/>
    <w:rsid w:val="00845A2A"/>
    <w:rsid w:val="0086298E"/>
    <w:rsid w:val="008669C9"/>
    <w:rsid w:val="00877A28"/>
    <w:rsid w:val="00881574"/>
    <w:rsid w:val="00887461"/>
    <w:rsid w:val="008B3FC3"/>
    <w:rsid w:val="008D4675"/>
    <w:rsid w:val="008D6D9D"/>
    <w:rsid w:val="008E66F7"/>
    <w:rsid w:val="009239A2"/>
    <w:rsid w:val="009310B0"/>
    <w:rsid w:val="00935374"/>
    <w:rsid w:val="0095387E"/>
    <w:rsid w:val="00997994"/>
    <w:rsid w:val="009A29DA"/>
    <w:rsid w:val="009A5FC7"/>
    <w:rsid w:val="009A71C7"/>
    <w:rsid w:val="009C2B25"/>
    <w:rsid w:val="009C5255"/>
    <w:rsid w:val="009D7A74"/>
    <w:rsid w:val="009E1C53"/>
    <w:rsid w:val="00A04C69"/>
    <w:rsid w:val="00A05344"/>
    <w:rsid w:val="00A061F6"/>
    <w:rsid w:val="00A276B3"/>
    <w:rsid w:val="00A349D8"/>
    <w:rsid w:val="00A37F3E"/>
    <w:rsid w:val="00A57B2F"/>
    <w:rsid w:val="00A64C34"/>
    <w:rsid w:val="00A70545"/>
    <w:rsid w:val="00A769E3"/>
    <w:rsid w:val="00A83D5D"/>
    <w:rsid w:val="00A842AE"/>
    <w:rsid w:val="00AA1004"/>
    <w:rsid w:val="00AA154A"/>
    <w:rsid w:val="00AC49B4"/>
    <w:rsid w:val="00AE0445"/>
    <w:rsid w:val="00AE274E"/>
    <w:rsid w:val="00AE718C"/>
    <w:rsid w:val="00AF46AE"/>
    <w:rsid w:val="00B06839"/>
    <w:rsid w:val="00B15947"/>
    <w:rsid w:val="00B16275"/>
    <w:rsid w:val="00B22FE5"/>
    <w:rsid w:val="00B42723"/>
    <w:rsid w:val="00B659FA"/>
    <w:rsid w:val="00B7274D"/>
    <w:rsid w:val="00BC231D"/>
    <w:rsid w:val="00BD1140"/>
    <w:rsid w:val="00BD5063"/>
    <w:rsid w:val="00BE1CAD"/>
    <w:rsid w:val="00C0460B"/>
    <w:rsid w:val="00C2425B"/>
    <w:rsid w:val="00C36E63"/>
    <w:rsid w:val="00C5739F"/>
    <w:rsid w:val="00C65D1F"/>
    <w:rsid w:val="00C80FAA"/>
    <w:rsid w:val="00C91C56"/>
    <w:rsid w:val="00C9280D"/>
    <w:rsid w:val="00CA077E"/>
    <w:rsid w:val="00CA142C"/>
    <w:rsid w:val="00CD58D6"/>
    <w:rsid w:val="00D3644B"/>
    <w:rsid w:val="00D56A1E"/>
    <w:rsid w:val="00D83C24"/>
    <w:rsid w:val="00D87BB8"/>
    <w:rsid w:val="00DD04E4"/>
    <w:rsid w:val="00DE168B"/>
    <w:rsid w:val="00DF0548"/>
    <w:rsid w:val="00DF655D"/>
    <w:rsid w:val="00E01564"/>
    <w:rsid w:val="00E245C5"/>
    <w:rsid w:val="00E540D0"/>
    <w:rsid w:val="00E604B1"/>
    <w:rsid w:val="00ED24CF"/>
    <w:rsid w:val="00ED5D30"/>
    <w:rsid w:val="00EF0D1F"/>
    <w:rsid w:val="00F229E0"/>
    <w:rsid w:val="00F24777"/>
    <w:rsid w:val="00F32274"/>
    <w:rsid w:val="00F47321"/>
    <w:rsid w:val="00F54D95"/>
    <w:rsid w:val="00F6196A"/>
    <w:rsid w:val="00F64FC7"/>
    <w:rsid w:val="00FA2A51"/>
    <w:rsid w:val="00FA5AE4"/>
    <w:rsid w:val="00FA7A76"/>
    <w:rsid w:val="00FB2302"/>
    <w:rsid w:val="00FD7D4D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3202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6EF"/>
    <w:pPr>
      <w:ind w:firstLine="851"/>
      <w:jc w:val="both"/>
    </w:pPr>
    <w:rPr>
      <w:sz w:val="28"/>
      <w:lang w:val="en-US"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9"/>
      </w:numPr>
      <w:spacing w:before="120" w:after="120"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ind w:right="-108"/>
      <w:outlineLvl w:val="2"/>
    </w:pPr>
  </w:style>
  <w:style w:type="paragraph" w:styleId="4">
    <w:name w:val="heading 4"/>
    <w:basedOn w:val="a"/>
    <w:next w:val="a"/>
    <w:qFormat/>
    <w:pPr>
      <w:keepNext/>
      <w:jc w:val="center"/>
      <w:outlineLvl w:val="3"/>
    </w:p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b/>
      <w:sz w:val="24"/>
      <w:lang w:eastAsia="ru-RU"/>
    </w:rPr>
  </w:style>
  <w:style w:type="paragraph" w:styleId="6">
    <w:name w:val="heading 6"/>
    <w:basedOn w:val="a"/>
    <w:next w:val="a"/>
    <w:qFormat/>
    <w:pPr>
      <w:keepNext/>
      <w:outlineLvl w:val="5"/>
    </w:p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semiHidden/>
  </w:style>
  <w:style w:type="paragraph" w:styleId="a3">
    <w:name w:val="Body Text"/>
    <w:basedOn w:val="a"/>
    <w:semiHidden/>
  </w:style>
  <w:style w:type="paragraph" w:customStyle="1" w:styleId="11">
    <w:name w:val="Стиль1"/>
    <w:basedOn w:val="a"/>
    <w:pPr>
      <w:ind w:firstLine="567"/>
    </w:pPr>
    <w:rPr>
      <w:sz w:val="24"/>
      <w:lang w:eastAsia="ru-RU"/>
    </w:rPr>
  </w:style>
  <w:style w:type="paragraph" w:styleId="12">
    <w:name w:val="index 1"/>
    <w:basedOn w:val="a"/>
    <w:next w:val="a"/>
    <w:autoRedefine/>
    <w:semiHidden/>
    <w:pPr>
      <w:ind w:left="200" w:hanging="200"/>
    </w:pPr>
    <w:rPr>
      <w:sz w:val="20"/>
      <w:lang w:eastAsia="ru-RU"/>
    </w:rPr>
  </w:style>
  <w:style w:type="paragraph" w:styleId="a4">
    <w:name w:val="index heading"/>
    <w:basedOn w:val="a"/>
    <w:next w:val="12"/>
    <w:rPr>
      <w:rFonts w:ascii="Arial" w:hAnsi="Arial"/>
      <w:b/>
      <w:sz w:val="20"/>
      <w:lang w:eastAsia="ru-RU"/>
    </w:rPr>
  </w:style>
  <w:style w:type="paragraph" w:styleId="21">
    <w:name w:val="Body Text Indent 2"/>
    <w:basedOn w:val="a"/>
    <w:semiHidden/>
    <w:pPr>
      <w:spacing w:after="120" w:line="480" w:lineRule="auto"/>
      <w:ind w:left="283"/>
    </w:pPr>
    <w:rPr>
      <w:sz w:val="20"/>
      <w:lang w:eastAsia="ru-RU"/>
    </w:rPr>
  </w:style>
  <w:style w:type="paragraph" w:styleId="a5">
    <w:name w:val="Plain Text"/>
    <w:basedOn w:val="a"/>
    <w:link w:val="a6"/>
    <w:rPr>
      <w:rFonts w:ascii="Courier New" w:hAnsi="Courier New"/>
      <w:sz w:val="20"/>
      <w:lang w:eastAsia="ru-RU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styleId="a9">
    <w:name w:val="page number"/>
    <w:basedOn w:val="a0"/>
    <w:semiHidden/>
  </w:style>
  <w:style w:type="paragraph" w:styleId="aa">
    <w:name w:val="header"/>
    <w:basedOn w:val="a"/>
    <w:semiHidden/>
    <w:pPr>
      <w:tabs>
        <w:tab w:val="center" w:pos="4153"/>
        <w:tab w:val="right" w:pos="8306"/>
      </w:tabs>
    </w:pPr>
  </w:style>
  <w:style w:type="paragraph" w:styleId="13">
    <w:name w:val="toc 1"/>
    <w:basedOn w:val="a"/>
    <w:next w:val="a"/>
    <w:autoRedefine/>
    <w:uiPriority w:val="39"/>
    <w:rsid w:val="001C6509"/>
    <w:pPr>
      <w:tabs>
        <w:tab w:val="left" w:pos="851"/>
        <w:tab w:val="right" w:leader="dot" w:pos="9627"/>
      </w:tabs>
      <w:ind w:firstLine="0"/>
    </w:pPr>
    <w:rPr>
      <w:noProof/>
    </w:rPr>
  </w:style>
  <w:style w:type="paragraph" w:styleId="22">
    <w:name w:val="toc 2"/>
    <w:basedOn w:val="a"/>
    <w:next w:val="a"/>
    <w:autoRedefine/>
    <w:semiHidden/>
    <w:pPr>
      <w:ind w:left="220"/>
    </w:pPr>
  </w:style>
  <w:style w:type="paragraph" w:styleId="30">
    <w:name w:val="toc 3"/>
    <w:basedOn w:val="a"/>
    <w:next w:val="a"/>
    <w:autoRedefine/>
    <w:semiHidden/>
    <w:pPr>
      <w:ind w:left="440"/>
    </w:pPr>
  </w:style>
  <w:style w:type="paragraph" w:styleId="40">
    <w:name w:val="toc 4"/>
    <w:basedOn w:val="a"/>
    <w:next w:val="a"/>
    <w:autoRedefine/>
    <w:semiHidden/>
    <w:pPr>
      <w:ind w:left="660"/>
    </w:pPr>
  </w:style>
  <w:style w:type="paragraph" w:styleId="50">
    <w:name w:val="toc 5"/>
    <w:basedOn w:val="a"/>
    <w:next w:val="a"/>
    <w:autoRedefine/>
    <w:semiHidden/>
    <w:pPr>
      <w:ind w:left="880"/>
    </w:pPr>
  </w:style>
  <w:style w:type="paragraph" w:styleId="60">
    <w:name w:val="toc 6"/>
    <w:basedOn w:val="a"/>
    <w:next w:val="a"/>
    <w:autoRedefine/>
    <w:semiHidden/>
    <w:pPr>
      <w:ind w:left="1100"/>
    </w:pPr>
  </w:style>
  <w:style w:type="paragraph" w:styleId="70">
    <w:name w:val="toc 7"/>
    <w:basedOn w:val="a"/>
    <w:next w:val="a"/>
    <w:autoRedefine/>
    <w:semiHidden/>
    <w:pPr>
      <w:ind w:left="1320"/>
    </w:pPr>
  </w:style>
  <w:style w:type="paragraph" w:styleId="8">
    <w:name w:val="toc 8"/>
    <w:basedOn w:val="a"/>
    <w:next w:val="a"/>
    <w:autoRedefine/>
    <w:semiHidden/>
    <w:pPr>
      <w:ind w:left="1540"/>
    </w:pPr>
  </w:style>
  <w:style w:type="paragraph" w:styleId="9">
    <w:name w:val="toc 9"/>
    <w:basedOn w:val="a"/>
    <w:next w:val="a"/>
    <w:autoRedefine/>
    <w:semiHidden/>
    <w:pPr>
      <w:ind w:left="1760"/>
    </w:pPr>
  </w:style>
  <w:style w:type="paragraph" w:styleId="31">
    <w:name w:val="Body Text 3"/>
    <w:basedOn w:val="a"/>
    <w:semiHidden/>
    <w:pPr>
      <w:spacing w:before="120" w:after="120"/>
      <w:jc w:val="center"/>
    </w:pPr>
    <w:rPr>
      <w:b/>
    </w:rPr>
  </w:style>
  <w:style w:type="paragraph" w:styleId="ab">
    <w:name w:val="Body Text Indent"/>
    <w:basedOn w:val="a"/>
    <w:semiHidden/>
    <w:pPr>
      <w:spacing w:after="120"/>
      <w:ind w:left="283"/>
    </w:pPr>
  </w:style>
  <w:style w:type="paragraph" w:styleId="ac">
    <w:name w:val="Block Text"/>
    <w:basedOn w:val="a"/>
    <w:semiHidden/>
    <w:pPr>
      <w:widowControl w:val="0"/>
      <w:shd w:val="clear" w:color="auto" w:fill="FFFFFF"/>
      <w:autoSpaceDE w:val="0"/>
      <w:autoSpaceDN w:val="0"/>
      <w:adjustRightInd w:val="0"/>
      <w:ind w:left="14" w:right="65" w:firstLine="238"/>
    </w:pPr>
    <w:rPr>
      <w:color w:val="000000"/>
      <w:lang w:eastAsia="ru-RU"/>
    </w:rPr>
  </w:style>
  <w:style w:type="paragraph" w:styleId="ad">
    <w:name w:val="footnote text"/>
    <w:basedOn w:val="a"/>
    <w:semiHidden/>
    <w:pPr>
      <w:widowControl w:val="0"/>
      <w:autoSpaceDE w:val="0"/>
      <w:autoSpaceDN w:val="0"/>
      <w:adjustRightInd w:val="0"/>
    </w:pPr>
    <w:rPr>
      <w:sz w:val="20"/>
      <w:lang w:eastAsia="ru-RU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Title"/>
    <w:basedOn w:val="a"/>
    <w:qFormat/>
    <w:pPr>
      <w:widowControl w:val="0"/>
      <w:shd w:val="clear" w:color="auto" w:fill="FFFFFF"/>
      <w:autoSpaceDE w:val="0"/>
      <w:autoSpaceDN w:val="0"/>
      <w:adjustRightInd w:val="0"/>
      <w:ind w:left="7"/>
      <w:jc w:val="center"/>
    </w:pPr>
    <w:rPr>
      <w:b/>
      <w:color w:val="000000"/>
      <w:lang w:eastAsia="ru-RU"/>
    </w:rPr>
  </w:style>
  <w:style w:type="paragraph" w:customStyle="1" w:styleId="af0">
    <w:name w:val="Листинг"/>
    <w:basedOn w:val="a"/>
    <w:next w:val="a"/>
    <w:pPr>
      <w:shd w:val="clear" w:color="auto" w:fill="FFFFFF"/>
      <w:spacing w:before="110" w:line="200" w:lineRule="exact"/>
      <w:ind w:firstLine="567"/>
    </w:pPr>
    <w:rPr>
      <w:rFonts w:ascii="Courier New" w:hAnsi="Courier New"/>
      <w:spacing w:val="-20"/>
      <w:sz w:val="24"/>
      <w:lang w:eastAsia="ru-RU"/>
    </w:rPr>
  </w:style>
  <w:style w:type="character" w:customStyle="1" w:styleId="af1">
    <w:name w:val="Листинг Знак"/>
    <w:rPr>
      <w:rFonts w:ascii="Courier New" w:hAnsi="Courier New"/>
      <w:noProof w:val="0"/>
      <w:spacing w:val="-20"/>
      <w:sz w:val="24"/>
      <w:lang w:val="en-US" w:eastAsia="ru-RU" w:bidi="ar-SA"/>
    </w:rPr>
  </w:style>
  <w:style w:type="paragraph" w:styleId="32">
    <w:name w:val="Body Text Indent 3"/>
    <w:basedOn w:val="a"/>
    <w:semiHidden/>
    <w:pPr>
      <w:ind w:firstLine="284"/>
    </w:pPr>
    <w:rPr>
      <w:sz w:val="24"/>
      <w:lang w:eastAsia="ru-RU"/>
    </w:rPr>
  </w:style>
  <w:style w:type="paragraph" w:customStyle="1" w:styleId="14">
    <w:name w:val="Обычный1"/>
    <w:pPr>
      <w:widowControl w:val="0"/>
      <w:spacing w:line="440" w:lineRule="auto"/>
      <w:ind w:firstLine="560"/>
      <w:jc w:val="both"/>
    </w:pPr>
    <w:rPr>
      <w:snapToGrid w:val="0"/>
      <w:sz w:val="22"/>
    </w:rPr>
  </w:style>
  <w:style w:type="paragraph" w:customStyle="1" w:styleId="FR2">
    <w:name w:val="FR2"/>
    <w:pPr>
      <w:widowControl w:val="0"/>
      <w:ind w:left="4600"/>
    </w:pPr>
    <w:rPr>
      <w:snapToGrid w:val="0"/>
      <w:sz w:val="48"/>
      <w:lang w:val="en-US"/>
    </w:rPr>
  </w:style>
  <w:style w:type="character" w:customStyle="1" w:styleId="Normal">
    <w:name w:val="Normal Знак"/>
    <w:rPr>
      <w:noProof w:val="0"/>
      <w:snapToGrid w:val="0"/>
      <w:sz w:val="22"/>
      <w:lang w:val="ru-RU" w:eastAsia="ru-RU" w:bidi="ar-SA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annotation reference"/>
    <w:uiPriority w:val="99"/>
    <w:semiHidden/>
    <w:unhideWhenUsed/>
    <w:rsid w:val="0055253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52536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552536"/>
    <w:rPr>
      <w:lang w:eastAsia="en-US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52536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552536"/>
    <w:rPr>
      <w:b/>
      <w:bCs/>
      <w:lang w:eastAsia="en-US"/>
    </w:rPr>
  </w:style>
  <w:style w:type="paragraph" w:styleId="af8">
    <w:name w:val="Balloon Text"/>
    <w:basedOn w:val="a"/>
    <w:link w:val="af9"/>
    <w:uiPriority w:val="99"/>
    <w:semiHidden/>
    <w:unhideWhenUsed/>
    <w:rsid w:val="00552536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552536"/>
    <w:rPr>
      <w:rFonts w:ascii="Segoe UI" w:hAnsi="Segoe UI" w:cs="Segoe UI"/>
      <w:sz w:val="18"/>
      <w:szCs w:val="18"/>
      <w:lang w:eastAsia="en-US"/>
    </w:rPr>
  </w:style>
  <w:style w:type="character" w:customStyle="1" w:styleId="a6">
    <w:name w:val="Текст Знак"/>
    <w:link w:val="a5"/>
    <w:rsid w:val="00315145"/>
    <w:rPr>
      <w:rFonts w:ascii="Courier New" w:hAnsi="Courier New"/>
    </w:rPr>
  </w:style>
  <w:style w:type="paragraph" w:customStyle="1" w:styleId="41">
    <w:name w:val="заголовок 4"/>
    <w:basedOn w:val="a"/>
    <w:next w:val="a"/>
    <w:rsid w:val="00881574"/>
    <w:pPr>
      <w:keepNext/>
      <w:jc w:val="center"/>
      <w:outlineLvl w:val="3"/>
    </w:pPr>
    <w:rPr>
      <w:b/>
      <w:sz w:val="32"/>
      <w:lang w:eastAsia="ru-RU"/>
    </w:rPr>
  </w:style>
  <w:style w:type="paragraph" w:styleId="afa">
    <w:name w:val="Subtitle"/>
    <w:basedOn w:val="a"/>
    <w:link w:val="afb"/>
    <w:qFormat/>
    <w:rsid w:val="00881574"/>
    <w:pPr>
      <w:jc w:val="center"/>
    </w:pPr>
    <w:rPr>
      <w:lang w:val="x-none" w:eastAsia="x-none"/>
    </w:rPr>
  </w:style>
  <w:style w:type="character" w:customStyle="1" w:styleId="afb">
    <w:name w:val="Подзаголовок Знак"/>
    <w:link w:val="afa"/>
    <w:rsid w:val="00881574"/>
    <w:rPr>
      <w:sz w:val="28"/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0634B4"/>
    <w:rPr>
      <w:sz w:val="22"/>
      <w:lang w:eastAsia="en-US"/>
    </w:rPr>
  </w:style>
  <w:style w:type="paragraph" w:styleId="afc">
    <w:name w:val="TOC Heading"/>
    <w:basedOn w:val="1"/>
    <w:next w:val="a"/>
    <w:uiPriority w:val="39"/>
    <w:unhideWhenUsed/>
    <w:qFormat/>
    <w:rsid w:val="00C36E63"/>
    <w:pPr>
      <w:keepLines/>
      <w:spacing w:before="240" w:after="0" w:line="259" w:lineRule="auto"/>
      <w:ind w:firstLine="0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  <w:lang w:eastAsia="ru-RU"/>
    </w:rPr>
  </w:style>
  <w:style w:type="table" w:styleId="afd">
    <w:name w:val="Table Grid"/>
    <w:basedOn w:val="a1"/>
    <w:uiPriority w:val="39"/>
    <w:rsid w:val="00AA1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8D4675"/>
    <w:rPr>
      <w:color w:val="605E5C"/>
      <w:shd w:val="clear" w:color="auto" w:fill="E1DFDD"/>
    </w:rPr>
  </w:style>
  <w:style w:type="paragraph" w:styleId="aff">
    <w:name w:val="caption"/>
    <w:basedOn w:val="a"/>
    <w:next w:val="a"/>
    <w:autoRedefine/>
    <w:uiPriority w:val="35"/>
    <w:unhideWhenUsed/>
    <w:qFormat/>
    <w:rsid w:val="0086298E"/>
    <w:pPr>
      <w:spacing w:after="200"/>
    </w:pPr>
    <w:rPr>
      <w:i/>
      <w:iCs/>
      <w:color w:val="44546A" w:themeColor="text2"/>
      <w:szCs w:val="18"/>
    </w:rPr>
  </w:style>
  <w:style w:type="paragraph" w:customStyle="1" w:styleId="aff0">
    <w:name w:val="Исходный код"/>
    <w:basedOn w:val="a"/>
    <w:link w:val="aff1"/>
    <w:autoRedefine/>
    <w:qFormat/>
    <w:rsid w:val="008B3FC3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ind w:firstLine="0"/>
    </w:pPr>
    <w:rPr>
      <w:rFonts w:ascii="Consolas" w:eastAsiaTheme="minorHAnsi" w:hAnsi="Consolas" w:cstheme="minorBidi"/>
      <w:noProof/>
      <w:sz w:val="16"/>
      <w:szCs w:val="22"/>
    </w:rPr>
  </w:style>
  <w:style w:type="paragraph" w:styleId="aff2">
    <w:name w:val="List Paragraph"/>
    <w:basedOn w:val="a"/>
    <w:uiPriority w:val="34"/>
    <w:qFormat/>
    <w:rsid w:val="008B3FC3"/>
    <w:pPr>
      <w:ind w:left="720"/>
      <w:contextualSpacing/>
    </w:pPr>
  </w:style>
  <w:style w:type="character" w:customStyle="1" w:styleId="aff1">
    <w:name w:val="Исходный код Знак"/>
    <w:basedOn w:val="a0"/>
    <w:link w:val="aff0"/>
    <w:rsid w:val="008B3FC3"/>
    <w:rPr>
      <w:rFonts w:ascii="Consolas" w:eastAsiaTheme="minorHAnsi" w:hAnsi="Consolas" w:cstheme="minorBidi"/>
      <w:noProof/>
      <w:sz w:val="16"/>
      <w:szCs w:val="22"/>
      <w:lang w:val="en-US" w:eastAsia="en-US"/>
    </w:rPr>
  </w:style>
  <w:style w:type="paragraph" w:customStyle="1" w:styleId="aff3">
    <w:name w:val="Не заголовок"/>
    <w:basedOn w:val="1"/>
    <w:link w:val="aff4"/>
    <w:qFormat/>
    <w:rsid w:val="006426EF"/>
    <w:pPr>
      <w:numPr>
        <w:numId w:val="0"/>
      </w:numPr>
    </w:pPr>
    <w:rPr>
      <w:lang w:val="ru-RU"/>
    </w:rPr>
  </w:style>
  <w:style w:type="character" w:customStyle="1" w:styleId="10">
    <w:name w:val="Заголовок 1 Знак"/>
    <w:basedOn w:val="a0"/>
    <w:link w:val="1"/>
    <w:rsid w:val="006426EF"/>
    <w:rPr>
      <w:b/>
      <w:kern w:val="28"/>
      <w:sz w:val="28"/>
      <w:lang w:val="en-US" w:eastAsia="en-US"/>
    </w:rPr>
  </w:style>
  <w:style w:type="character" w:customStyle="1" w:styleId="aff4">
    <w:name w:val="Не заголовок Знак"/>
    <w:basedOn w:val="10"/>
    <w:link w:val="aff3"/>
    <w:rsid w:val="006426EF"/>
    <w:rPr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AUCP3OSkxg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.qt.io/qt-5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94E43-4F57-49EE-A568-9A5978DB2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5087</Words>
  <Characters>28997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34016</CharactersWithSpaces>
  <SharedDoc>false</SharedDoc>
  <HLinks>
    <vt:vector size="96" baseType="variant"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_Toc72260171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_Toc72260170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_Toc72260169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_Toc72260168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_Toc72260167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_Toc72260166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_Toc72260165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_Toc72260164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_Toc72260163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_Toc72260162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_Toc72260161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_Toc72260160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_Toc72260159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_Toc72260158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_Toc72260157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_Toc72260156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2023-01-04T13:33:00Z</dcterms:created>
  <dcterms:modified xsi:type="dcterms:W3CDTF">2023-01-04T13:33:00Z</dcterms:modified>
</cp:coreProperties>
</file>